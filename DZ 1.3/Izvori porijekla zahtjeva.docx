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46DC0" w14:textId="3C89C246" w:rsidR="00B26A6F" w:rsidRDefault="00C42F8F" w:rsidP="006400E8">
      <w:pPr>
        <w:pStyle w:val="Heading1"/>
        <w:rPr>
          <w:lang w:val="hr-BA"/>
        </w:rPr>
      </w:pPr>
      <w:r>
        <w:rPr>
          <w:lang w:val="hr-BA"/>
        </w:rPr>
        <w:t>Surogat</w:t>
      </w:r>
    </w:p>
    <w:p w14:paraId="651B4783" w14:textId="73BD7C2A" w:rsidR="00C42F8F" w:rsidRDefault="00C42F8F" w:rsidP="00C42F8F">
      <w:pPr>
        <w:rPr>
          <w:lang w:val="hr-BA"/>
        </w:rPr>
      </w:pPr>
      <w:r>
        <w:rPr>
          <w:lang w:val="hr-BA"/>
        </w:rPr>
        <w:t>Domena koja sadrži trenutnu web stranicu klijenta:</w:t>
      </w:r>
    </w:p>
    <w:p w14:paraId="14701FC8" w14:textId="32A3C233" w:rsidR="00C42F8F" w:rsidRDefault="00C42F8F" w:rsidP="00C42F8F">
      <w:pPr>
        <w:rPr>
          <w:lang w:val="hr-BA"/>
        </w:rPr>
      </w:pPr>
      <w:hyperlink r:id="rId11" w:history="1">
        <w:r w:rsidRPr="00C42F8F">
          <w:rPr>
            <w:rStyle w:val="Hyperlink"/>
            <w:lang w:val="hr-BA"/>
          </w:rPr>
          <w:t>https://brothers-music.com/</w:t>
        </w:r>
      </w:hyperlink>
    </w:p>
    <w:p w14:paraId="621C8AAF" w14:textId="77777777" w:rsidR="00C42F8F" w:rsidRDefault="00C42F8F" w:rsidP="00C42F8F">
      <w:pPr>
        <w:rPr>
          <w:lang w:val="hr-BA"/>
        </w:rPr>
      </w:pPr>
    </w:p>
    <w:p w14:paraId="2DDF3860" w14:textId="14177EBF" w:rsidR="00C42F8F" w:rsidRDefault="00C42F8F" w:rsidP="00C42F8F">
      <w:pPr>
        <w:rPr>
          <w:lang w:val="hr-BA"/>
        </w:rPr>
      </w:pPr>
      <w:r>
        <w:rPr>
          <w:lang w:val="hr-BA"/>
        </w:rPr>
        <w:t>Kopija zaslona sa starom stranicom:</w:t>
      </w:r>
    </w:p>
    <w:p w14:paraId="152CA957" w14:textId="510BC920" w:rsidR="00C42F8F" w:rsidRPr="00C42F8F" w:rsidRDefault="00C42F8F" w:rsidP="00C42F8F">
      <w:pPr>
        <w:rPr>
          <w:lang w:val="hr-BA"/>
        </w:rPr>
      </w:pPr>
      <w:r>
        <w:rPr>
          <w:noProof/>
          <w:lang w:val="hr-BA"/>
        </w:rPr>
        <w:drawing>
          <wp:inline distT="0" distB="0" distL="0" distR="0" wp14:anchorId="5C88658E" wp14:editId="1167AAAF">
            <wp:extent cx="5718175" cy="4694555"/>
            <wp:effectExtent l="0" t="0" r="0" b="0"/>
            <wp:docPr id="1533310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F8F" w:rsidRPr="00C42F8F" w:rsidSect="00FB3448">
      <w:footerReference w:type="even" r:id="rId13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C3E84" w14:textId="77777777" w:rsidR="005A0370" w:rsidRDefault="005A0370">
      <w:r>
        <w:separator/>
      </w:r>
    </w:p>
    <w:p w14:paraId="5EA71057" w14:textId="77777777" w:rsidR="005A0370" w:rsidRDefault="005A0370"/>
  </w:endnote>
  <w:endnote w:type="continuationSeparator" w:id="0">
    <w:p w14:paraId="62D1327B" w14:textId="77777777" w:rsidR="005A0370" w:rsidRDefault="005A0370">
      <w:r>
        <w:continuationSeparator/>
      </w:r>
    </w:p>
    <w:p w14:paraId="0E8A8B1A" w14:textId="77777777" w:rsidR="005A0370" w:rsidRDefault="005A03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A5F18" w14:textId="77777777" w:rsidR="005A0370" w:rsidRDefault="005A0370">
      <w:r>
        <w:separator/>
      </w:r>
    </w:p>
    <w:p w14:paraId="379F11BB" w14:textId="77777777" w:rsidR="005A0370" w:rsidRDefault="005A0370"/>
  </w:footnote>
  <w:footnote w:type="continuationSeparator" w:id="0">
    <w:p w14:paraId="550D53E9" w14:textId="77777777" w:rsidR="005A0370" w:rsidRDefault="005A0370">
      <w:r>
        <w:continuationSeparator/>
      </w:r>
    </w:p>
    <w:p w14:paraId="7B58F5AC" w14:textId="77777777" w:rsidR="005A0370" w:rsidRDefault="005A03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16683B5F"/>
    <w:multiLevelType w:val="hybridMultilevel"/>
    <w:tmpl w:val="DD6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B933E7"/>
    <w:multiLevelType w:val="hybridMultilevel"/>
    <w:tmpl w:val="EA401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F31283"/>
    <w:multiLevelType w:val="hybridMultilevel"/>
    <w:tmpl w:val="501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5"/>
  </w:num>
  <w:num w:numId="2" w16cid:durableId="1789424657">
    <w:abstractNumId w:val="4"/>
  </w:num>
  <w:num w:numId="3" w16cid:durableId="679894603">
    <w:abstractNumId w:val="1"/>
  </w:num>
  <w:num w:numId="4" w16cid:durableId="983924621">
    <w:abstractNumId w:val="9"/>
  </w:num>
  <w:num w:numId="5" w16cid:durableId="462770474">
    <w:abstractNumId w:val="11"/>
  </w:num>
  <w:num w:numId="6" w16cid:durableId="2073692082">
    <w:abstractNumId w:val="6"/>
  </w:num>
  <w:num w:numId="7" w16cid:durableId="710882046">
    <w:abstractNumId w:val="3"/>
  </w:num>
  <w:num w:numId="8" w16cid:durableId="38361209">
    <w:abstractNumId w:val="0"/>
  </w:num>
  <w:num w:numId="9" w16cid:durableId="162823">
    <w:abstractNumId w:val="10"/>
  </w:num>
  <w:num w:numId="10" w16cid:durableId="991908421">
    <w:abstractNumId w:val="13"/>
  </w:num>
  <w:num w:numId="11" w16cid:durableId="239220749">
    <w:abstractNumId w:val="14"/>
  </w:num>
  <w:num w:numId="12" w16cid:durableId="1736202520">
    <w:abstractNumId w:val="7"/>
  </w:num>
  <w:num w:numId="13" w16cid:durableId="712508223">
    <w:abstractNumId w:val="8"/>
  </w:num>
  <w:num w:numId="14" w16cid:durableId="1442066702">
    <w:abstractNumId w:val="12"/>
  </w:num>
  <w:num w:numId="15" w16cid:durableId="3877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0AF3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3D54"/>
    <w:rsid w:val="00084EF6"/>
    <w:rsid w:val="0009583F"/>
    <w:rsid w:val="0009634E"/>
    <w:rsid w:val="000A0E0A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441E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4766E"/>
    <w:rsid w:val="00150E1B"/>
    <w:rsid w:val="00151317"/>
    <w:rsid w:val="00151EAE"/>
    <w:rsid w:val="00152D31"/>
    <w:rsid w:val="0015407A"/>
    <w:rsid w:val="00155EC6"/>
    <w:rsid w:val="00163CF3"/>
    <w:rsid w:val="00164C72"/>
    <w:rsid w:val="00166200"/>
    <w:rsid w:val="001666B1"/>
    <w:rsid w:val="00174CB8"/>
    <w:rsid w:val="00175C1E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45D0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65FB8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6DDA"/>
    <w:rsid w:val="002A7D2E"/>
    <w:rsid w:val="002B03BE"/>
    <w:rsid w:val="002B5F2A"/>
    <w:rsid w:val="002C44CE"/>
    <w:rsid w:val="002C493C"/>
    <w:rsid w:val="002C540A"/>
    <w:rsid w:val="002D3403"/>
    <w:rsid w:val="002D4C6A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58C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A53C6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07DA2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370"/>
    <w:rsid w:val="005A0878"/>
    <w:rsid w:val="005B1C3B"/>
    <w:rsid w:val="005C381B"/>
    <w:rsid w:val="005C7AF3"/>
    <w:rsid w:val="005D36A0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41B"/>
    <w:rsid w:val="006729A7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55F"/>
    <w:rsid w:val="00750FD0"/>
    <w:rsid w:val="00751321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076D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1A7A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5A9E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4170"/>
    <w:rsid w:val="00987D41"/>
    <w:rsid w:val="00991A2D"/>
    <w:rsid w:val="00993AAE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1AAB"/>
    <w:rsid w:val="009D351F"/>
    <w:rsid w:val="009D50D5"/>
    <w:rsid w:val="009D71FE"/>
    <w:rsid w:val="009E1132"/>
    <w:rsid w:val="009E53B9"/>
    <w:rsid w:val="009E6841"/>
    <w:rsid w:val="009F1AD9"/>
    <w:rsid w:val="009F3793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627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D6C3C"/>
    <w:rsid w:val="00AE1B60"/>
    <w:rsid w:val="00AE2609"/>
    <w:rsid w:val="00AE2DFC"/>
    <w:rsid w:val="00AE4E34"/>
    <w:rsid w:val="00AE6F12"/>
    <w:rsid w:val="00AF3EB1"/>
    <w:rsid w:val="00AF54B4"/>
    <w:rsid w:val="00B0231A"/>
    <w:rsid w:val="00B0692D"/>
    <w:rsid w:val="00B10A8F"/>
    <w:rsid w:val="00B20CF3"/>
    <w:rsid w:val="00B23E07"/>
    <w:rsid w:val="00B26315"/>
    <w:rsid w:val="00B26A6F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AC4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0782D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2F8F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ECC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51FE"/>
    <w:rsid w:val="00CC0D36"/>
    <w:rsid w:val="00CC7AAA"/>
    <w:rsid w:val="00CC7CC0"/>
    <w:rsid w:val="00CD421E"/>
    <w:rsid w:val="00CD68DE"/>
    <w:rsid w:val="00CE00F4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5135"/>
    <w:rsid w:val="00D66DA5"/>
    <w:rsid w:val="00D73B2A"/>
    <w:rsid w:val="00D805E7"/>
    <w:rsid w:val="00D8196E"/>
    <w:rsid w:val="00D90879"/>
    <w:rsid w:val="00D91914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B630F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76C47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0C95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08C7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362B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others-music.com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355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168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62</cp:revision>
  <cp:lastPrinted>2005-02-03T16:26:00Z</cp:lastPrinted>
  <dcterms:created xsi:type="dcterms:W3CDTF">2024-09-06T11:27:00Z</dcterms:created>
  <dcterms:modified xsi:type="dcterms:W3CDTF">2024-09-09T00:59:00Z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