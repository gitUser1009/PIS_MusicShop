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665D5" w14:textId="079017D2" w:rsidR="00E410E7" w:rsidRDefault="00384A7E" w:rsidP="00E410E7">
      <w:pPr>
        <w:pStyle w:val="Heading1"/>
      </w:pPr>
      <w:r>
        <w:t>Opis slučaja korištenja</w:t>
      </w:r>
    </w:p>
    <w:p w14:paraId="4D7D7B63" w14:textId="77777777" w:rsidR="004E79BE" w:rsidRDefault="004E79BE" w:rsidP="004E79BE">
      <w:pPr>
        <w:pStyle w:val="Heading2"/>
      </w:pPr>
      <w:r>
        <w:t>Ime</w:t>
      </w:r>
    </w:p>
    <w:p w14:paraId="5260414C" w14:textId="7D135935" w:rsidR="004E79BE" w:rsidRDefault="00870549" w:rsidP="004E79BE">
      <w:r>
        <w:t>Pregled proizvoda</w:t>
      </w:r>
    </w:p>
    <w:p w14:paraId="7E8156EC" w14:textId="77777777" w:rsidR="006E3057" w:rsidRDefault="006E3057" w:rsidP="004E79BE"/>
    <w:p w14:paraId="51B5E8AF" w14:textId="77777777" w:rsidR="004E79BE" w:rsidRDefault="004E79BE" w:rsidP="004E79BE">
      <w:pPr>
        <w:pStyle w:val="Heading2"/>
      </w:pPr>
      <w:r>
        <w:t>Cilj</w:t>
      </w:r>
    </w:p>
    <w:p w14:paraId="52F38F64" w14:textId="3DCAC4A8" w:rsidR="004E79BE" w:rsidRPr="005E1D2F" w:rsidRDefault="00870549" w:rsidP="004E79BE">
      <w:pPr>
        <w:pStyle w:val="Upute"/>
        <w:rPr>
          <w:rFonts w:ascii="Times New Roman" w:hAnsi="Times New Roman"/>
          <w:color w:val="auto"/>
          <w:sz w:val="24"/>
        </w:rPr>
      </w:pPr>
      <w:r w:rsidRPr="005E1D2F">
        <w:rPr>
          <w:rFonts w:ascii="Times New Roman" w:hAnsi="Times New Roman"/>
          <w:color w:val="auto"/>
          <w:sz w:val="24"/>
        </w:rPr>
        <w:t>Omogućiti korisnicima sustava da pregledavaju proizvode i filtriraju ih po kategorijama, dostupnosti i cijeni.</w:t>
      </w:r>
    </w:p>
    <w:p w14:paraId="222848B2" w14:textId="77777777" w:rsidR="006E3057" w:rsidRPr="006E3057" w:rsidRDefault="006E3057" w:rsidP="004E79BE">
      <w:pPr>
        <w:pStyle w:val="Upute"/>
        <w:rPr>
          <w:color w:val="auto"/>
        </w:rPr>
      </w:pPr>
    </w:p>
    <w:p w14:paraId="64D0DE5F" w14:textId="77777777" w:rsidR="004E79BE" w:rsidRDefault="005E5AB7" w:rsidP="004E79BE">
      <w:pPr>
        <w:pStyle w:val="Heading2"/>
      </w:pPr>
      <w:r>
        <w:t>T</w:t>
      </w:r>
      <w:r w:rsidR="004E79BE">
        <w:t>im</w:t>
      </w:r>
      <w:r>
        <w:t xml:space="preserve"> odgovoran za</w:t>
      </w:r>
      <w:r w:rsidR="004E79BE">
        <w:t xml:space="preserve"> slučaj korištenja</w:t>
      </w:r>
    </w:p>
    <w:p w14:paraId="3BDCFB2C" w14:textId="710C28E9" w:rsidR="006E3057" w:rsidRDefault="00D24589" w:rsidP="004E79BE">
      <w:r>
        <w:t xml:space="preserve">Tim za razvoj </w:t>
      </w:r>
      <w:proofErr w:type="spellStart"/>
      <w:r>
        <w:t>backend</w:t>
      </w:r>
      <w:proofErr w:type="spellEnd"/>
      <w:r>
        <w:t>-a i baze</w:t>
      </w:r>
    </w:p>
    <w:p w14:paraId="2BC0FEF4" w14:textId="741326E7" w:rsidR="00D24589" w:rsidRDefault="00D24589" w:rsidP="004E79BE">
      <w:r>
        <w:t xml:space="preserve">Tim za razvoj </w:t>
      </w:r>
      <w:proofErr w:type="spellStart"/>
      <w:r>
        <w:t>frontenda</w:t>
      </w:r>
      <w:proofErr w:type="spellEnd"/>
      <w:r>
        <w:t>-a</w:t>
      </w:r>
    </w:p>
    <w:p w14:paraId="63386AD2" w14:textId="77777777" w:rsidR="004E79BE" w:rsidRDefault="004E79BE" w:rsidP="004E79BE">
      <w:pPr>
        <w:pStyle w:val="Heading2"/>
      </w:pPr>
      <w:r>
        <w:t>Preduvjeti</w:t>
      </w:r>
    </w:p>
    <w:p w14:paraId="3EB5505B" w14:textId="14040C43" w:rsidR="006E3057" w:rsidRPr="005E1D2F" w:rsidRDefault="006E3057" w:rsidP="00F366FD">
      <w:pPr>
        <w:pStyle w:val="Upute"/>
        <w:numPr>
          <w:ilvl w:val="0"/>
          <w:numId w:val="15"/>
        </w:numPr>
        <w:rPr>
          <w:rFonts w:ascii="Times New Roman" w:hAnsi="Times New Roman"/>
          <w:color w:val="auto"/>
          <w:sz w:val="24"/>
        </w:rPr>
      </w:pPr>
      <w:r w:rsidRPr="005E1D2F">
        <w:rPr>
          <w:rFonts w:ascii="Times New Roman" w:hAnsi="Times New Roman"/>
          <w:color w:val="auto"/>
          <w:sz w:val="24"/>
        </w:rPr>
        <w:t xml:space="preserve">Baza koja </w:t>
      </w:r>
      <w:r w:rsidR="00870549" w:rsidRPr="005E1D2F">
        <w:rPr>
          <w:rFonts w:ascii="Times New Roman" w:hAnsi="Times New Roman"/>
          <w:color w:val="auto"/>
          <w:sz w:val="24"/>
        </w:rPr>
        <w:t>može spremiti proizvode sa njihovom količinom u trgovinama</w:t>
      </w:r>
    </w:p>
    <w:p w14:paraId="5882AEC1" w14:textId="41F80BF2" w:rsidR="00F366FD" w:rsidRPr="005E1D2F" w:rsidRDefault="00E048BC" w:rsidP="00F366FD">
      <w:pPr>
        <w:pStyle w:val="Upute"/>
        <w:numPr>
          <w:ilvl w:val="0"/>
          <w:numId w:val="15"/>
        </w:numPr>
        <w:rPr>
          <w:rFonts w:ascii="Times New Roman" w:hAnsi="Times New Roman"/>
          <w:color w:val="auto"/>
          <w:sz w:val="24"/>
        </w:rPr>
      </w:pPr>
      <w:proofErr w:type="spellStart"/>
      <w:r w:rsidRPr="005E1D2F">
        <w:rPr>
          <w:rFonts w:ascii="Times New Roman" w:hAnsi="Times New Roman"/>
          <w:color w:val="auto"/>
          <w:sz w:val="24"/>
        </w:rPr>
        <w:t>Backend</w:t>
      </w:r>
      <w:proofErr w:type="spellEnd"/>
      <w:r w:rsidRPr="005E1D2F">
        <w:rPr>
          <w:rFonts w:ascii="Times New Roman" w:hAnsi="Times New Roman"/>
          <w:color w:val="auto"/>
          <w:sz w:val="24"/>
        </w:rPr>
        <w:t xml:space="preserve"> sustav koji omogućava </w:t>
      </w:r>
      <w:r w:rsidR="00870549" w:rsidRPr="005E1D2F">
        <w:rPr>
          <w:rFonts w:ascii="Times New Roman" w:hAnsi="Times New Roman"/>
          <w:color w:val="auto"/>
          <w:sz w:val="24"/>
        </w:rPr>
        <w:t>pregled proizvoda sa filtriranjem</w:t>
      </w:r>
      <w:r w:rsidRPr="005E1D2F">
        <w:rPr>
          <w:rFonts w:ascii="Times New Roman" w:hAnsi="Times New Roman"/>
          <w:color w:val="auto"/>
          <w:sz w:val="24"/>
        </w:rPr>
        <w:t xml:space="preserve"> </w:t>
      </w:r>
    </w:p>
    <w:p w14:paraId="35AA9C35" w14:textId="5CE7D955" w:rsidR="004B1FDD" w:rsidRPr="005E1D2F" w:rsidRDefault="00E048BC" w:rsidP="004E79BE">
      <w:pPr>
        <w:pStyle w:val="Upute"/>
        <w:numPr>
          <w:ilvl w:val="0"/>
          <w:numId w:val="15"/>
        </w:numPr>
        <w:rPr>
          <w:rFonts w:ascii="Times New Roman" w:hAnsi="Times New Roman"/>
          <w:color w:val="auto"/>
          <w:sz w:val="24"/>
        </w:rPr>
      </w:pPr>
      <w:proofErr w:type="spellStart"/>
      <w:r w:rsidRPr="005E1D2F">
        <w:rPr>
          <w:rFonts w:ascii="Times New Roman" w:hAnsi="Times New Roman"/>
          <w:color w:val="auto"/>
          <w:sz w:val="24"/>
        </w:rPr>
        <w:t>Frontend</w:t>
      </w:r>
      <w:proofErr w:type="spellEnd"/>
      <w:r w:rsidRPr="005E1D2F">
        <w:rPr>
          <w:rFonts w:ascii="Times New Roman" w:hAnsi="Times New Roman"/>
          <w:color w:val="auto"/>
          <w:sz w:val="24"/>
        </w:rPr>
        <w:t xml:space="preserve"> </w:t>
      </w:r>
      <w:r w:rsidR="00870549" w:rsidRPr="005E1D2F">
        <w:rPr>
          <w:rFonts w:ascii="Times New Roman" w:hAnsi="Times New Roman"/>
          <w:color w:val="auto"/>
          <w:sz w:val="24"/>
        </w:rPr>
        <w:t>stranica koja prikazuje proizvode iz baze i omogućava njihovo filtriranje</w:t>
      </w:r>
    </w:p>
    <w:p w14:paraId="7D160F38" w14:textId="77777777" w:rsidR="002D7A37" w:rsidRPr="00E048BC" w:rsidRDefault="002D7A37" w:rsidP="002D7A37">
      <w:pPr>
        <w:pStyle w:val="Upute"/>
        <w:rPr>
          <w:color w:val="auto"/>
        </w:rPr>
      </w:pPr>
    </w:p>
    <w:p w14:paraId="6D37730B" w14:textId="77777777" w:rsidR="004B1FDD" w:rsidRDefault="004B1FDD" w:rsidP="004B1FDD">
      <w:pPr>
        <w:pStyle w:val="Heading2"/>
      </w:pPr>
      <w:r>
        <w:t>Stanje nakon slučaja korištenja</w:t>
      </w:r>
    </w:p>
    <w:p w14:paraId="195B70A0" w14:textId="03623837" w:rsidR="004E79BE" w:rsidRDefault="00870549" w:rsidP="004E79BE">
      <w:r>
        <w:t>Korisnik sustava dobiva sve proizvode ili filtrirane proizvode</w:t>
      </w:r>
    </w:p>
    <w:p w14:paraId="1614CBDC" w14:textId="77777777" w:rsidR="00F366FD" w:rsidRDefault="00F366FD" w:rsidP="004E79BE"/>
    <w:p w14:paraId="63FC641F" w14:textId="77777777" w:rsidR="004119AC" w:rsidRDefault="004119AC" w:rsidP="004119AC">
      <w:pPr>
        <w:pStyle w:val="Heading2"/>
      </w:pPr>
      <w:r>
        <w:t>Ograničenja</w:t>
      </w:r>
      <w:r w:rsidR="00960010">
        <w:t xml:space="preserve"> i</w:t>
      </w:r>
      <w:r>
        <w:t xml:space="preserve"> rizici</w:t>
      </w:r>
    </w:p>
    <w:p w14:paraId="6499DA5E" w14:textId="5B006CEE" w:rsidR="004119AC" w:rsidRPr="005E1D2F" w:rsidRDefault="00870549" w:rsidP="004119AC">
      <w:pPr>
        <w:pStyle w:val="Upute"/>
        <w:rPr>
          <w:rFonts w:ascii="Times New Roman" w:hAnsi="Times New Roman"/>
          <w:color w:val="auto"/>
          <w:sz w:val="24"/>
        </w:rPr>
      </w:pPr>
      <w:r w:rsidRPr="005E1D2F">
        <w:rPr>
          <w:rFonts w:ascii="Times New Roman" w:hAnsi="Times New Roman"/>
          <w:color w:val="auto"/>
          <w:sz w:val="24"/>
        </w:rPr>
        <w:t xml:space="preserve">Mogući „SQL </w:t>
      </w:r>
      <w:proofErr w:type="spellStart"/>
      <w:r w:rsidRPr="005E1D2F">
        <w:rPr>
          <w:rFonts w:ascii="Times New Roman" w:hAnsi="Times New Roman"/>
          <w:color w:val="auto"/>
          <w:sz w:val="24"/>
        </w:rPr>
        <w:t>Injection</w:t>
      </w:r>
      <w:proofErr w:type="spellEnd"/>
      <w:r w:rsidRPr="005E1D2F">
        <w:rPr>
          <w:rFonts w:ascii="Times New Roman" w:hAnsi="Times New Roman"/>
          <w:color w:val="auto"/>
          <w:sz w:val="24"/>
        </w:rPr>
        <w:t>“ pomoću polja za filtriranje</w:t>
      </w:r>
    </w:p>
    <w:p w14:paraId="7D5B3192" w14:textId="77777777" w:rsidR="005E5AB7" w:rsidRDefault="005E5AB7" w:rsidP="005E5AB7"/>
    <w:p w14:paraId="2E899DAF" w14:textId="77777777" w:rsidR="004119AC" w:rsidRDefault="004119AC" w:rsidP="004119AC">
      <w:pPr>
        <w:pStyle w:val="Heading2"/>
      </w:pPr>
      <w:r>
        <w:t>Okidači događaja</w:t>
      </w:r>
    </w:p>
    <w:p w14:paraId="70730EEC" w14:textId="6332B7E3" w:rsidR="004119AC" w:rsidRPr="005E1D2F" w:rsidRDefault="00870549" w:rsidP="00D315C0">
      <w:pPr>
        <w:pStyle w:val="Upute"/>
        <w:rPr>
          <w:rFonts w:ascii="Times New Roman" w:hAnsi="Times New Roman"/>
          <w:color w:val="auto"/>
          <w:sz w:val="24"/>
        </w:rPr>
      </w:pPr>
      <w:r w:rsidRPr="005E1D2F">
        <w:rPr>
          <w:rFonts w:ascii="Times New Roman" w:hAnsi="Times New Roman"/>
          <w:color w:val="auto"/>
          <w:sz w:val="24"/>
        </w:rPr>
        <w:t>Korisnik koji ulazi stranicu za pregled proizvoda</w:t>
      </w:r>
    </w:p>
    <w:p w14:paraId="09107776" w14:textId="77777777" w:rsidR="00D315C0" w:rsidRPr="004119AC" w:rsidRDefault="00D315C0" w:rsidP="00D315C0"/>
    <w:p w14:paraId="57C3A9EE" w14:textId="77777777" w:rsidR="004119AC" w:rsidRDefault="00D315C0" w:rsidP="00D315C0">
      <w:pPr>
        <w:pStyle w:val="Heading2"/>
      </w:pPr>
      <w:r>
        <w:t>Primarni sudionik</w:t>
      </w:r>
    </w:p>
    <w:p w14:paraId="085AF4EB" w14:textId="6A40B874" w:rsidR="00D315C0" w:rsidRPr="005E1D2F" w:rsidRDefault="00870549" w:rsidP="005B044B">
      <w:pPr>
        <w:pStyle w:val="Upute"/>
        <w:rPr>
          <w:rFonts w:ascii="Times New Roman" w:hAnsi="Times New Roman"/>
          <w:color w:val="auto"/>
          <w:sz w:val="24"/>
        </w:rPr>
      </w:pPr>
      <w:r w:rsidRPr="005E1D2F">
        <w:rPr>
          <w:rFonts w:ascii="Times New Roman" w:hAnsi="Times New Roman"/>
          <w:color w:val="auto"/>
          <w:sz w:val="24"/>
        </w:rPr>
        <w:t>Korisnik</w:t>
      </w:r>
    </w:p>
    <w:p w14:paraId="24728C9A" w14:textId="77777777" w:rsidR="005B044B" w:rsidRDefault="005B044B" w:rsidP="00D315C0"/>
    <w:p w14:paraId="5988B062" w14:textId="77777777" w:rsidR="00D315C0" w:rsidRDefault="00D315C0" w:rsidP="00D315C0">
      <w:pPr>
        <w:pStyle w:val="Heading2"/>
      </w:pPr>
      <w:r>
        <w:t>Sporedni sudionik odnosno sudionici</w:t>
      </w:r>
    </w:p>
    <w:p w14:paraId="6BE38188" w14:textId="0BEDA388" w:rsidR="00D315C0" w:rsidRPr="005E1D2F" w:rsidRDefault="00870549" w:rsidP="00621F76">
      <w:pPr>
        <w:pStyle w:val="Upute"/>
        <w:rPr>
          <w:rFonts w:ascii="Times New Roman" w:hAnsi="Times New Roman"/>
          <w:color w:val="auto"/>
          <w:sz w:val="24"/>
        </w:rPr>
      </w:pPr>
      <w:r w:rsidRPr="005E1D2F">
        <w:rPr>
          <w:rFonts w:ascii="Times New Roman" w:hAnsi="Times New Roman"/>
          <w:color w:val="auto"/>
          <w:sz w:val="24"/>
        </w:rPr>
        <w:t xml:space="preserve">Zaposlenik i </w:t>
      </w:r>
      <w:proofErr w:type="spellStart"/>
      <w:r w:rsidRPr="005E1D2F">
        <w:rPr>
          <w:rFonts w:ascii="Times New Roman" w:hAnsi="Times New Roman"/>
          <w:color w:val="auto"/>
          <w:sz w:val="24"/>
        </w:rPr>
        <w:t>admnistrator</w:t>
      </w:r>
      <w:proofErr w:type="spellEnd"/>
    </w:p>
    <w:p w14:paraId="11ED27C2" w14:textId="77777777" w:rsidR="00D315C0" w:rsidRDefault="00D315C0" w:rsidP="00D315C0"/>
    <w:p w14:paraId="521AFFF0" w14:textId="77777777" w:rsidR="00621F76" w:rsidRDefault="00621F76" w:rsidP="00D315C0"/>
    <w:p w14:paraId="70D97872" w14:textId="77777777" w:rsidR="00621F76" w:rsidRPr="00D315C0" w:rsidRDefault="00621F76" w:rsidP="00D315C0"/>
    <w:p w14:paraId="25705393" w14:textId="0439293B" w:rsidR="00930DDF" w:rsidRDefault="00E410E7" w:rsidP="00930DDF">
      <w:pPr>
        <w:pStyle w:val="Heading1"/>
      </w:pPr>
      <w:r>
        <w:t>Imena</w:t>
      </w:r>
      <w:r w:rsidR="009E7096" w:rsidRPr="001A0538">
        <w:t xml:space="preserve"> </w:t>
      </w:r>
      <w:r>
        <w:t>putova slučaja korištenja</w:t>
      </w:r>
    </w:p>
    <w:p w14:paraId="6142E613" w14:textId="77777777" w:rsidR="00930DDF" w:rsidRDefault="00930DDF" w:rsidP="00930DDF">
      <w:pPr>
        <w:pStyle w:val="Heading2"/>
      </w:pPr>
      <w:r>
        <w:t xml:space="preserve">Primarni put </w:t>
      </w:r>
    </w:p>
    <w:p w14:paraId="5E813F2B" w14:textId="6BE09035" w:rsidR="00930DDF" w:rsidRPr="005E1D2F" w:rsidRDefault="00870549" w:rsidP="00930DDF">
      <w:pPr>
        <w:pStyle w:val="Upute"/>
        <w:rPr>
          <w:rFonts w:ascii="Times New Roman" w:hAnsi="Times New Roman"/>
          <w:color w:val="auto"/>
          <w:sz w:val="24"/>
        </w:rPr>
      </w:pPr>
      <w:r w:rsidRPr="005E1D2F">
        <w:rPr>
          <w:rFonts w:ascii="Times New Roman" w:hAnsi="Times New Roman"/>
          <w:color w:val="auto"/>
          <w:sz w:val="24"/>
        </w:rPr>
        <w:t>Korisnik pregledava sve proizvode</w:t>
      </w:r>
    </w:p>
    <w:p w14:paraId="1F612D6A" w14:textId="77777777" w:rsidR="00930DDF" w:rsidRDefault="00930DDF" w:rsidP="00930DDF"/>
    <w:p w14:paraId="6E17F859" w14:textId="77777777" w:rsidR="00930DDF" w:rsidRDefault="00930DDF" w:rsidP="00930DDF">
      <w:pPr>
        <w:pStyle w:val="Heading2"/>
      </w:pPr>
      <w:r>
        <w:t>Alternativni putovi</w:t>
      </w:r>
    </w:p>
    <w:p w14:paraId="0474F125" w14:textId="7B40F2D5" w:rsidR="00DD0287" w:rsidRPr="005E1D2F" w:rsidRDefault="00870549" w:rsidP="00930DDF">
      <w:pPr>
        <w:pStyle w:val="Upute"/>
        <w:numPr>
          <w:ilvl w:val="0"/>
          <w:numId w:val="16"/>
        </w:numPr>
        <w:rPr>
          <w:rFonts w:ascii="Times New Roman" w:hAnsi="Times New Roman"/>
          <w:color w:val="auto"/>
          <w:sz w:val="24"/>
        </w:rPr>
      </w:pPr>
      <w:r w:rsidRPr="005E1D2F">
        <w:rPr>
          <w:rFonts w:ascii="Times New Roman" w:hAnsi="Times New Roman"/>
          <w:color w:val="auto"/>
          <w:sz w:val="24"/>
        </w:rPr>
        <w:t>Korisnik filtrira proizvode prema kategoriji/potkategoriji, cijeni i dostupnosti</w:t>
      </w:r>
    </w:p>
    <w:p w14:paraId="1553CFBE" w14:textId="77777777" w:rsidR="00930DDF" w:rsidRPr="00930DDF" w:rsidRDefault="00930DDF" w:rsidP="00930DDF">
      <w:pPr>
        <w:pStyle w:val="Heading2"/>
      </w:pPr>
      <w:r>
        <w:lastRenderedPageBreak/>
        <w:t>Put</w:t>
      </w:r>
      <w:r w:rsidR="0023740A">
        <w:t>ovi</w:t>
      </w:r>
      <w:r>
        <w:t xml:space="preserve"> u slučaju iznimke</w:t>
      </w:r>
    </w:p>
    <w:p w14:paraId="7704C987" w14:textId="4AE5121E" w:rsidR="009A2184" w:rsidRPr="005E1D2F" w:rsidRDefault="002B263E" w:rsidP="00E410E7">
      <w:pPr>
        <w:pStyle w:val="Upute"/>
        <w:numPr>
          <w:ilvl w:val="0"/>
          <w:numId w:val="17"/>
        </w:numPr>
        <w:rPr>
          <w:rFonts w:ascii="Times New Roman" w:hAnsi="Times New Roman"/>
          <w:color w:val="auto"/>
          <w:sz w:val="24"/>
        </w:rPr>
      </w:pPr>
      <w:r w:rsidRPr="005E1D2F">
        <w:rPr>
          <w:rFonts w:ascii="Times New Roman" w:hAnsi="Times New Roman"/>
          <w:color w:val="auto"/>
          <w:sz w:val="24"/>
        </w:rPr>
        <w:t>Sustav nije dostupan</w:t>
      </w:r>
    </w:p>
    <w:p w14:paraId="0DB43E60" w14:textId="77777777" w:rsidR="009A2184" w:rsidRDefault="009A2184" w:rsidP="00E410E7"/>
    <w:p w14:paraId="50B64BAF" w14:textId="77777777" w:rsidR="003525D8" w:rsidRPr="00E410E7" w:rsidRDefault="003525D8" w:rsidP="00E410E7"/>
    <w:p w14:paraId="5EE9B38B" w14:textId="70C1A4A1" w:rsidR="004F46DC" w:rsidRDefault="00E410E7" w:rsidP="004F46DC">
      <w:pPr>
        <w:pStyle w:val="Heading1"/>
      </w:pPr>
      <w:r>
        <w:t>Detalji slučaja korištenja</w:t>
      </w:r>
    </w:p>
    <w:p w14:paraId="4699B350" w14:textId="77777777" w:rsidR="004F46DC" w:rsidRDefault="004F46DC" w:rsidP="004F46DC">
      <w:pPr>
        <w:pStyle w:val="Heading2"/>
      </w:pPr>
      <w:r>
        <w:t>Ime puta</w:t>
      </w:r>
    </w:p>
    <w:p w14:paraId="1180D969" w14:textId="1D4A024F" w:rsidR="004F46DC" w:rsidRPr="005E1D2F" w:rsidRDefault="002B263E" w:rsidP="004F46DC">
      <w:pPr>
        <w:pStyle w:val="Upute"/>
        <w:rPr>
          <w:rFonts w:ascii="Times New Roman" w:hAnsi="Times New Roman"/>
          <w:color w:val="auto"/>
          <w:sz w:val="24"/>
        </w:rPr>
      </w:pPr>
      <w:r w:rsidRPr="005E1D2F">
        <w:rPr>
          <w:rFonts w:ascii="Times New Roman" w:hAnsi="Times New Roman"/>
          <w:color w:val="auto"/>
          <w:sz w:val="24"/>
        </w:rPr>
        <w:t xml:space="preserve">Primarni put – </w:t>
      </w:r>
      <w:r w:rsidR="00870549" w:rsidRPr="005E1D2F">
        <w:rPr>
          <w:rFonts w:ascii="Times New Roman" w:hAnsi="Times New Roman"/>
          <w:color w:val="auto"/>
          <w:sz w:val="24"/>
        </w:rPr>
        <w:t>korisnik pregledava sve proizvode</w:t>
      </w:r>
    </w:p>
    <w:p w14:paraId="1721405A" w14:textId="77777777" w:rsidR="00033DF3" w:rsidRDefault="00033DF3" w:rsidP="00E410E7"/>
    <w:p w14:paraId="71AE80CD" w14:textId="77777777" w:rsidR="004F46DC" w:rsidRDefault="004F46DC" w:rsidP="00033DF3">
      <w:pPr>
        <w:pStyle w:val="Heading3"/>
      </w:pPr>
      <w:r>
        <w:t>Okidač događaja</w:t>
      </w:r>
    </w:p>
    <w:p w14:paraId="4E903CF2" w14:textId="61C74A20" w:rsidR="004F46DC" w:rsidRPr="005E1D2F" w:rsidRDefault="00870549" w:rsidP="00033DF3">
      <w:pPr>
        <w:pStyle w:val="Upute"/>
        <w:rPr>
          <w:rFonts w:ascii="Times New Roman" w:hAnsi="Times New Roman"/>
          <w:color w:val="auto"/>
          <w:sz w:val="24"/>
        </w:rPr>
      </w:pPr>
      <w:r w:rsidRPr="005E1D2F">
        <w:rPr>
          <w:rFonts w:ascii="Times New Roman" w:hAnsi="Times New Roman"/>
          <w:color w:val="auto"/>
          <w:sz w:val="24"/>
        </w:rPr>
        <w:t>Korisnik ulazi na početnu stranicu, koja prikazuje sve proizvode</w:t>
      </w:r>
    </w:p>
    <w:p w14:paraId="0E7EEF27" w14:textId="77777777" w:rsidR="00033DF3" w:rsidRDefault="00033DF3" w:rsidP="004F46DC">
      <w:pPr>
        <w:pStyle w:val="Upute"/>
      </w:pPr>
    </w:p>
    <w:p w14:paraId="36A95979" w14:textId="77777777" w:rsidR="004F46DC" w:rsidRDefault="00033DF3" w:rsidP="00033DF3">
      <w:pPr>
        <w:pStyle w:val="Heading3"/>
      </w:pPr>
      <w:r>
        <w:t>Osnovi slijed koraka</w:t>
      </w:r>
    </w:p>
    <w:p w14:paraId="0F3FB738" w14:textId="4BE430EC" w:rsidR="00D50AF2" w:rsidRDefault="00870549" w:rsidP="002B263E">
      <w:pPr>
        <w:numPr>
          <w:ilvl w:val="0"/>
          <w:numId w:val="18"/>
        </w:numPr>
      </w:pPr>
      <w:r>
        <w:t>Korisnik ulazi na stranicu za prikaz proizvoda</w:t>
      </w:r>
    </w:p>
    <w:p w14:paraId="50505A8D" w14:textId="6AE35382" w:rsidR="002B263E" w:rsidRDefault="00870549" w:rsidP="002B263E">
      <w:pPr>
        <w:numPr>
          <w:ilvl w:val="0"/>
          <w:numId w:val="18"/>
        </w:numPr>
      </w:pPr>
      <w:proofErr w:type="spellStart"/>
      <w:r>
        <w:t>Ftontend</w:t>
      </w:r>
      <w:proofErr w:type="spellEnd"/>
      <w:r>
        <w:t xml:space="preserve"> stranica šalje </w:t>
      </w:r>
      <w:proofErr w:type="spellStart"/>
      <w:r>
        <w:t>backend</w:t>
      </w:r>
      <w:proofErr w:type="spellEnd"/>
      <w:r>
        <w:t xml:space="preserve"> aplikaciji zahtjev za dohvat svih proizvoda (sa </w:t>
      </w:r>
      <w:proofErr w:type="spellStart"/>
      <w:r>
        <w:t>straničenjem</w:t>
      </w:r>
      <w:proofErr w:type="spellEnd"/>
      <w:r>
        <w:t>)</w:t>
      </w:r>
    </w:p>
    <w:p w14:paraId="39A8D9EB" w14:textId="1A71DB03" w:rsidR="002B263E" w:rsidRDefault="00870549" w:rsidP="002B263E">
      <w:pPr>
        <w:numPr>
          <w:ilvl w:val="0"/>
          <w:numId w:val="18"/>
        </w:numPr>
      </w:pPr>
      <w:proofErr w:type="spellStart"/>
      <w:r>
        <w:t>Backend</w:t>
      </w:r>
      <w:proofErr w:type="spellEnd"/>
      <w:r>
        <w:t xml:space="preserve"> sustav dohvata sve proizvode i vrača ih </w:t>
      </w:r>
      <w:proofErr w:type="spellStart"/>
      <w:r>
        <w:t>frontend</w:t>
      </w:r>
      <w:proofErr w:type="spellEnd"/>
      <w:r>
        <w:t xml:space="preserve"> aplikaciji</w:t>
      </w:r>
    </w:p>
    <w:p w14:paraId="6B5D57AE" w14:textId="5399C085" w:rsidR="00C62523" w:rsidRDefault="00870549" w:rsidP="002B263E">
      <w:pPr>
        <w:numPr>
          <w:ilvl w:val="0"/>
          <w:numId w:val="18"/>
        </w:numPr>
      </w:pPr>
      <w:proofErr w:type="spellStart"/>
      <w:r>
        <w:t>Frontend</w:t>
      </w:r>
      <w:proofErr w:type="spellEnd"/>
      <w:r>
        <w:t xml:space="preserve"> aplikacija prikazuje dohvaćene proizvode</w:t>
      </w:r>
    </w:p>
    <w:p w14:paraId="3B9ECB9F" w14:textId="77777777" w:rsidR="002B263E" w:rsidRDefault="002B263E" w:rsidP="002B263E"/>
    <w:p w14:paraId="1A648BB4" w14:textId="77777777" w:rsidR="00033DF3" w:rsidRDefault="00D50AF2" w:rsidP="00033DF3">
      <w:pPr>
        <w:pStyle w:val="Heading3"/>
      </w:pPr>
      <w:r>
        <w:t>Poslovna pravila</w:t>
      </w:r>
    </w:p>
    <w:p w14:paraId="3FAD713D" w14:textId="3AEABA03" w:rsidR="00C62523" w:rsidRDefault="00870549" w:rsidP="00E410E7">
      <w:r>
        <w:t>Ovom dijelu sustava mogu pristupiti svi pa čak i neprijavljeni korisnici</w:t>
      </w:r>
    </w:p>
    <w:p w14:paraId="102AD2BF" w14:textId="77777777" w:rsidR="00C62523" w:rsidRDefault="00C62523" w:rsidP="00E410E7"/>
    <w:p w14:paraId="143495E9" w14:textId="77777777" w:rsidR="00C62523" w:rsidRDefault="00C62523" w:rsidP="00E410E7"/>
    <w:p w14:paraId="7152D2F7" w14:textId="77777777" w:rsidR="00C62523" w:rsidRDefault="00C62523" w:rsidP="00C62523">
      <w:pPr>
        <w:pStyle w:val="Heading2"/>
      </w:pPr>
      <w:r>
        <w:t>Ime puta</w:t>
      </w:r>
    </w:p>
    <w:p w14:paraId="117445EB" w14:textId="74A9EC68" w:rsidR="00C62523" w:rsidRPr="005E1D2F" w:rsidRDefault="00C62523" w:rsidP="00C62523">
      <w:pPr>
        <w:pStyle w:val="Upute"/>
        <w:rPr>
          <w:rFonts w:ascii="Times New Roman" w:hAnsi="Times New Roman"/>
          <w:color w:val="auto"/>
          <w:sz w:val="24"/>
        </w:rPr>
      </w:pPr>
      <w:r w:rsidRPr="005E1D2F">
        <w:rPr>
          <w:rFonts w:ascii="Times New Roman" w:hAnsi="Times New Roman"/>
          <w:color w:val="auto"/>
          <w:sz w:val="24"/>
        </w:rPr>
        <w:t xml:space="preserve">Alternativni put – </w:t>
      </w:r>
      <w:r w:rsidR="00870549" w:rsidRPr="005E1D2F">
        <w:rPr>
          <w:rFonts w:ascii="Times New Roman" w:hAnsi="Times New Roman"/>
          <w:color w:val="auto"/>
          <w:sz w:val="24"/>
        </w:rPr>
        <w:t>korisnik dohvaća filtrirane proizvode</w:t>
      </w:r>
    </w:p>
    <w:p w14:paraId="34AB0956" w14:textId="77777777" w:rsidR="00C62523" w:rsidRDefault="00C62523" w:rsidP="00C62523"/>
    <w:p w14:paraId="2091EE3A" w14:textId="77777777" w:rsidR="00C62523" w:rsidRDefault="00C62523" w:rsidP="00C62523">
      <w:pPr>
        <w:pStyle w:val="Heading3"/>
      </w:pPr>
      <w:r>
        <w:t>Okidač događaja</w:t>
      </w:r>
    </w:p>
    <w:p w14:paraId="196CF393" w14:textId="20B7F7DC" w:rsidR="00C62523" w:rsidRPr="005E1D2F" w:rsidRDefault="00870549" w:rsidP="00C62523">
      <w:pPr>
        <w:pStyle w:val="Upute"/>
        <w:rPr>
          <w:rFonts w:ascii="Times New Roman" w:hAnsi="Times New Roman"/>
          <w:color w:val="auto"/>
          <w:sz w:val="24"/>
        </w:rPr>
      </w:pPr>
      <w:r w:rsidRPr="005E1D2F">
        <w:rPr>
          <w:rFonts w:ascii="Times New Roman" w:hAnsi="Times New Roman"/>
          <w:color w:val="auto"/>
          <w:sz w:val="24"/>
        </w:rPr>
        <w:t>Korisnik odabire filtre prema kojima želi filtrati samo određene proizvode</w:t>
      </w:r>
    </w:p>
    <w:p w14:paraId="03C91357" w14:textId="77777777" w:rsidR="00C62523" w:rsidRDefault="00C62523" w:rsidP="00C62523">
      <w:pPr>
        <w:pStyle w:val="Upute"/>
      </w:pPr>
    </w:p>
    <w:p w14:paraId="53F7A847" w14:textId="77777777" w:rsidR="00C62523" w:rsidRDefault="00C62523" w:rsidP="00C62523">
      <w:pPr>
        <w:pStyle w:val="Heading3"/>
      </w:pPr>
      <w:r>
        <w:t>Osnovi slijed koraka</w:t>
      </w:r>
    </w:p>
    <w:p w14:paraId="5EFF840F" w14:textId="4C68B206" w:rsidR="00C62523" w:rsidRDefault="00870549" w:rsidP="00C62523">
      <w:pPr>
        <w:numPr>
          <w:ilvl w:val="0"/>
          <w:numId w:val="18"/>
        </w:numPr>
      </w:pPr>
      <w:r>
        <w:t>Korisnik filtrira proizvode prema sljedećim kriterijima:</w:t>
      </w:r>
    </w:p>
    <w:p w14:paraId="112FD33C" w14:textId="19A98418" w:rsidR="00870549" w:rsidRDefault="00870549" w:rsidP="00870549">
      <w:pPr>
        <w:numPr>
          <w:ilvl w:val="1"/>
          <w:numId w:val="18"/>
        </w:numPr>
      </w:pPr>
      <w:r>
        <w:t>Kategorija/potkategorija</w:t>
      </w:r>
    </w:p>
    <w:p w14:paraId="257DFCB3" w14:textId="547715A3" w:rsidR="00870549" w:rsidRDefault="00870549" w:rsidP="00870549">
      <w:pPr>
        <w:numPr>
          <w:ilvl w:val="1"/>
          <w:numId w:val="18"/>
        </w:numPr>
      </w:pPr>
      <w:r>
        <w:t>Dostupnost u pojedinim ili svim trgovinama</w:t>
      </w:r>
    </w:p>
    <w:p w14:paraId="68D91F19" w14:textId="683C5B15" w:rsidR="00870549" w:rsidRDefault="00870549" w:rsidP="00870549">
      <w:pPr>
        <w:numPr>
          <w:ilvl w:val="1"/>
          <w:numId w:val="18"/>
        </w:numPr>
      </w:pPr>
      <w:r>
        <w:t>Cijena</w:t>
      </w:r>
    </w:p>
    <w:p w14:paraId="0E2536F8" w14:textId="2962BD3D" w:rsidR="00C62523" w:rsidRDefault="00870549" w:rsidP="00C62523">
      <w:pPr>
        <w:numPr>
          <w:ilvl w:val="0"/>
          <w:numId w:val="18"/>
        </w:numPr>
      </w:pPr>
      <w:proofErr w:type="spellStart"/>
      <w:r>
        <w:t>Frontend</w:t>
      </w:r>
      <w:proofErr w:type="spellEnd"/>
      <w:r>
        <w:t xml:space="preserve"> aplikacija šalje zahtjev za dohvat sa filtrima </w:t>
      </w:r>
      <w:proofErr w:type="spellStart"/>
      <w:r>
        <w:t>backend</w:t>
      </w:r>
      <w:proofErr w:type="spellEnd"/>
      <w:r>
        <w:t>-u</w:t>
      </w:r>
    </w:p>
    <w:p w14:paraId="7F4479FF" w14:textId="0D1CB6E9" w:rsidR="00870549" w:rsidRDefault="00870549" w:rsidP="00870549">
      <w:pPr>
        <w:numPr>
          <w:ilvl w:val="0"/>
          <w:numId w:val="18"/>
        </w:numPr>
      </w:pPr>
      <w:proofErr w:type="spellStart"/>
      <w:r>
        <w:t>Backend</w:t>
      </w:r>
      <w:proofErr w:type="spellEnd"/>
      <w:r>
        <w:t xml:space="preserve"> iz baze dohvaća samo proizvode koji zadovoljavaju sve date i vraća ih </w:t>
      </w:r>
      <w:proofErr w:type="spellStart"/>
      <w:r>
        <w:t>frontend</w:t>
      </w:r>
      <w:proofErr w:type="spellEnd"/>
      <w:r>
        <w:t>-u</w:t>
      </w:r>
    </w:p>
    <w:p w14:paraId="2129CC9A" w14:textId="3385CB4C" w:rsidR="00D52BEF" w:rsidRDefault="00D52BEF" w:rsidP="00870549">
      <w:pPr>
        <w:numPr>
          <w:ilvl w:val="0"/>
          <w:numId w:val="18"/>
        </w:numPr>
      </w:pPr>
      <w:proofErr w:type="spellStart"/>
      <w:r>
        <w:t>Frontend</w:t>
      </w:r>
      <w:proofErr w:type="spellEnd"/>
      <w:r>
        <w:t xml:space="preserve"> prikazuje filtrirane proizvode</w:t>
      </w:r>
    </w:p>
    <w:p w14:paraId="27C2EB35" w14:textId="77777777" w:rsidR="00C62523" w:rsidRDefault="00C62523" w:rsidP="00C62523"/>
    <w:p w14:paraId="7BC626F1" w14:textId="77777777" w:rsidR="00C62523" w:rsidRDefault="00C62523" w:rsidP="00C62523">
      <w:pPr>
        <w:pStyle w:val="Heading3"/>
      </w:pPr>
      <w:r>
        <w:t>Poslovna pravila</w:t>
      </w:r>
    </w:p>
    <w:p w14:paraId="3AE2E517" w14:textId="77777777" w:rsidR="00D52BEF" w:rsidRDefault="00D52BEF" w:rsidP="00D52BEF">
      <w:r>
        <w:t>Ovom dijelu sustava mogu pristupiti svi pa čak i neprijavljeni korisnici</w:t>
      </w:r>
    </w:p>
    <w:p w14:paraId="48545732" w14:textId="77777777" w:rsidR="00D52BEF" w:rsidRDefault="00D52BEF" w:rsidP="00D52BEF"/>
    <w:p w14:paraId="5931A5A0" w14:textId="77777777" w:rsidR="00C62523" w:rsidRPr="00D50AF2" w:rsidRDefault="00C62523" w:rsidP="00C62523">
      <w:pPr>
        <w:pStyle w:val="Heading3"/>
      </w:pPr>
      <w:r>
        <w:lastRenderedPageBreak/>
        <w:t>Ograničenja i rizici</w:t>
      </w:r>
    </w:p>
    <w:p w14:paraId="685DCB72" w14:textId="24BE4D4A" w:rsidR="00C62523" w:rsidRPr="005E1D2F" w:rsidRDefault="00D52BEF" w:rsidP="00C62523">
      <w:pPr>
        <w:pStyle w:val="Upute"/>
        <w:rPr>
          <w:rFonts w:ascii="Times New Roman" w:hAnsi="Times New Roman"/>
          <w:color w:val="auto"/>
          <w:sz w:val="24"/>
        </w:rPr>
      </w:pPr>
      <w:r w:rsidRPr="005E1D2F">
        <w:rPr>
          <w:rFonts w:ascii="Times New Roman" w:hAnsi="Times New Roman"/>
          <w:color w:val="auto"/>
          <w:sz w:val="24"/>
        </w:rPr>
        <w:t xml:space="preserve">Mogući SQL </w:t>
      </w:r>
      <w:proofErr w:type="spellStart"/>
      <w:r w:rsidRPr="005E1D2F">
        <w:rPr>
          <w:rFonts w:ascii="Times New Roman" w:hAnsi="Times New Roman"/>
          <w:color w:val="auto"/>
          <w:sz w:val="24"/>
        </w:rPr>
        <w:t>injection</w:t>
      </w:r>
      <w:proofErr w:type="spellEnd"/>
      <w:r w:rsidRPr="005E1D2F">
        <w:rPr>
          <w:rFonts w:ascii="Times New Roman" w:hAnsi="Times New Roman"/>
          <w:color w:val="auto"/>
          <w:sz w:val="24"/>
        </w:rPr>
        <w:t xml:space="preserve"> preko polja za filtriranje</w:t>
      </w:r>
    </w:p>
    <w:p w14:paraId="6956B014" w14:textId="77777777" w:rsidR="00A06F56" w:rsidRDefault="00A06F56" w:rsidP="00E410E7"/>
    <w:p w14:paraId="3DADDAF0" w14:textId="77777777" w:rsidR="009A2184" w:rsidRPr="00E410E7" w:rsidRDefault="009A2184" w:rsidP="00E410E7"/>
    <w:p w14:paraId="65E2D162" w14:textId="7A13B5D5" w:rsidR="00D50AF2" w:rsidRDefault="00E410E7" w:rsidP="00D50AF2">
      <w:pPr>
        <w:pStyle w:val="Heading1"/>
      </w:pPr>
      <w:r>
        <w:t xml:space="preserve"> Tehničke informacije o slučaju korištenja</w:t>
      </w:r>
    </w:p>
    <w:p w14:paraId="49879490" w14:textId="77777777" w:rsidR="00D50AF2" w:rsidRDefault="00D50AF2" w:rsidP="00D50AF2">
      <w:pPr>
        <w:pStyle w:val="Heading2"/>
      </w:pPr>
      <w:r>
        <w:t>Prioriteti</w:t>
      </w:r>
    </w:p>
    <w:p w14:paraId="61339A4C" w14:textId="1C098E85" w:rsidR="007A5D16" w:rsidRPr="005E1D2F" w:rsidRDefault="00D52BEF" w:rsidP="007A5D16">
      <w:pPr>
        <w:pStyle w:val="Upute"/>
        <w:rPr>
          <w:rFonts w:ascii="Times New Roman" w:hAnsi="Times New Roman"/>
          <w:color w:val="auto"/>
          <w:sz w:val="24"/>
        </w:rPr>
      </w:pPr>
      <w:r w:rsidRPr="005E1D2F">
        <w:rPr>
          <w:rFonts w:ascii="Times New Roman" w:hAnsi="Times New Roman"/>
          <w:color w:val="auto"/>
          <w:sz w:val="24"/>
        </w:rPr>
        <w:t>Prioritet je jako važan. Korisnicima omogućava da pregledavaju proizvode koji ih zanimaju.</w:t>
      </w:r>
    </w:p>
    <w:p w14:paraId="518340A4" w14:textId="77777777" w:rsidR="00E40F3D" w:rsidRPr="007A5D16" w:rsidRDefault="00E40F3D" w:rsidP="00D50AF2"/>
    <w:p w14:paraId="3353C565" w14:textId="77777777" w:rsidR="00D50AF2" w:rsidRPr="007A5D16" w:rsidRDefault="00E40F3D" w:rsidP="00D50AF2">
      <w:pPr>
        <w:pStyle w:val="Heading2"/>
      </w:pPr>
      <w:r w:rsidRPr="007A5D16">
        <w:t>Performanse</w:t>
      </w:r>
    </w:p>
    <w:p w14:paraId="2FC88A29" w14:textId="4C9DDF0E" w:rsidR="00D50AF2" w:rsidRPr="005E1D2F" w:rsidRDefault="00D40C8C" w:rsidP="00E40F3D">
      <w:pPr>
        <w:pStyle w:val="Upute"/>
        <w:rPr>
          <w:rFonts w:ascii="Times New Roman" w:hAnsi="Times New Roman"/>
          <w:color w:val="auto"/>
          <w:sz w:val="24"/>
        </w:rPr>
      </w:pPr>
      <w:r w:rsidRPr="005E1D2F">
        <w:rPr>
          <w:rFonts w:ascii="Times New Roman" w:hAnsi="Times New Roman"/>
          <w:color w:val="auto"/>
          <w:sz w:val="24"/>
        </w:rPr>
        <w:t xml:space="preserve">Proces </w:t>
      </w:r>
      <w:r w:rsidR="00D52BEF" w:rsidRPr="005E1D2F">
        <w:rPr>
          <w:rFonts w:ascii="Times New Roman" w:hAnsi="Times New Roman"/>
          <w:color w:val="auto"/>
          <w:sz w:val="24"/>
        </w:rPr>
        <w:t>dohvata proizvoda mora biti jako brz za zadovoljavajuće korisničko iskustvo (2-4 sekundi), u zavisnosti koliki broj proizvoda korisnik odabere da mu se učitavaju po jednoj stanici.</w:t>
      </w:r>
    </w:p>
    <w:p w14:paraId="3B6911E6" w14:textId="77777777" w:rsidR="00E40F3D" w:rsidRPr="007A5D16" w:rsidRDefault="00E40F3D" w:rsidP="00D50AF2"/>
    <w:p w14:paraId="48E07793" w14:textId="77777777" w:rsidR="00D50AF2" w:rsidRPr="007A5D16" w:rsidRDefault="00D50AF2" w:rsidP="00D50AF2">
      <w:pPr>
        <w:pStyle w:val="Heading2"/>
      </w:pPr>
      <w:r w:rsidRPr="007A5D16">
        <w:t>Učestalost</w:t>
      </w:r>
    </w:p>
    <w:p w14:paraId="66582621" w14:textId="5222DF31" w:rsidR="00D50AF2" w:rsidRPr="005E1D2F" w:rsidRDefault="00D52BEF" w:rsidP="008B2B5F">
      <w:pPr>
        <w:pStyle w:val="Upute"/>
        <w:rPr>
          <w:rFonts w:ascii="Times New Roman" w:hAnsi="Times New Roman"/>
          <w:color w:val="auto"/>
          <w:sz w:val="24"/>
        </w:rPr>
      </w:pPr>
      <w:r w:rsidRPr="005E1D2F">
        <w:rPr>
          <w:rFonts w:ascii="Times New Roman" w:hAnsi="Times New Roman"/>
          <w:color w:val="auto"/>
          <w:sz w:val="24"/>
        </w:rPr>
        <w:t>Ovaj dio sustava će biti korišten u velikom broju na dnevnoj bazi.</w:t>
      </w:r>
    </w:p>
    <w:p w14:paraId="5EBBB71F" w14:textId="77777777" w:rsidR="00E40F3D" w:rsidRPr="007A5D16" w:rsidRDefault="00E40F3D" w:rsidP="00D50AF2"/>
    <w:p w14:paraId="626D191F" w14:textId="77777777" w:rsidR="00D50AF2" w:rsidRPr="007A5D16" w:rsidRDefault="00D50AF2" w:rsidP="00D50AF2">
      <w:pPr>
        <w:pStyle w:val="Heading2"/>
      </w:pPr>
      <w:r w:rsidRPr="007A5D16">
        <w:t>Korisničko sučelje</w:t>
      </w:r>
    </w:p>
    <w:p w14:paraId="0E699394" w14:textId="3FC124B8" w:rsidR="00E40F3D" w:rsidRPr="005E1D2F" w:rsidRDefault="00D52BEF" w:rsidP="0044401E">
      <w:pPr>
        <w:pStyle w:val="Upute"/>
        <w:rPr>
          <w:rFonts w:ascii="Times New Roman" w:hAnsi="Times New Roman"/>
          <w:color w:val="auto"/>
          <w:sz w:val="24"/>
        </w:rPr>
      </w:pPr>
      <w:r w:rsidRPr="005E1D2F">
        <w:rPr>
          <w:rFonts w:ascii="Times New Roman" w:hAnsi="Times New Roman"/>
          <w:color w:val="auto"/>
          <w:sz w:val="24"/>
        </w:rPr>
        <w:t xml:space="preserve">Sučelje treba biti moderno dizajnirano, sa jasnim prikazom proizvoda. </w:t>
      </w:r>
      <w:proofErr w:type="spellStart"/>
      <w:r w:rsidRPr="005E1D2F">
        <w:rPr>
          <w:rFonts w:ascii="Times New Roman" w:hAnsi="Times New Roman"/>
          <w:color w:val="auto"/>
          <w:sz w:val="24"/>
        </w:rPr>
        <w:t>Straničenje</w:t>
      </w:r>
      <w:proofErr w:type="spellEnd"/>
      <w:r w:rsidRPr="005E1D2F">
        <w:rPr>
          <w:rFonts w:ascii="Times New Roman" w:hAnsi="Times New Roman"/>
          <w:color w:val="auto"/>
          <w:sz w:val="24"/>
        </w:rPr>
        <w:t xml:space="preserve"> treba biti funkcionalno, kako bi se izbjeglo opterećenje prilikom dohvata svih proizvoda.</w:t>
      </w:r>
    </w:p>
    <w:p w14:paraId="034F5C07" w14:textId="77777777" w:rsidR="0044401E" w:rsidRDefault="0044401E" w:rsidP="00D50AF2"/>
    <w:p w14:paraId="168A220E" w14:textId="77777777" w:rsidR="0044401E" w:rsidRDefault="0044401E" w:rsidP="00D50AF2"/>
    <w:sectPr w:rsidR="0044401E" w:rsidSect="00DD47F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06" w:h="16838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650755" w14:textId="77777777" w:rsidR="00FF3106" w:rsidRDefault="00FF3106">
      <w:r>
        <w:separator/>
      </w:r>
    </w:p>
    <w:p w14:paraId="77D6F415" w14:textId="77777777" w:rsidR="00FF3106" w:rsidRDefault="00FF3106"/>
  </w:endnote>
  <w:endnote w:type="continuationSeparator" w:id="0">
    <w:p w14:paraId="2C68F701" w14:textId="77777777" w:rsidR="00FF3106" w:rsidRDefault="00FF3106">
      <w:r>
        <w:continuationSeparator/>
      </w:r>
    </w:p>
    <w:p w14:paraId="51D8B894" w14:textId="77777777" w:rsidR="00FF3106" w:rsidRDefault="00FF31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C9002D" w14:textId="77777777" w:rsidR="00D825EE" w:rsidRDefault="00D825EE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18A707" w14:textId="77777777" w:rsidR="00D825EE" w:rsidRDefault="00D825EE" w:rsidP="00497761">
    <w:pPr>
      <w:pStyle w:val="Footer"/>
      <w:ind w:right="360"/>
    </w:pPr>
  </w:p>
  <w:p w14:paraId="29CC6194" w14:textId="77777777" w:rsidR="00D825EE" w:rsidRDefault="00D825E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6"/>
      <w:gridCol w:w="3030"/>
      <w:gridCol w:w="3000"/>
    </w:tblGrid>
    <w:tr w:rsidR="00DD47F0" w14:paraId="48846D9C" w14:textId="77777777">
      <w:tc>
        <w:tcPr>
          <w:tcW w:w="3080" w:type="dxa"/>
        </w:tcPr>
        <w:p w14:paraId="3D6A3214" w14:textId="77777777" w:rsidR="00DD47F0" w:rsidRDefault="00DD47F0" w:rsidP="00584D65">
          <w:pPr>
            <w:pStyle w:val="Footer"/>
            <w:ind w:right="360"/>
          </w:pPr>
        </w:p>
      </w:tc>
      <w:tc>
        <w:tcPr>
          <w:tcW w:w="3081" w:type="dxa"/>
        </w:tcPr>
        <w:p w14:paraId="2E0FFD4D" w14:textId="54B32BD9" w:rsidR="00DD47F0" w:rsidRDefault="00DD47F0" w:rsidP="00584D65">
          <w:pPr>
            <w:pStyle w:val="Footer"/>
            <w:ind w:right="360"/>
            <w:jc w:val="center"/>
          </w:pPr>
          <w:r>
            <w:sym w:font="Symbol" w:char="F0D3"/>
          </w:r>
          <w:r w:rsidR="00C65690">
            <w:t>FSRE</w:t>
          </w:r>
          <w:r>
            <w:t>-ZP</w:t>
          </w:r>
          <w:r w:rsidR="00667A77">
            <w:t>R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E1D2F">
            <w:rPr>
              <w:noProof/>
            </w:rPr>
            <w:t>2024</w:t>
          </w:r>
          <w:r>
            <w:fldChar w:fldCharType="end"/>
          </w:r>
        </w:p>
      </w:tc>
      <w:tc>
        <w:tcPr>
          <w:tcW w:w="3081" w:type="dxa"/>
        </w:tcPr>
        <w:p w14:paraId="36752E77" w14:textId="77777777" w:rsidR="00DD47F0" w:rsidRDefault="00DD47F0" w:rsidP="00584D65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67A77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667A77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1B6DE678" w14:textId="77777777" w:rsidR="00DD47F0" w:rsidRDefault="00DD47F0" w:rsidP="00DD47F0">
    <w:pPr>
      <w:pStyle w:val="Footer"/>
    </w:pPr>
  </w:p>
  <w:p w14:paraId="622F598A" w14:textId="77777777" w:rsidR="00DD47F0" w:rsidRDefault="00DD47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7"/>
      <w:gridCol w:w="3027"/>
      <w:gridCol w:w="3002"/>
    </w:tblGrid>
    <w:tr w:rsidR="003649D3" w14:paraId="51F32C7A" w14:textId="77777777">
      <w:tc>
        <w:tcPr>
          <w:tcW w:w="3080" w:type="dxa"/>
        </w:tcPr>
        <w:p w14:paraId="7C77189C" w14:textId="77777777" w:rsidR="003649D3" w:rsidRDefault="003649D3" w:rsidP="006D1BA9">
          <w:pPr>
            <w:pStyle w:val="Footer"/>
            <w:ind w:right="360"/>
          </w:pPr>
        </w:p>
      </w:tc>
      <w:tc>
        <w:tcPr>
          <w:tcW w:w="3081" w:type="dxa"/>
        </w:tcPr>
        <w:p w14:paraId="7FF8071D" w14:textId="25871EFD" w:rsidR="003649D3" w:rsidRDefault="003649D3" w:rsidP="006D1BA9">
          <w:pPr>
            <w:pStyle w:val="Footer"/>
            <w:ind w:right="360"/>
            <w:jc w:val="center"/>
          </w:pPr>
          <w:r>
            <w:sym w:font="Symbol" w:char="F0D3"/>
          </w:r>
          <w:r>
            <w:t xml:space="preserve">FER-ZPM,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E1D2F">
            <w:rPr>
              <w:noProof/>
            </w:rPr>
            <w:t>2024</w:t>
          </w:r>
          <w:r>
            <w:fldChar w:fldCharType="end"/>
          </w:r>
        </w:p>
      </w:tc>
      <w:tc>
        <w:tcPr>
          <w:tcW w:w="3081" w:type="dxa"/>
        </w:tcPr>
        <w:p w14:paraId="6935D9D8" w14:textId="77777777" w:rsidR="003649D3" w:rsidRDefault="003649D3" w:rsidP="006D1BA9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D47F0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78FE2B91" w14:textId="77777777" w:rsidR="003649D3" w:rsidRDefault="003649D3" w:rsidP="003649D3">
    <w:pPr>
      <w:pStyle w:val="Footer"/>
    </w:pPr>
  </w:p>
  <w:p w14:paraId="49DA656B" w14:textId="77777777" w:rsidR="003649D3" w:rsidRDefault="003649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934A4F" w14:textId="77777777" w:rsidR="00FF3106" w:rsidRDefault="00FF3106">
      <w:r>
        <w:separator/>
      </w:r>
    </w:p>
    <w:p w14:paraId="3A96AE6A" w14:textId="77777777" w:rsidR="00FF3106" w:rsidRDefault="00FF3106"/>
  </w:footnote>
  <w:footnote w:type="continuationSeparator" w:id="0">
    <w:p w14:paraId="45883C6C" w14:textId="77777777" w:rsidR="00FF3106" w:rsidRDefault="00FF3106">
      <w:r>
        <w:continuationSeparator/>
      </w:r>
    </w:p>
    <w:p w14:paraId="1682DD9E" w14:textId="77777777" w:rsidR="00FF3106" w:rsidRDefault="00FF31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D8B6E" w14:textId="77777777" w:rsidR="00DD47F0" w:rsidRDefault="00DD47F0">
    <w:pPr>
      <w:pStyle w:val="Header"/>
    </w:pPr>
    <w:r>
      <w:t>Slučaj korištenja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4F875" w14:textId="77777777" w:rsidR="003649D3" w:rsidRDefault="003649D3">
    <w:pPr>
      <w:pStyle w:val="Header"/>
    </w:pPr>
    <w:r>
      <w:t>Slučaj korištenja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F3931"/>
    <w:multiLevelType w:val="hybridMultilevel"/>
    <w:tmpl w:val="42D8B3C2"/>
    <w:lvl w:ilvl="0" w:tplc="ACF82AC6">
      <w:start w:val="1"/>
      <w:numFmt w:val="bullet"/>
      <w:pStyle w:val="Natuknice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B713DD"/>
    <w:multiLevelType w:val="singleLevel"/>
    <w:tmpl w:val="6FA6BCD8"/>
    <w:lvl w:ilvl="0">
      <w:start w:val="1"/>
      <w:numFmt w:val="decimal"/>
      <w:pStyle w:val="Nabrajanje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2" w15:restartNumberingAfterBreak="0">
    <w:nsid w:val="21C837C4"/>
    <w:multiLevelType w:val="hybridMultilevel"/>
    <w:tmpl w:val="5434B58C"/>
    <w:lvl w:ilvl="0" w:tplc="B05A1022">
      <w:start w:val="1"/>
      <w:numFmt w:val="bullet"/>
      <w:pStyle w:val="Naglasak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3445B"/>
    <w:multiLevelType w:val="singleLevel"/>
    <w:tmpl w:val="BF1AE6A0"/>
    <w:lvl w:ilvl="0">
      <w:start w:val="1"/>
      <w:numFmt w:val="lowerLetter"/>
      <w:pStyle w:val="Abc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6FE1FA3"/>
    <w:multiLevelType w:val="hybridMultilevel"/>
    <w:tmpl w:val="D02824DE"/>
    <w:lvl w:ilvl="0" w:tplc="041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41A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1A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8184B13"/>
    <w:multiLevelType w:val="hybridMultilevel"/>
    <w:tmpl w:val="A3380D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727FBD"/>
    <w:multiLevelType w:val="hybridMultilevel"/>
    <w:tmpl w:val="2158A7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BD709B"/>
    <w:multiLevelType w:val="multilevel"/>
    <w:tmpl w:val="8630835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2E6F1359"/>
    <w:multiLevelType w:val="hybridMultilevel"/>
    <w:tmpl w:val="0C3CBA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E6566"/>
    <w:multiLevelType w:val="singleLevel"/>
    <w:tmpl w:val="EF8C85FA"/>
    <w:lvl w:ilvl="0">
      <w:start w:val="1"/>
      <w:numFmt w:val="bullet"/>
      <w:pStyle w:val="Zrn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416B642A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4B86068F"/>
    <w:multiLevelType w:val="multilevel"/>
    <w:tmpl w:val="426C8F7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Natuknice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F99308F"/>
    <w:multiLevelType w:val="hybridMultilevel"/>
    <w:tmpl w:val="394EF594"/>
    <w:lvl w:ilvl="0" w:tplc="041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41A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1A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38352FD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68717576"/>
    <w:multiLevelType w:val="singleLevel"/>
    <w:tmpl w:val="31F86AE6"/>
    <w:lvl w:ilvl="0">
      <w:start w:val="1"/>
      <w:numFmt w:val="bullet"/>
      <w:pStyle w:val="Slijedi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74012E44"/>
    <w:multiLevelType w:val="hybridMultilevel"/>
    <w:tmpl w:val="985810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A789B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7968586B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466312864">
    <w:abstractNumId w:val="7"/>
  </w:num>
  <w:num w:numId="2" w16cid:durableId="1357731965">
    <w:abstractNumId w:val="3"/>
  </w:num>
  <w:num w:numId="3" w16cid:durableId="1594777428">
    <w:abstractNumId w:val="1"/>
  </w:num>
  <w:num w:numId="4" w16cid:durableId="205261578">
    <w:abstractNumId w:val="11"/>
  </w:num>
  <w:num w:numId="5" w16cid:durableId="1416053543">
    <w:abstractNumId w:val="14"/>
  </w:num>
  <w:num w:numId="6" w16cid:durableId="927614498">
    <w:abstractNumId w:val="9"/>
  </w:num>
  <w:num w:numId="7" w16cid:durableId="1262497179">
    <w:abstractNumId w:val="2"/>
  </w:num>
  <w:num w:numId="8" w16cid:durableId="1059012304">
    <w:abstractNumId w:val="0"/>
  </w:num>
  <w:num w:numId="9" w16cid:durableId="2008436026">
    <w:abstractNumId w:val="4"/>
  </w:num>
  <w:num w:numId="10" w16cid:durableId="1874732461">
    <w:abstractNumId w:val="12"/>
  </w:num>
  <w:num w:numId="11" w16cid:durableId="2031182349">
    <w:abstractNumId w:val="17"/>
  </w:num>
  <w:num w:numId="12" w16cid:durableId="1004236639">
    <w:abstractNumId w:val="10"/>
  </w:num>
  <w:num w:numId="13" w16cid:durableId="1321696720">
    <w:abstractNumId w:val="16"/>
  </w:num>
  <w:num w:numId="14" w16cid:durableId="750389139">
    <w:abstractNumId w:val="13"/>
  </w:num>
  <w:num w:numId="15" w16cid:durableId="1884444912">
    <w:abstractNumId w:val="8"/>
  </w:num>
  <w:num w:numId="16" w16cid:durableId="1517384170">
    <w:abstractNumId w:val="15"/>
  </w:num>
  <w:num w:numId="17" w16cid:durableId="693766785">
    <w:abstractNumId w:val="6"/>
  </w:num>
  <w:num w:numId="18" w16cid:durableId="11644755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rawingGridVerticalSpacing w:val="74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306"/>
    <w:rsid w:val="00002C5B"/>
    <w:rsid w:val="00003F0B"/>
    <w:rsid w:val="0001292D"/>
    <w:rsid w:val="000138A4"/>
    <w:rsid w:val="00014D28"/>
    <w:rsid w:val="00017FC8"/>
    <w:rsid w:val="00026467"/>
    <w:rsid w:val="000315F9"/>
    <w:rsid w:val="00033DF3"/>
    <w:rsid w:val="00034273"/>
    <w:rsid w:val="00035AC0"/>
    <w:rsid w:val="00037F90"/>
    <w:rsid w:val="000404F4"/>
    <w:rsid w:val="00045363"/>
    <w:rsid w:val="00045DB9"/>
    <w:rsid w:val="0005059B"/>
    <w:rsid w:val="000523C9"/>
    <w:rsid w:val="00052FC6"/>
    <w:rsid w:val="00054577"/>
    <w:rsid w:val="00054BB2"/>
    <w:rsid w:val="00056D78"/>
    <w:rsid w:val="00063FB7"/>
    <w:rsid w:val="00065D5E"/>
    <w:rsid w:val="00066B4C"/>
    <w:rsid w:val="00070C09"/>
    <w:rsid w:val="00075F7A"/>
    <w:rsid w:val="000776DD"/>
    <w:rsid w:val="000834EC"/>
    <w:rsid w:val="000837D3"/>
    <w:rsid w:val="00084EF6"/>
    <w:rsid w:val="0009583F"/>
    <w:rsid w:val="0009634E"/>
    <w:rsid w:val="000A6CE2"/>
    <w:rsid w:val="000A6D55"/>
    <w:rsid w:val="000B02CA"/>
    <w:rsid w:val="000B2032"/>
    <w:rsid w:val="000B7FC8"/>
    <w:rsid w:val="000C2466"/>
    <w:rsid w:val="000D2D20"/>
    <w:rsid w:val="000D32F5"/>
    <w:rsid w:val="000D36A7"/>
    <w:rsid w:val="000D5413"/>
    <w:rsid w:val="000D7F6E"/>
    <w:rsid w:val="000E1CAF"/>
    <w:rsid w:val="000E4CAE"/>
    <w:rsid w:val="000E4FE9"/>
    <w:rsid w:val="000E609B"/>
    <w:rsid w:val="000E611C"/>
    <w:rsid w:val="000F2356"/>
    <w:rsid w:val="000F6EF8"/>
    <w:rsid w:val="00101DF7"/>
    <w:rsid w:val="001053D0"/>
    <w:rsid w:val="00105A77"/>
    <w:rsid w:val="00114A11"/>
    <w:rsid w:val="00114FF2"/>
    <w:rsid w:val="00121855"/>
    <w:rsid w:val="00122067"/>
    <w:rsid w:val="0012221B"/>
    <w:rsid w:val="0012582B"/>
    <w:rsid w:val="001260D9"/>
    <w:rsid w:val="00143DAD"/>
    <w:rsid w:val="00145D2E"/>
    <w:rsid w:val="00147429"/>
    <w:rsid w:val="0014752D"/>
    <w:rsid w:val="00150E1B"/>
    <w:rsid w:val="00152D31"/>
    <w:rsid w:val="0015407A"/>
    <w:rsid w:val="00155EC6"/>
    <w:rsid w:val="00163CF3"/>
    <w:rsid w:val="00164C72"/>
    <w:rsid w:val="00166200"/>
    <w:rsid w:val="001666B1"/>
    <w:rsid w:val="00174CB8"/>
    <w:rsid w:val="00182A3C"/>
    <w:rsid w:val="0018339D"/>
    <w:rsid w:val="00186E8B"/>
    <w:rsid w:val="001872AB"/>
    <w:rsid w:val="00187458"/>
    <w:rsid w:val="0019498A"/>
    <w:rsid w:val="001A0538"/>
    <w:rsid w:val="001A0711"/>
    <w:rsid w:val="001A0E3F"/>
    <w:rsid w:val="001A13F9"/>
    <w:rsid w:val="001B4C3C"/>
    <w:rsid w:val="001B7830"/>
    <w:rsid w:val="001C2131"/>
    <w:rsid w:val="001C23D7"/>
    <w:rsid w:val="001C7884"/>
    <w:rsid w:val="001D0CB4"/>
    <w:rsid w:val="001D16E0"/>
    <w:rsid w:val="001D185F"/>
    <w:rsid w:val="001D192F"/>
    <w:rsid w:val="001D3139"/>
    <w:rsid w:val="001D6264"/>
    <w:rsid w:val="001D6717"/>
    <w:rsid w:val="001E0A00"/>
    <w:rsid w:val="001E1DDF"/>
    <w:rsid w:val="001E3D0A"/>
    <w:rsid w:val="001E3D1C"/>
    <w:rsid w:val="001E3DFA"/>
    <w:rsid w:val="001E6F7F"/>
    <w:rsid w:val="001F1676"/>
    <w:rsid w:val="001F1742"/>
    <w:rsid w:val="001F1775"/>
    <w:rsid w:val="001F3DF8"/>
    <w:rsid w:val="001F7904"/>
    <w:rsid w:val="001F7BC1"/>
    <w:rsid w:val="001F7F70"/>
    <w:rsid w:val="0020011F"/>
    <w:rsid w:val="002050CF"/>
    <w:rsid w:val="002069C0"/>
    <w:rsid w:val="002238FD"/>
    <w:rsid w:val="00223ADF"/>
    <w:rsid w:val="002275EA"/>
    <w:rsid w:val="0023054B"/>
    <w:rsid w:val="00230DA7"/>
    <w:rsid w:val="00231F4B"/>
    <w:rsid w:val="002320EC"/>
    <w:rsid w:val="00236B53"/>
    <w:rsid w:val="0023740A"/>
    <w:rsid w:val="0024012C"/>
    <w:rsid w:val="0024253F"/>
    <w:rsid w:val="00250708"/>
    <w:rsid w:val="002535E6"/>
    <w:rsid w:val="0027255D"/>
    <w:rsid w:val="0027643C"/>
    <w:rsid w:val="0028121C"/>
    <w:rsid w:val="00281D31"/>
    <w:rsid w:val="00281FE7"/>
    <w:rsid w:val="00285FD7"/>
    <w:rsid w:val="002863C3"/>
    <w:rsid w:val="002864C0"/>
    <w:rsid w:val="002A060C"/>
    <w:rsid w:val="002A1E4D"/>
    <w:rsid w:val="002A1F25"/>
    <w:rsid w:val="002A518A"/>
    <w:rsid w:val="002A70E5"/>
    <w:rsid w:val="002A7D2E"/>
    <w:rsid w:val="002B03BE"/>
    <w:rsid w:val="002B263E"/>
    <w:rsid w:val="002B5F2A"/>
    <w:rsid w:val="002C493C"/>
    <w:rsid w:val="002C540A"/>
    <w:rsid w:val="002D3403"/>
    <w:rsid w:val="002D7373"/>
    <w:rsid w:val="002D7A37"/>
    <w:rsid w:val="002E1057"/>
    <w:rsid w:val="002E4A9F"/>
    <w:rsid w:val="002E7404"/>
    <w:rsid w:val="002F17E1"/>
    <w:rsid w:val="002F18F6"/>
    <w:rsid w:val="002F7613"/>
    <w:rsid w:val="00300D75"/>
    <w:rsid w:val="00302C34"/>
    <w:rsid w:val="003059B8"/>
    <w:rsid w:val="00316AE4"/>
    <w:rsid w:val="0031788A"/>
    <w:rsid w:val="00321B30"/>
    <w:rsid w:val="0032435B"/>
    <w:rsid w:val="003256EC"/>
    <w:rsid w:val="00325743"/>
    <w:rsid w:val="00325D4C"/>
    <w:rsid w:val="0032730F"/>
    <w:rsid w:val="00332735"/>
    <w:rsid w:val="003327AF"/>
    <w:rsid w:val="00337803"/>
    <w:rsid w:val="00340E98"/>
    <w:rsid w:val="00344D04"/>
    <w:rsid w:val="0034713A"/>
    <w:rsid w:val="003525D8"/>
    <w:rsid w:val="0035692E"/>
    <w:rsid w:val="003604C8"/>
    <w:rsid w:val="003626B2"/>
    <w:rsid w:val="00363089"/>
    <w:rsid w:val="003649D3"/>
    <w:rsid w:val="0037265A"/>
    <w:rsid w:val="00374028"/>
    <w:rsid w:val="00375A8F"/>
    <w:rsid w:val="00381294"/>
    <w:rsid w:val="0038384F"/>
    <w:rsid w:val="00384A7E"/>
    <w:rsid w:val="0038572E"/>
    <w:rsid w:val="00385A79"/>
    <w:rsid w:val="00385B2C"/>
    <w:rsid w:val="00387814"/>
    <w:rsid w:val="0039300F"/>
    <w:rsid w:val="00393D8C"/>
    <w:rsid w:val="003960F9"/>
    <w:rsid w:val="003A2023"/>
    <w:rsid w:val="003A26D5"/>
    <w:rsid w:val="003A42AF"/>
    <w:rsid w:val="003A4B88"/>
    <w:rsid w:val="003A5A49"/>
    <w:rsid w:val="003B13A4"/>
    <w:rsid w:val="003B2C59"/>
    <w:rsid w:val="003B52BF"/>
    <w:rsid w:val="003B540C"/>
    <w:rsid w:val="003B60A3"/>
    <w:rsid w:val="003C44E3"/>
    <w:rsid w:val="003C7090"/>
    <w:rsid w:val="003C79C4"/>
    <w:rsid w:val="003D20EA"/>
    <w:rsid w:val="003D55B9"/>
    <w:rsid w:val="003D66E0"/>
    <w:rsid w:val="003E3CA1"/>
    <w:rsid w:val="003E6D88"/>
    <w:rsid w:val="003E7E7D"/>
    <w:rsid w:val="003F1749"/>
    <w:rsid w:val="003F471E"/>
    <w:rsid w:val="003F6877"/>
    <w:rsid w:val="004008E4"/>
    <w:rsid w:val="00402038"/>
    <w:rsid w:val="0040219D"/>
    <w:rsid w:val="004041B9"/>
    <w:rsid w:val="004119AC"/>
    <w:rsid w:val="00411A69"/>
    <w:rsid w:val="00414967"/>
    <w:rsid w:val="00421423"/>
    <w:rsid w:val="004253F1"/>
    <w:rsid w:val="00425B96"/>
    <w:rsid w:val="0043623E"/>
    <w:rsid w:val="004365AD"/>
    <w:rsid w:val="0044401E"/>
    <w:rsid w:val="00444383"/>
    <w:rsid w:val="00445488"/>
    <w:rsid w:val="00450219"/>
    <w:rsid w:val="00455987"/>
    <w:rsid w:val="00460214"/>
    <w:rsid w:val="00463CC2"/>
    <w:rsid w:val="00464168"/>
    <w:rsid w:val="004644E6"/>
    <w:rsid w:val="004651A3"/>
    <w:rsid w:val="00466ABD"/>
    <w:rsid w:val="004918A6"/>
    <w:rsid w:val="0049461F"/>
    <w:rsid w:val="00495A1C"/>
    <w:rsid w:val="00495D0E"/>
    <w:rsid w:val="00497761"/>
    <w:rsid w:val="004A1E38"/>
    <w:rsid w:val="004A2E2F"/>
    <w:rsid w:val="004B1FDD"/>
    <w:rsid w:val="004B26DB"/>
    <w:rsid w:val="004B7F19"/>
    <w:rsid w:val="004C61DE"/>
    <w:rsid w:val="004D394D"/>
    <w:rsid w:val="004E07F7"/>
    <w:rsid w:val="004E5A26"/>
    <w:rsid w:val="004E6837"/>
    <w:rsid w:val="004E7238"/>
    <w:rsid w:val="004E73EB"/>
    <w:rsid w:val="004E79BE"/>
    <w:rsid w:val="004E79C5"/>
    <w:rsid w:val="004F1B49"/>
    <w:rsid w:val="004F1F37"/>
    <w:rsid w:val="004F46DC"/>
    <w:rsid w:val="004F51B3"/>
    <w:rsid w:val="004F5493"/>
    <w:rsid w:val="004F7B61"/>
    <w:rsid w:val="00500ADB"/>
    <w:rsid w:val="005048AC"/>
    <w:rsid w:val="00505107"/>
    <w:rsid w:val="00507873"/>
    <w:rsid w:val="00514D0B"/>
    <w:rsid w:val="005173D1"/>
    <w:rsid w:val="005175D7"/>
    <w:rsid w:val="00521A35"/>
    <w:rsid w:val="00532940"/>
    <w:rsid w:val="00534EDD"/>
    <w:rsid w:val="00535861"/>
    <w:rsid w:val="005359B3"/>
    <w:rsid w:val="00536A8F"/>
    <w:rsid w:val="0053745B"/>
    <w:rsid w:val="0054058F"/>
    <w:rsid w:val="00544866"/>
    <w:rsid w:val="0054488F"/>
    <w:rsid w:val="00546F99"/>
    <w:rsid w:val="00550C58"/>
    <w:rsid w:val="0055525D"/>
    <w:rsid w:val="00556F40"/>
    <w:rsid w:val="00563A7F"/>
    <w:rsid w:val="00565D22"/>
    <w:rsid w:val="00577A57"/>
    <w:rsid w:val="00582254"/>
    <w:rsid w:val="00582DE2"/>
    <w:rsid w:val="005849FB"/>
    <w:rsid w:val="00584D65"/>
    <w:rsid w:val="00584F65"/>
    <w:rsid w:val="00587335"/>
    <w:rsid w:val="005968BA"/>
    <w:rsid w:val="005B0024"/>
    <w:rsid w:val="005B044B"/>
    <w:rsid w:val="005B1C3B"/>
    <w:rsid w:val="005B2259"/>
    <w:rsid w:val="005B7897"/>
    <w:rsid w:val="005C381B"/>
    <w:rsid w:val="005D48FF"/>
    <w:rsid w:val="005D6AAE"/>
    <w:rsid w:val="005E1211"/>
    <w:rsid w:val="005E1D2F"/>
    <w:rsid w:val="005E5AB7"/>
    <w:rsid w:val="005E6A3E"/>
    <w:rsid w:val="005F3113"/>
    <w:rsid w:val="00601DA1"/>
    <w:rsid w:val="00603F53"/>
    <w:rsid w:val="00606CE5"/>
    <w:rsid w:val="006127BA"/>
    <w:rsid w:val="00612A14"/>
    <w:rsid w:val="0061423B"/>
    <w:rsid w:val="006159AD"/>
    <w:rsid w:val="00621F76"/>
    <w:rsid w:val="006226A1"/>
    <w:rsid w:val="00625020"/>
    <w:rsid w:val="00626524"/>
    <w:rsid w:val="00626F44"/>
    <w:rsid w:val="00626F9F"/>
    <w:rsid w:val="0062768A"/>
    <w:rsid w:val="00630C2A"/>
    <w:rsid w:val="00632A8B"/>
    <w:rsid w:val="00633836"/>
    <w:rsid w:val="0063726A"/>
    <w:rsid w:val="00637345"/>
    <w:rsid w:val="00637ECA"/>
    <w:rsid w:val="00645F1F"/>
    <w:rsid w:val="00646AEA"/>
    <w:rsid w:val="00647D85"/>
    <w:rsid w:val="00651851"/>
    <w:rsid w:val="00652E8B"/>
    <w:rsid w:val="006546AB"/>
    <w:rsid w:val="006614AD"/>
    <w:rsid w:val="00667A77"/>
    <w:rsid w:val="00670743"/>
    <w:rsid w:val="00671C35"/>
    <w:rsid w:val="00671DEE"/>
    <w:rsid w:val="00674EA6"/>
    <w:rsid w:val="00675082"/>
    <w:rsid w:val="00675978"/>
    <w:rsid w:val="006773AD"/>
    <w:rsid w:val="006832AA"/>
    <w:rsid w:val="00685254"/>
    <w:rsid w:val="0068691C"/>
    <w:rsid w:val="00691CA4"/>
    <w:rsid w:val="00692CE5"/>
    <w:rsid w:val="00697254"/>
    <w:rsid w:val="00697585"/>
    <w:rsid w:val="006A2CD3"/>
    <w:rsid w:val="006A4C6D"/>
    <w:rsid w:val="006A69FD"/>
    <w:rsid w:val="006A7306"/>
    <w:rsid w:val="006B5012"/>
    <w:rsid w:val="006B5276"/>
    <w:rsid w:val="006B6ECF"/>
    <w:rsid w:val="006C24B2"/>
    <w:rsid w:val="006C6001"/>
    <w:rsid w:val="006C6928"/>
    <w:rsid w:val="006D1BA9"/>
    <w:rsid w:val="006E02D6"/>
    <w:rsid w:val="006E0E17"/>
    <w:rsid w:val="006E3057"/>
    <w:rsid w:val="006E3BDA"/>
    <w:rsid w:val="006E5111"/>
    <w:rsid w:val="006F0196"/>
    <w:rsid w:val="006F3159"/>
    <w:rsid w:val="006F48AF"/>
    <w:rsid w:val="006F49B8"/>
    <w:rsid w:val="0070159C"/>
    <w:rsid w:val="007016A5"/>
    <w:rsid w:val="007033FD"/>
    <w:rsid w:val="00705A34"/>
    <w:rsid w:val="00711E01"/>
    <w:rsid w:val="00713FF8"/>
    <w:rsid w:val="0071436B"/>
    <w:rsid w:val="007152A9"/>
    <w:rsid w:val="00720C49"/>
    <w:rsid w:val="00723A60"/>
    <w:rsid w:val="00724CBE"/>
    <w:rsid w:val="0072542C"/>
    <w:rsid w:val="00730397"/>
    <w:rsid w:val="007366A1"/>
    <w:rsid w:val="0074008F"/>
    <w:rsid w:val="0074278E"/>
    <w:rsid w:val="00742801"/>
    <w:rsid w:val="0074696A"/>
    <w:rsid w:val="0075014F"/>
    <w:rsid w:val="00750FD0"/>
    <w:rsid w:val="00755103"/>
    <w:rsid w:val="00756A37"/>
    <w:rsid w:val="00760822"/>
    <w:rsid w:val="0076346E"/>
    <w:rsid w:val="00764CFC"/>
    <w:rsid w:val="00765B36"/>
    <w:rsid w:val="00767D49"/>
    <w:rsid w:val="00775968"/>
    <w:rsid w:val="00776BC5"/>
    <w:rsid w:val="00782A20"/>
    <w:rsid w:val="007A1DBF"/>
    <w:rsid w:val="007A2A87"/>
    <w:rsid w:val="007A4CE3"/>
    <w:rsid w:val="007A5D16"/>
    <w:rsid w:val="007A70F1"/>
    <w:rsid w:val="007A74F6"/>
    <w:rsid w:val="007B1912"/>
    <w:rsid w:val="007B300B"/>
    <w:rsid w:val="007B3713"/>
    <w:rsid w:val="007B678D"/>
    <w:rsid w:val="007B6EA4"/>
    <w:rsid w:val="007C2A10"/>
    <w:rsid w:val="007D0FB8"/>
    <w:rsid w:val="007D2D6A"/>
    <w:rsid w:val="007D2DE0"/>
    <w:rsid w:val="007D34A8"/>
    <w:rsid w:val="007D42F6"/>
    <w:rsid w:val="007D5537"/>
    <w:rsid w:val="007E3AA7"/>
    <w:rsid w:val="007E6DE0"/>
    <w:rsid w:val="007F0B3B"/>
    <w:rsid w:val="007F0FD2"/>
    <w:rsid w:val="007F2DD8"/>
    <w:rsid w:val="007F50D2"/>
    <w:rsid w:val="007F5C2E"/>
    <w:rsid w:val="007F6528"/>
    <w:rsid w:val="008053AE"/>
    <w:rsid w:val="00806FF8"/>
    <w:rsid w:val="008118B9"/>
    <w:rsid w:val="00812982"/>
    <w:rsid w:val="0081322A"/>
    <w:rsid w:val="0082123C"/>
    <w:rsid w:val="008218AB"/>
    <w:rsid w:val="00822887"/>
    <w:rsid w:val="00841A41"/>
    <w:rsid w:val="00846C94"/>
    <w:rsid w:val="00847440"/>
    <w:rsid w:val="008552F6"/>
    <w:rsid w:val="0085671E"/>
    <w:rsid w:val="00861E04"/>
    <w:rsid w:val="00865616"/>
    <w:rsid w:val="0086655E"/>
    <w:rsid w:val="00870549"/>
    <w:rsid w:val="00874376"/>
    <w:rsid w:val="00875F89"/>
    <w:rsid w:val="00880B27"/>
    <w:rsid w:val="00881B3F"/>
    <w:rsid w:val="008825C8"/>
    <w:rsid w:val="00884B8B"/>
    <w:rsid w:val="00886E3B"/>
    <w:rsid w:val="008871F3"/>
    <w:rsid w:val="008877AC"/>
    <w:rsid w:val="008921AD"/>
    <w:rsid w:val="008A0D9A"/>
    <w:rsid w:val="008A1433"/>
    <w:rsid w:val="008A19A7"/>
    <w:rsid w:val="008A5846"/>
    <w:rsid w:val="008A6B61"/>
    <w:rsid w:val="008B09EE"/>
    <w:rsid w:val="008B238E"/>
    <w:rsid w:val="008B2B5F"/>
    <w:rsid w:val="008B32C8"/>
    <w:rsid w:val="008B59EB"/>
    <w:rsid w:val="008C6159"/>
    <w:rsid w:val="008C658B"/>
    <w:rsid w:val="008D035B"/>
    <w:rsid w:val="008D3E6D"/>
    <w:rsid w:val="008D53C4"/>
    <w:rsid w:val="008D5E1D"/>
    <w:rsid w:val="008D6DF3"/>
    <w:rsid w:val="008E25B1"/>
    <w:rsid w:val="008E2819"/>
    <w:rsid w:val="008E2974"/>
    <w:rsid w:val="008E3800"/>
    <w:rsid w:val="008E391C"/>
    <w:rsid w:val="008E3D49"/>
    <w:rsid w:val="008E503B"/>
    <w:rsid w:val="008E5A4B"/>
    <w:rsid w:val="008E6513"/>
    <w:rsid w:val="008E6580"/>
    <w:rsid w:val="008E7E94"/>
    <w:rsid w:val="008F07E0"/>
    <w:rsid w:val="008F39E8"/>
    <w:rsid w:val="00901A46"/>
    <w:rsid w:val="00906413"/>
    <w:rsid w:val="00911CEC"/>
    <w:rsid w:val="0091377B"/>
    <w:rsid w:val="00921156"/>
    <w:rsid w:val="00921D2D"/>
    <w:rsid w:val="0092475E"/>
    <w:rsid w:val="00924F83"/>
    <w:rsid w:val="00925119"/>
    <w:rsid w:val="00926BFC"/>
    <w:rsid w:val="00930DDF"/>
    <w:rsid w:val="00930FA0"/>
    <w:rsid w:val="0093258D"/>
    <w:rsid w:val="009414EE"/>
    <w:rsid w:val="009427BE"/>
    <w:rsid w:val="00955D55"/>
    <w:rsid w:val="00960010"/>
    <w:rsid w:val="0096015C"/>
    <w:rsid w:val="00961619"/>
    <w:rsid w:val="009621CB"/>
    <w:rsid w:val="00964732"/>
    <w:rsid w:val="0096612C"/>
    <w:rsid w:val="00967F41"/>
    <w:rsid w:val="00987D41"/>
    <w:rsid w:val="00991A2D"/>
    <w:rsid w:val="00995308"/>
    <w:rsid w:val="009A1306"/>
    <w:rsid w:val="009A1E05"/>
    <w:rsid w:val="009A2184"/>
    <w:rsid w:val="009A3D3F"/>
    <w:rsid w:val="009A4D88"/>
    <w:rsid w:val="009A501D"/>
    <w:rsid w:val="009A56A4"/>
    <w:rsid w:val="009A5BE9"/>
    <w:rsid w:val="009A7268"/>
    <w:rsid w:val="009B0019"/>
    <w:rsid w:val="009B054B"/>
    <w:rsid w:val="009B4F4A"/>
    <w:rsid w:val="009C324E"/>
    <w:rsid w:val="009C4792"/>
    <w:rsid w:val="009C5D8F"/>
    <w:rsid w:val="009C7BEE"/>
    <w:rsid w:val="009D351F"/>
    <w:rsid w:val="009D50D5"/>
    <w:rsid w:val="009D6306"/>
    <w:rsid w:val="009D71FE"/>
    <w:rsid w:val="009E1132"/>
    <w:rsid w:val="009E1460"/>
    <w:rsid w:val="009E53B9"/>
    <w:rsid w:val="009E6841"/>
    <w:rsid w:val="009E7096"/>
    <w:rsid w:val="009F1AD9"/>
    <w:rsid w:val="009F6819"/>
    <w:rsid w:val="009F7269"/>
    <w:rsid w:val="009F7611"/>
    <w:rsid w:val="00A00201"/>
    <w:rsid w:val="00A002F7"/>
    <w:rsid w:val="00A03E5B"/>
    <w:rsid w:val="00A06F56"/>
    <w:rsid w:val="00A07D55"/>
    <w:rsid w:val="00A1058B"/>
    <w:rsid w:val="00A108F8"/>
    <w:rsid w:val="00A1145F"/>
    <w:rsid w:val="00A14215"/>
    <w:rsid w:val="00A147C0"/>
    <w:rsid w:val="00A17C41"/>
    <w:rsid w:val="00A20D0B"/>
    <w:rsid w:val="00A22BA0"/>
    <w:rsid w:val="00A313CE"/>
    <w:rsid w:val="00A31D05"/>
    <w:rsid w:val="00A328EE"/>
    <w:rsid w:val="00A345CB"/>
    <w:rsid w:val="00A35FE3"/>
    <w:rsid w:val="00A47B66"/>
    <w:rsid w:val="00A50A68"/>
    <w:rsid w:val="00A54A62"/>
    <w:rsid w:val="00A55486"/>
    <w:rsid w:val="00A560EF"/>
    <w:rsid w:val="00A57E65"/>
    <w:rsid w:val="00A60CAF"/>
    <w:rsid w:val="00A63223"/>
    <w:rsid w:val="00A66529"/>
    <w:rsid w:val="00A72C80"/>
    <w:rsid w:val="00A82173"/>
    <w:rsid w:val="00A82D6C"/>
    <w:rsid w:val="00A84F5D"/>
    <w:rsid w:val="00A90B4D"/>
    <w:rsid w:val="00A945DC"/>
    <w:rsid w:val="00A960E4"/>
    <w:rsid w:val="00A97C77"/>
    <w:rsid w:val="00AB079C"/>
    <w:rsid w:val="00AB1CC1"/>
    <w:rsid w:val="00AB33D1"/>
    <w:rsid w:val="00AB6BE9"/>
    <w:rsid w:val="00AC3F3B"/>
    <w:rsid w:val="00AC5110"/>
    <w:rsid w:val="00AD5CAC"/>
    <w:rsid w:val="00AE2609"/>
    <w:rsid w:val="00AE4E34"/>
    <w:rsid w:val="00AE6F12"/>
    <w:rsid w:val="00AF54B4"/>
    <w:rsid w:val="00B0231A"/>
    <w:rsid w:val="00B0692D"/>
    <w:rsid w:val="00B10A8F"/>
    <w:rsid w:val="00B20CF3"/>
    <w:rsid w:val="00B23E07"/>
    <w:rsid w:val="00B26315"/>
    <w:rsid w:val="00B26C46"/>
    <w:rsid w:val="00B33721"/>
    <w:rsid w:val="00B41563"/>
    <w:rsid w:val="00B4736D"/>
    <w:rsid w:val="00B50A13"/>
    <w:rsid w:val="00B50A93"/>
    <w:rsid w:val="00B50B41"/>
    <w:rsid w:val="00B53D46"/>
    <w:rsid w:val="00B54F75"/>
    <w:rsid w:val="00B551CA"/>
    <w:rsid w:val="00B560DF"/>
    <w:rsid w:val="00B561DA"/>
    <w:rsid w:val="00B61F07"/>
    <w:rsid w:val="00B63663"/>
    <w:rsid w:val="00B66442"/>
    <w:rsid w:val="00B67D7E"/>
    <w:rsid w:val="00B70E57"/>
    <w:rsid w:val="00B72EAE"/>
    <w:rsid w:val="00B7326A"/>
    <w:rsid w:val="00B74B2F"/>
    <w:rsid w:val="00B751F5"/>
    <w:rsid w:val="00B76B74"/>
    <w:rsid w:val="00B80CA5"/>
    <w:rsid w:val="00B83641"/>
    <w:rsid w:val="00B8482A"/>
    <w:rsid w:val="00B8732A"/>
    <w:rsid w:val="00B95A8C"/>
    <w:rsid w:val="00BA12D7"/>
    <w:rsid w:val="00BA54CE"/>
    <w:rsid w:val="00BA69E2"/>
    <w:rsid w:val="00BA7EA6"/>
    <w:rsid w:val="00BB1CCD"/>
    <w:rsid w:val="00BB432A"/>
    <w:rsid w:val="00BB658A"/>
    <w:rsid w:val="00BC2137"/>
    <w:rsid w:val="00BC34D3"/>
    <w:rsid w:val="00BC4EB7"/>
    <w:rsid w:val="00BC501D"/>
    <w:rsid w:val="00BD50AE"/>
    <w:rsid w:val="00BD63C0"/>
    <w:rsid w:val="00BE0B9B"/>
    <w:rsid w:val="00BE2CC3"/>
    <w:rsid w:val="00BE5F5F"/>
    <w:rsid w:val="00BF3D3C"/>
    <w:rsid w:val="00BF7AF3"/>
    <w:rsid w:val="00C012BD"/>
    <w:rsid w:val="00C037B6"/>
    <w:rsid w:val="00C05A6E"/>
    <w:rsid w:val="00C05AD9"/>
    <w:rsid w:val="00C06D7F"/>
    <w:rsid w:val="00C12F45"/>
    <w:rsid w:val="00C140E2"/>
    <w:rsid w:val="00C164B7"/>
    <w:rsid w:val="00C20BFA"/>
    <w:rsid w:val="00C22943"/>
    <w:rsid w:val="00C25EB8"/>
    <w:rsid w:val="00C260DE"/>
    <w:rsid w:val="00C26A78"/>
    <w:rsid w:val="00C3352C"/>
    <w:rsid w:val="00C344D9"/>
    <w:rsid w:val="00C35A8B"/>
    <w:rsid w:val="00C372B4"/>
    <w:rsid w:val="00C40563"/>
    <w:rsid w:val="00C43B6F"/>
    <w:rsid w:val="00C4479D"/>
    <w:rsid w:val="00C4532F"/>
    <w:rsid w:val="00C456C4"/>
    <w:rsid w:val="00C46062"/>
    <w:rsid w:val="00C46B43"/>
    <w:rsid w:val="00C514A7"/>
    <w:rsid w:val="00C53544"/>
    <w:rsid w:val="00C57A1D"/>
    <w:rsid w:val="00C6227A"/>
    <w:rsid w:val="00C62523"/>
    <w:rsid w:val="00C64621"/>
    <w:rsid w:val="00C646F4"/>
    <w:rsid w:val="00C65690"/>
    <w:rsid w:val="00C65CE2"/>
    <w:rsid w:val="00C71CC9"/>
    <w:rsid w:val="00C7722C"/>
    <w:rsid w:val="00C77B6D"/>
    <w:rsid w:val="00C84424"/>
    <w:rsid w:val="00C8538F"/>
    <w:rsid w:val="00C90135"/>
    <w:rsid w:val="00C93209"/>
    <w:rsid w:val="00C942A9"/>
    <w:rsid w:val="00C945FC"/>
    <w:rsid w:val="00C954A3"/>
    <w:rsid w:val="00C97800"/>
    <w:rsid w:val="00CA2916"/>
    <w:rsid w:val="00CA2A9D"/>
    <w:rsid w:val="00CA3D20"/>
    <w:rsid w:val="00CB14F2"/>
    <w:rsid w:val="00CB20A0"/>
    <w:rsid w:val="00CB47C3"/>
    <w:rsid w:val="00CB6620"/>
    <w:rsid w:val="00CC0D36"/>
    <w:rsid w:val="00CC7AAA"/>
    <w:rsid w:val="00CC7CC0"/>
    <w:rsid w:val="00CD421E"/>
    <w:rsid w:val="00CD68DE"/>
    <w:rsid w:val="00CE2EB8"/>
    <w:rsid w:val="00CF15F9"/>
    <w:rsid w:val="00CF169C"/>
    <w:rsid w:val="00CF5AF3"/>
    <w:rsid w:val="00D03296"/>
    <w:rsid w:val="00D03B1E"/>
    <w:rsid w:val="00D041B7"/>
    <w:rsid w:val="00D06AC1"/>
    <w:rsid w:val="00D06FFA"/>
    <w:rsid w:val="00D07AA4"/>
    <w:rsid w:val="00D22787"/>
    <w:rsid w:val="00D24589"/>
    <w:rsid w:val="00D315C0"/>
    <w:rsid w:val="00D316F9"/>
    <w:rsid w:val="00D32750"/>
    <w:rsid w:val="00D35B98"/>
    <w:rsid w:val="00D35E49"/>
    <w:rsid w:val="00D40C8C"/>
    <w:rsid w:val="00D41C85"/>
    <w:rsid w:val="00D4265C"/>
    <w:rsid w:val="00D46444"/>
    <w:rsid w:val="00D50AF2"/>
    <w:rsid w:val="00D52BEF"/>
    <w:rsid w:val="00D52FD1"/>
    <w:rsid w:val="00D61E8F"/>
    <w:rsid w:val="00D644AE"/>
    <w:rsid w:val="00D66DA5"/>
    <w:rsid w:val="00D73B2A"/>
    <w:rsid w:val="00D76A56"/>
    <w:rsid w:val="00D805E7"/>
    <w:rsid w:val="00D825EE"/>
    <w:rsid w:val="00D90879"/>
    <w:rsid w:val="00D92FA3"/>
    <w:rsid w:val="00D940F2"/>
    <w:rsid w:val="00D97D6E"/>
    <w:rsid w:val="00DA29F7"/>
    <w:rsid w:val="00DA4E7A"/>
    <w:rsid w:val="00DA5FA9"/>
    <w:rsid w:val="00DA7682"/>
    <w:rsid w:val="00DA76C8"/>
    <w:rsid w:val="00DB06F6"/>
    <w:rsid w:val="00DB0C29"/>
    <w:rsid w:val="00DB0CC3"/>
    <w:rsid w:val="00DB228E"/>
    <w:rsid w:val="00DB46CE"/>
    <w:rsid w:val="00DC09A8"/>
    <w:rsid w:val="00DC42D1"/>
    <w:rsid w:val="00DC4A18"/>
    <w:rsid w:val="00DC5EF9"/>
    <w:rsid w:val="00DC68EA"/>
    <w:rsid w:val="00DC7A10"/>
    <w:rsid w:val="00DD0287"/>
    <w:rsid w:val="00DD370E"/>
    <w:rsid w:val="00DD47F0"/>
    <w:rsid w:val="00DD4B1C"/>
    <w:rsid w:val="00DE5BCC"/>
    <w:rsid w:val="00DE5F2F"/>
    <w:rsid w:val="00DE6B73"/>
    <w:rsid w:val="00DF2369"/>
    <w:rsid w:val="00DF5F94"/>
    <w:rsid w:val="00E048BC"/>
    <w:rsid w:val="00E06DEB"/>
    <w:rsid w:val="00E12677"/>
    <w:rsid w:val="00E1427E"/>
    <w:rsid w:val="00E14A04"/>
    <w:rsid w:val="00E20D5F"/>
    <w:rsid w:val="00E215EC"/>
    <w:rsid w:val="00E225F4"/>
    <w:rsid w:val="00E314CB"/>
    <w:rsid w:val="00E34083"/>
    <w:rsid w:val="00E3534D"/>
    <w:rsid w:val="00E35A78"/>
    <w:rsid w:val="00E40F3D"/>
    <w:rsid w:val="00E410E7"/>
    <w:rsid w:val="00E412A7"/>
    <w:rsid w:val="00E41768"/>
    <w:rsid w:val="00E45DF6"/>
    <w:rsid w:val="00E47D7D"/>
    <w:rsid w:val="00E5095F"/>
    <w:rsid w:val="00E50ED2"/>
    <w:rsid w:val="00E5133A"/>
    <w:rsid w:val="00E51A11"/>
    <w:rsid w:val="00E521B2"/>
    <w:rsid w:val="00E60EE9"/>
    <w:rsid w:val="00E60F97"/>
    <w:rsid w:val="00E6231A"/>
    <w:rsid w:val="00E6338C"/>
    <w:rsid w:val="00E6492E"/>
    <w:rsid w:val="00E66170"/>
    <w:rsid w:val="00E67AE3"/>
    <w:rsid w:val="00E70B90"/>
    <w:rsid w:val="00E84B2B"/>
    <w:rsid w:val="00E84F8E"/>
    <w:rsid w:val="00E8501D"/>
    <w:rsid w:val="00E85437"/>
    <w:rsid w:val="00E86604"/>
    <w:rsid w:val="00E87914"/>
    <w:rsid w:val="00E92E45"/>
    <w:rsid w:val="00E94F7B"/>
    <w:rsid w:val="00E952EA"/>
    <w:rsid w:val="00EA44FD"/>
    <w:rsid w:val="00EA492E"/>
    <w:rsid w:val="00EB2FF1"/>
    <w:rsid w:val="00EB4923"/>
    <w:rsid w:val="00EB57D6"/>
    <w:rsid w:val="00EC4018"/>
    <w:rsid w:val="00EC44F3"/>
    <w:rsid w:val="00EC54F3"/>
    <w:rsid w:val="00EC6AD5"/>
    <w:rsid w:val="00ED086D"/>
    <w:rsid w:val="00EE462A"/>
    <w:rsid w:val="00EE4B5D"/>
    <w:rsid w:val="00EF2F37"/>
    <w:rsid w:val="00EF468B"/>
    <w:rsid w:val="00EF4F2A"/>
    <w:rsid w:val="00EF6D14"/>
    <w:rsid w:val="00EF71B5"/>
    <w:rsid w:val="00EF7388"/>
    <w:rsid w:val="00F0331B"/>
    <w:rsid w:val="00F039A2"/>
    <w:rsid w:val="00F04F2B"/>
    <w:rsid w:val="00F05759"/>
    <w:rsid w:val="00F058B8"/>
    <w:rsid w:val="00F069E7"/>
    <w:rsid w:val="00F07543"/>
    <w:rsid w:val="00F128CA"/>
    <w:rsid w:val="00F13028"/>
    <w:rsid w:val="00F1634B"/>
    <w:rsid w:val="00F208F3"/>
    <w:rsid w:val="00F22392"/>
    <w:rsid w:val="00F238DF"/>
    <w:rsid w:val="00F31E0A"/>
    <w:rsid w:val="00F35942"/>
    <w:rsid w:val="00F366FD"/>
    <w:rsid w:val="00F41AA6"/>
    <w:rsid w:val="00F44884"/>
    <w:rsid w:val="00F44A2E"/>
    <w:rsid w:val="00F47206"/>
    <w:rsid w:val="00F51163"/>
    <w:rsid w:val="00F5236E"/>
    <w:rsid w:val="00F538ED"/>
    <w:rsid w:val="00F56B43"/>
    <w:rsid w:val="00F601F6"/>
    <w:rsid w:val="00F61053"/>
    <w:rsid w:val="00F62D6A"/>
    <w:rsid w:val="00F63A1B"/>
    <w:rsid w:val="00F67761"/>
    <w:rsid w:val="00F67FF1"/>
    <w:rsid w:val="00F76024"/>
    <w:rsid w:val="00F7764A"/>
    <w:rsid w:val="00F8045D"/>
    <w:rsid w:val="00F86383"/>
    <w:rsid w:val="00F90803"/>
    <w:rsid w:val="00F92F46"/>
    <w:rsid w:val="00F941D5"/>
    <w:rsid w:val="00F9432B"/>
    <w:rsid w:val="00F96275"/>
    <w:rsid w:val="00FA2555"/>
    <w:rsid w:val="00FA3E2A"/>
    <w:rsid w:val="00FB3448"/>
    <w:rsid w:val="00FB5230"/>
    <w:rsid w:val="00FB7A0D"/>
    <w:rsid w:val="00FB7A19"/>
    <w:rsid w:val="00FC3DEE"/>
    <w:rsid w:val="00FC64CF"/>
    <w:rsid w:val="00FD2671"/>
    <w:rsid w:val="00FD3F9E"/>
    <w:rsid w:val="00FD6F71"/>
    <w:rsid w:val="00FD7113"/>
    <w:rsid w:val="00FE22B9"/>
    <w:rsid w:val="00FE22D1"/>
    <w:rsid w:val="00FE494C"/>
    <w:rsid w:val="00FF0F28"/>
    <w:rsid w:val="00FF128F"/>
    <w:rsid w:val="00FF14FE"/>
    <w:rsid w:val="00FF27DF"/>
    <w:rsid w:val="00FF3106"/>
    <w:rsid w:val="00FF3CE9"/>
    <w:rsid w:val="00FF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A6F156C"/>
  <w15:chartTrackingRefBased/>
  <w15:docId w15:val="{BC3E4AFC-92C3-4CE6-94BE-8C578F34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2BEF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316AE4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316AE4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316AE4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Heading6">
    <w:name w:val="heading 6"/>
    <w:basedOn w:val="Normal"/>
    <w:next w:val="Normal"/>
    <w:qFormat/>
    <w:rsid w:val="00C456C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456C4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16AE4"/>
    <w:rPr>
      <w:rFonts w:cs="Arial"/>
      <w:b/>
      <w:i/>
      <w:sz w:val="24"/>
      <w:szCs w:val="22"/>
      <w:lang w:val="hr-HR" w:eastAsia="hr-HR" w:bidi="ar-SA"/>
    </w:rPr>
  </w:style>
  <w:style w:type="paragraph" w:customStyle="1" w:styleId="Odlomak">
    <w:name w:val="Odlomak"/>
    <w:basedOn w:val="Normal"/>
    <w:rsid w:val="00955D55"/>
    <w:pPr>
      <w:keepNext/>
      <w:keepLines/>
      <w:spacing w:after="60"/>
    </w:pPr>
    <w:rPr>
      <w:b/>
      <w:snapToGrid w:val="0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lang w:val="en-US"/>
    </w:rPr>
  </w:style>
  <w:style w:type="paragraph" w:customStyle="1" w:styleId="Slijedi">
    <w:name w:val="Slijedi"/>
    <w:basedOn w:val="Naglasak"/>
    <w:rsid w:val="00EB2FF1"/>
    <w:pPr>
      <w:numPr>
        <w:numId w:val="5"/>
      </w:numPr>
    </w:pPr>
  </w:style>
  <w:style w:type="paragraph" w:customStyle="1" w:styleId="Naglasak">
    <w:name w:val="Naglasak"/>
    <w:basedOn w:val="Normal"/>
    <w:rsid w:val="00EB2FF1"/>
    <w:pPr>
      <w:numPr>
        <w:numId w:val="7"/>
      </w:numPr>
    </w:pPr>
    <w:rPr>
      <w:b/>
    </w:rPr>
  </w:style>
  <w:style w:type="paragraph" w:customStyle="1" w:styleId="Abc">
    <w:name w:val="Abc"/>
    <w:basedOn w:val="Normal"/>
    <w:pPr>
      <w:numPr>
        <w:numId w:val="2"/>
      </w:numPr>
      <w:tabs>
        <w:tab w:val="clear" w:pos="360"/>
      </w:tabs>
      <w:ind w:left="641" w:hanging="357"/>
    </w:pPr>
  </w:style>
  <w:style w:type="paragraph" w:customStyle="1" w:styleId="Autor">
    <w:name w:val="Autor"/>
    <w:basedOn w:val="Normal"/>
    <w:pPr>
      <w:pageBreakBefore/>
      <w:widowControl w:val="0"/>
      <w:jc w:val="right"/>
    </w:pPr>
    <w:rPr>
      <w:i/>
      <w:lang w:val="en-US"/>
    </w:rPr>
  </w:style>
  <w:style w:type="paragraph" w:customStyle="1" w:styleId="Program">
    <w:name w:val="Program"/>
    <w:rsid w:val="00F41AA6"/>
    <w:rPr>
      <w:rFonts w:ascii="Courier New" w:hAnsi="Courier New"/>
      <w:noProof/>
      <w:sz w:val="22"/>
      <w:lang w:val="en-GB" w:eastAsia="en-US"/>
    </w:rPr>
  </w:style>
  <w:style w:type="paragraph" w:customStyle="1" w:styleId="Nabrajanje">
    <w:name w:val="Nabrajanje"/>
    <w:basedOn w:val="Normal"/>
    <w:pPr>
      <w:numPr>
        <w:numId w:val="3"/>
      </w:numPr>
      <w:ind w:left="641" w:hanging="357"/>
    </w:pPr>
  </w:style>
  <w:style w:type="paragraph" w:customStyle="1" w:styleId="Naslovnica">
    <w:name w:val="Naslovnica"/>
    <w:basedOn w:val="Normal"/>
    <w:rsid w:val="00675978"/>
    <w:pPr>
      <w:jc w:val="center"/>
    </w:pPr>
    <w:rPr>
      <w:b/>
      <w:sz w:val="28"/>
    </w:rPr>
  </w:style>
  <w:style w:type="paragraph" w:customStyle="1" w:styleId="Natuknice">
    <w:name w:val="Natuknice"/>
    <w:basedOn w:val="Normal"/>
    <w:rsid w:val="004651A3"/>
    <w:pPr>
      <w:numPr>
        <w:numId w:val="8"/>
      </w:numPr>
      <w:tabs>
        <w:tab w:val="clear" w:pos="644"/>
        <w:tab w:val="left" w:pos="720"/>
      </w:tabs>
      <w:ind w:left="714" w:hanging="357"/>
    </w:pPr>
  </w:style>
  <w:style w:type="paragraph" w:customStyle="1" w:styleId="Naslov">
    <w:name w:val="Naslov"/>
    <w:basedOn w:val="Naslovnica"/>
    <w:rsid w:val="00FF0F28"/>
    <w:rPr>
      <w:sz w:val="36"/>
    </w:rPr>
  </w:style>
  <w:style w:type="character" w:customStyle="1" w:styleId="Original">
    <w:name w:val="Original"/>
    <w:basedOn w:val="DefaultParagraphFont"/>
    <w:rPr>
      <w:i/>
    </w:rPr>
  </w:style>
  <w:style w:type="character" w:customStyle="1" w:styleId="Primjer">
    <w:name w:val="Primjer"/>
    <w:basedOn w:val="DefaultParagraphFont"/>
    <w:rPr>
      <w:i/>
      <w:spacing w:val="0"/>
    </w:rPr>
  </w:style>
  <w:style w:type="paragraph" w:customStyle="1" w:styleId="Tablica">
    <w:name w:val="Tablica"/>
    <w:basedOn w:val="Normal"/>
    <w:pPr>
      <w:keepNext/>
      <w:keepLines/>
    </w:pPr>
    <w:rPr>
      <w:sz w:val="22"/>
    </w:rPr>
  </w:style>
  <w:style w:type="paragraph" w:styleId="Title">
    <w:name w:val="Title"/>
    <w:basedOn w:val="Normal"/>
    <w:qFormat/>
    <w:pPr>
      <w:spacing w:before="60" w:after="60"/>
      <w:jc w:val="center"/>
    </w:pPr>
    <w:rPr>
      <w:b/>
      <w:sz w:val="28"/>
    </w:rPr>
  </w:style>
  <w:style w:type="paragraph" w:styleId="Salutation">
    <w:name w:val="Salutation"/>
    <w:basedOn w:val="Normal"/>
    <w:next w:val="Normal"/>
  </w:style>
  <w:style w:type="paragraph" w:styleId="BodyText">
    <w:name w:val="Body Text"/>
    <w:basedOn w:val="Normal"/>
  </w:style>
  <w:style w:type="character" w:styleId="LineNumber">
    <w:name w:val="line number"/>
    <w:basedOn w:val="DefaultParagraphFont"/>
  </w:style>
  <w:style w:type="paragraph" w:customStyle="1" w:styleId="Zrno">
    <w:name w:val="Zrno"/>
    <w:basedOn w:val="Normal"/>
    <w:rsid w:val="00924F83"/>
    <w:pPr>
      <w:keepNext/>
      <w:numPr>
        <w:numId w:val="6"/>
      </w:numPr>
      <w:ind w:left="357" w:hanging="357"/>
    </w:pPr>
  </w:style>
  <w:style w:type="paragraph" w:customStyle="1" w:styleId="Natuknice2">
    <w:name w:val="Natuknice2"/>
    <w:basedOn w:val="Normal"/>
    <w:link w:val="Natuknice2Char"/>
    <w:rsid w:val="00582254"/>
    <w:pPr>
      <w:numPr>
        <w:ilvl w:val="2"/>
        <w:numId w:val="4"/>
      </w:numPr>
    </w:pPr>
    <w:rPr>
      <w:noProof/>
    </w:rPr>
  </w:style>
  <w:style w:type="character" w:customStyle="1" w:styleId="Natuknice2Char">
    <w:name w:val="Natuknice2 Char"/>
    <w:basedOn w:val="DefaultParagraphFont"/>
    <w:link w:val="Natuknice2"/>
    <w:rsid w:val="00582254"/>
    <w:rPr>
      <w:rFonts w:cs="Arial"/>
      <w:noProof/>
      <w:sz w:val="24"/>
      <w:szCs w:val="22"/>
      <w:lang w:val="hr-HR" w:eastAsia="hr-HR" w:bidi="ar-SA"/>
    </w:rPr>
  </w:style>
  <w:style w:type="paragraph" w:styleId="Header">
    <w:name w:val="head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paragraph" w:styleId="Footer">
    <w:name w:val="foot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basedOn w:val="DefaultParagraphFont"/>
    <w:semiHidden/>
    <w:rsid w:val="00450219"/>
    <w:rPr>
      <w:sz w:val="16"/>
      <w:szCs w:val="16"/>
    </w:rPr>
  </w:style>
  <w:style w:type="paragraph" w:styleId="CommentText">
    <w:name w:val="annotation text"/>
    <w:basedOn w:val="Normal"/>
    <w:semiHidden/>
    <w:rsid w:val="0045021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50219"/>
    <w:rPr>
      <w:b/>
      <w:bCs/>
    </w:rPr>
  </w:style>
  <w:style w:type="paragraph" w:styleId="BalloonText">
    <w:name w:val="Balloon Text"/>
    <w:basedOn w:val="Normal"/>
    <w:semiHidden/>
    <w:rsid w:val="0045021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0C2466"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semiHidden/>
    <w:rsid w:val="004E7238"/>
  </w:style>
  <w:style w:type="paragraph" w:styleId="TOC2">
    <w:name w:val="toc 2"/>
    <w:basedOn w:val="Normal"/>
    <w:next w:val="Normal"/>
    <w:autoRedefine/>
    <w:semiHidden/>
    <w:rsid w:val="004E7238"/>
    <w:pPr>
      <w:ind w:left="240"/>
    </w:pPr>
  </w:style>
  <w:style w:type="paragraph" w:styleId="TOC3">
    <w:name w:val="toc 3"/>
    <w:basedOn w:val="Normal"/>
    <w:next w:val="Normal"/>
    <w:autoRedefine/>
    <w:semiHidden/>
    <w:rsid w:val="004E7238"/>
    <w:pPr>
      <w:ind w:left="480"/>
    </w:pPr>
  </w:style>
  <w:style w:type="character" w:styleId="Hyperlink">
    <w:name w:val="Hyperlink"/>
    <w:basedOn w:val="DefaultParagraphFont"/>
    <w:rsid w:val="004E7238"/>
    <w:rPr>
      <w:color w:val="0000FF"/>
      <w:u w:val="single"/>
    </w:rPr>
  </w:style>
  <w:style w:type="table" w:styleId="TableGrid">
    <w:name w:val="Table Grid"/>
    <w:basedOn w:val="TableNormal"/>
    <w:rsid w:val="009F6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026467"/>
    <w:rPr>
      <w:color w:val="800080"/>
      <w:u w:val="single"/>
    </w:rPr>
  </w:style>
  <w:style w:type="paragraph" w:styleId="NormalWeb">
    <w:name w:val="Normal (Web)"/>
    <w:basedOn w:val="Normal"/>
    <w:rsid w:val="00F07543"/>
    <w:pPr>
      <w:spacing w:before="100" w:beforeAutospacing="1" w:after="100" w:afterAutospacing="1"/>
    </w:pPr>
    <w:rPr>
      <w:rFonts w:eastAsia="MS Mincho"/>
      <w:lang w:val="en-US" w:eastAsia="ja-JP"/>
    </w:rPr>
  </w:style>
  <w:style w:type="paragraph" w:customStyle="1" w:styleId="Upute">
    <w:name w:val="Upute"/>
    <w:basedOn w:val="Normal"/>
    <w:rsid w:val="00B26C46"/>
    <w:rPr>
      <w:rFonts w:ascii="Arial" w:hAnsi="Arial"/>
      <w:color w:val="0000FF"/>
      <w:sz w:val="20"/>
    </w:rPr>
  </w:style>
  <w:style w:type="character" w:customStyle="1" w:styleId="Heading2Char">
    <w:name w:val="Heading 2 Char"/>
    <w:link w:val="Heading2"/>
    <w:rsid w:val="00C62523"/>
    <w:rPr>
      <w:b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esi\OneDrive%20-%20fer.hr\NASTAVA\RIS\Predlo&#353;ci\SlucajKoristenj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SlucajKoristenja.dot</Template>
  <TotalTime>63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Slučaj korištenja</vt:lpstr>
    </vt:vector>
  </TitlesOfParts>
  <Manager>Krešimir Fertalj</Manager>
  <Company>FER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Slučaj korištenja</dc:title>
  <dc:subject>Predložak</dc:subject>
  <dc:creator>Krešimir Fertalj</dc:creator>
  <cp:keywords/>
  <cp:lastModifiedBy>NameHere LastHere</cp:lastModifiedBy>
  <cp:revision>8</cp:revision>
  <cp:lastPrinted>2004-04-22T16:55:00Z</cp:lastPrinted>
  <dcterms:created xsi:type="dcterms:W3CDTF">2024-09-08T13:45:00Z</dcterms:created>
  <dcterms:modified xsi:type="dcterms:W3CDTF">2024-09-08T15:45:00Z</dcterms:modified>
</cp:coreProperties>
</file>