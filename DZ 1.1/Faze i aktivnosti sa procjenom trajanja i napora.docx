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3F18E" w14:textId="3ACC452F" w:rsidR="00121192" w:rsidRDefault="00BF3F33" w:rsidP="00F84AD9">
      <w:pPr>
        <w:pStyle w:val="Heading1"/>
      </w:pPr>
      <w:r>
        <w:t>Faze i ključne aktivnosti projekta</w:t>
      </w:r>
    </w:p>
    <w:p w14:paraId="3BCABFD8" w14:textId="05A6DD27" w:rsidR="00903BD1" w:rsidRPr="00903BD1" w:rsidRDefault="00903BD1" w:rsidP="00903BD1">
      <w:r>
        <w:t xml:space="preserve">Za životni ciklus razvoja </w:t>
      </w:r>
      <w:r w:rsidR="00A90705">
        <w:t>aplikacije</w:t>
      </w:r>
      <w:r>
        <w:t xml:space="preserve"> odabran je vodopadni model. To znači da </w:t>
      </w:r>
      <w:r w:rsidR="00151317">
        <w:t>ć</w:t>
      </w:r>
      <w:r>
        <w:t>emo u razvoju aplikacije imati jasno definirane faze, gdje će se one odvijati redoslijedom. Po završetku jedne faze</w:t>
      </w:r>
      <w:r w:rsidR="00444815">
        <w:t xml:space="preserve"> </w:t>
      </w:r>
      <w:r>
        <w:t>slijedi sljedeća faza razvoja.</w:t>
      </w:r>
    </w:p>
    <w:p w14:paraId="0C683EB0" w14:textId="77777777" w:rsidR="00F84AD9" w:rsidRDefault="00F84AD9" w:rsidP="00F84AD9"/>
    <w:p w14:paraId="3BDEBC3F" w14:textId="71CF4701" w:rsidR="00F84AD9" w:rsidRDefault="006F04E5" w:rsidP="00F84AD9">
      <w:r>
        <w:t>Ispod je prikazana ploča</w:t>
      </w:r>
      <w:r w:rsidR="005E59DF">
        <w:t xml:space="preserve"> koja je</w:t>
      </w:r>
      <w:r>
        <w:t xml:space="preserve"> izrađena u online alatu „Trello“. Ova ploča sadrži sve faze i ključne aktivnosti projekta zajedno sa procijenjenim vremenom trajanja i napora za svaku aktivnost.</w:t>
      </w:r>
    </w:p>
    <w:p w14:paraId="0A9DE855" w14:textId="77777777" w:rsidR="006F04E5" w:rsidRDefault="006F04E5" w:rsidP="00F84AD9"/>
    <w:p w14:paraId="6DA7872A" w14:textId="007F48A6" w:rsidR="00F84AD9" w:rsidRDefault="00CF00F5" w:rsidP="00F84AD9">
      <w:r>
        <w:t>Ukoliko imate pristup, p</w:t>
      </w:r>
      <w:r w:rsidR="00F84AD9">
        <w:t>loči možete pristupiti na sljedećem linku:</w:t>
      </w:r>
      <w:r w:rsidR="00F84AD9">
        <w:br/>
      </w:r>
      <w:hyperlink r:id="rId11" w:history="1">
        <w:r w:rsidR="00F84AD9" w:rsidRPr="00F84AD9">
          <w:rPr>
            <w:rStyle w:val="Hyperlink"/>
          </w:rPr>
          <w:t>https://trello.com/b/t28DaStY/informacijski-sustav-za-online-t</w:t>
        </w:r>
      </w:hyperlink>
    </w:p>
    <w:p w14:paraId="2E2DEB85" w14:textId="381ED66A" w:rsidR="00F84AD9" w:rsidRDefault="00F84AD9" w:rsidP="00F84AD9">
      <w:r>
        <w:t>ili je možete pogledati ispod:</w:t>
      </w:r>
    </w:p>
    <w:p w14:paraId="366CFC97" w14:textId="24B77530" w:rsidR="00F84AD9" w:rsidRDefault="00F84AD9" w:rsidP="00F84AD9"/>
    <w:p w14:paraId="72FD3636" w14:textId="2D1779EC" w:rsidR="00F84AD9" w:rsidRDefault="00C06127" w:rsidP="00F84AD9">
      <w:r>
        <w:rPr>
          <w:noProof/>
        </w:rPr>
        <w:drawing>
          <wp:anchor distT="0" distB="0" distL="114300" distR="114300" simplePos="0" relativeHeight="251658240" behindDoc="0" locked="0" layoutInCell="1" allowOverlap="1" wp14:anchorId="3D1CD7F0" wp14:editId="66704842">
            <wp:simplePos x="0" y="0"/>
            <wp:positionH relativeFrom="column">
              <wp:posOffset>-2540</wp:posOffset>
            </wp:positionH>
            <wp:positionV relativeFrom="paragraph">
              <wp:posOffset>6350</wp:posOffset>
            </wp:positionV>
            <wp:extent cx="4524375" cy="1630680"/>
            <wp:effectExtent l="0" t="0" r="9525" b="7620"/>
            <wp:wrapSquare wrapText="bothSides"/>
            <wp:docPr id="164951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14188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8DE348" w14:textId="01F5BC32" w:rsidR="00F84AD9" w:rsidRDefault="00F84AD9" w:rsidP="00F84AD9"/>
    <w:p w14:paraId="0F3BEE22" w14:textId="77777777" w:rsidR="00F84AD9" w:rsidRPr="00F84AD9" w:rsidRDefault="00F84AD9" w:rsidP="00F84AD9"/>
    <w:p w14:paraId="59B788A3" w14:textId="77777777" w:rsidR="00F84AD9" w:rsidRPr="00F84AD9" w:rsidRDefault="00F84AD9" w:rsidP="00F84AD9"/>
    <w:p w14:paraId="6AE463E4" w14:textId="77777777" w:rsidR="00F84AD9" w:rsidRPr="00F84AD9" w:rsidRDefault="00F84AD9" w:rsidP="00F84AD9"/>
    <w:p w14:paraId="6026FF3E" w14:textId="77777777" w:rsidR="00F84AD9" w:rsidRPr="00F84AD9" w:rsidRDefault="00F84AD9" w:rsidP="00F84AD9"/>
    <w:p w14:paraId="46C09C8D" w14:textId="77777777" w:rsidR="00F84AD9" w:rsidRPr="00F84AD9" w:rsidRDefault="00F84AD9" w:rsidP="00F84AD9"/>
    <w:p w14:paraId="24C5515C" w14:textId="77777777" w:rsidR="00F84AD9" w:rsidRPr="00F84AD9" w:rsidRDefault="00F84AD9" w:rsidP="00F84AD9"/>
    <w:p w14:paraId="5EE6F798" w14:textId="77777777" w:rsidR="00F84AD9" w:rsidRPr="00F84AD9" w:rsidRDefault="00F84AD9" w:rsidP="00F84AD9"/>
    <w:p w14:paraId="12B05094" w14:textId="77777777" w:rsidR="00F84AD9" w:rsidRPr="00F84AD9" w:rsidRDefault="00F84AD9" w:rsidP="00F84AD9"/>
    <w:p w14:paraId="2EEB2390" w14:textId="4B417579" w:rsidR="00F84AD9" w:rsidRPr="00F84AD9" w:rsidRDefault="00952AEF" w:rsidP="00F84AD9">
      <w:r>
        <w:rPr>
          <w:noProof/>
        </w:rPr>
        <w:drawing>
          <wp:anchor distT="0" distB="0" distL="114300" distR="114300" simplePos="0" relativeHeight="251659264" behindDoc="0" locked="0" layoutInCell="1" allowOverlap="1" wp14:anchorId="1BBA55BC" wp14:editId="3CCE26CD">
            <wp:simplePos x="0" y="0"/>
            <wp:positionH relativeFrom="margin">
              <wp:posOffset>0</wp:posOffset>
            </wp:positionH>
            <wp:positionV relativeFrom="paragraph">
              <wp:posOffset>25400</wp:posOffset>
            </wp:positionV>
            <wp:extent cx="4572000" cy="2412365"/>
            <wp:effectExtent l="0" t="0" r="0" b="6985"/>
            <wp:wrapSquare wrapText="bothSides"/>
            <wp:docPr id="542636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3652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CE8CD2" w14:textId="77777777" w:rsidR="00F84AD9" w:rsidRPr="00F84AD9" w:rsidRDefault="00F84AD9" w:rsidP="00F84AD9"/>
    <w:p w14:paraId="60A9E12D" w14:textId="77777777" w:rsidR="00F84AD9" w:rsidRPr="00F84AD9" w:rsidRDefault="00F84AD9" w:rsidP="00F84AD9"/>
    <w:p w14:paraId="0B82AA1E" w14:textId="77777777" w:rsidR="00F84AD9" w:rsidRPr="00F84AD9" w:rsidRDefault="00F84AD9" w:rsidP="00F84AD9"/>
    <w:p w14:paraId="572A3E2A" w14:textId="77777777" w:rsidR="00F84AD9" w:rsidRPr="00F84AD9" w:rsidRDefault="00F84AD9" w:rsidP="00F84AD9"/>
    <w:p w14:paraId="2AE0EAD7" w14:textId="77777777" w:rsidR="00F84AD9" w:rsidRPr="00F84AD9" w:rsidRDefault="00F84AD9" w:rsidP="00F84AD9"/>
    <w:p w14:paraId="77E602CA" w14:textId="77777777" w:rsidR="00F84AD9" w:rsidRPr="00F84AD9" w:rsidRDefault="00F84AD9" w:rsidP="00F84AD9"/>
    <w:p w14:paraId="57FFA5AB" w14:textId="77777777" w:rsidR="00F84AD9" w:rsidRPr="00F84AD9" w:rsidRDefault="00F84AD9" w:rsidP="00F84AD9"/>
    <w:p w14:paraId="1EF0026D" w14:textId="77777777" w:rsidR="00F84AD9" w:rsidRPr="00F84AD9" w:rsidRDefault="00F84AD9" w:rsidP="00F84AD9"/>
    <w:p w14:paraId="42BFE951" w14:textId="77777777" w:rsidR="00F84AD9" w:rsidRPr="00F84AD9" w:rsidRDefault="00F84AD9" w:rsidP="00F84AD9"/>
    <w:p w14:paraId="18ED0B0C" w14:textId="77777777" w:rsidR="00F84AD9" w:rsidRPr="00F84AD9" w:rsidRDefault="00F84AD9" w:rsidP="00F84AD9"/>
    <w:p w14:paraId="61F18219" w14:textId="77777777" w:rsidR="00F84AD9" w:rsidRPr="00F84AD9" w:rsidRDefault="00F84AD9" w:rsidP="00F84AD9"/>
    <w:p w14:paraId="1A49236C" w14:textId="77777777" w:rsidR="00F84AD9" w:rsidRPr="00F84AD9" w:rsidRDefault="00F84AD9" w:rsidP="00F84AD9"/>
    <w:p w14:paraId="01A2FCAF" w14:textId="77777777" w:rsidR="00F84AD9" w:rsidRPr="00F84AD9" w:rsidRDefault="00F84AD9" w:rsidP="00F84AD9"/>
    <w:p w14:paraId="608D0E94" w14:textId="4DE00BB5" w:rsidR="00F84AD9" w:rsidRPr="00F84AD9" w:rsidRDefault="00F84AD9" w:rsidP="00F84AD9">
      <w:r>
        <w:rPr>
          <w:noProof/>
        </w:rPr>
        <w:drawing>
          <wp:anchor distT="0" distB="0" distL="114300" distR="114300" simplePos="0" relativeHeight="251660288" behindDoc="0" locked="0" layoutInCell="1" allowOverlap="1" wp14:anchorId="2011FBCD" wp14:editId="272DF1ED">
            <wp:simplePos x="0" y="0"/>
            <wp:positionH relativeFrom="margin">
              <wp:align>left</wp:align>
            </wp:positionH>
            <wp:positionV relativeFrom="paragraph">
              <wp:posOffset>112624</wp:posOffset>
            </wp:positionV>
            <wp:extent cx="3641725" cy="1833880"/>
            <wp:effectExtent l="0" t="0" r="0" b="0"/>
            <wp:wrapSquare wrapText="bothSides"/>
            <wp:docPr id="1011848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D6353" w14:textId="77777777" w:rsidR="00F84AD9" w:rsidRPr="00F84AD9" w:rsidRDefault="00F84AD9" w:rsidP="00F84AD9"/>
    <w:p w14:paraId="0AD1357E" w14:textId="77777777" w:rsidR="00F84AD9" w:rsidRPr="00F84AD9" w:rsidRDefault="00F84AD9" w:rsidP="00F84AD9"/>
    <w:p w14:paraId="25448D93" w14:textId="77777777" w:rsidR="00F84AD9" w:rsidRPr="00F84AD9" w:rsidRDefault="00F84AD9" w:rsidP="00F84AD9"/>
    <w:p w14:paraId="35B1D298" w14:textId="77777777" w:rsidR="00F84AD9" w:rsidRPr="00F84AD9" w:rsidRDefault="00F84AD9" w:rsidP="00F84AD9"/>
    <w:p w14:paraId="5D7D87EA" w14:textId="77777777" w:rsidR="00F84AD9" w:rsidRPr="00F84AD9" w:rsidRDefault="00F84AD9" w:rsidP="00F84AD9"/>
    <w:p w14:paraId="69E0FC96" w14:textId="77777777" w:rsidR="00F84AD9" w:rsidRPr="00F84AD9" w:rsidRDefault="00F84AD9" w:rsidP="00F84AD9"/>
    <w:p w14:paraId="76BF7B89" w14:textId="77777777" w:rsidR="00F84AD9" w:rsidRPr="00F84AD9" w:rsidRDefault="00F84AD9" w:rsidP="00F84AD9"/>
    <w:p w14:paraId="50B5F303" w14:textId="77777777" w:rsidR="00F84AD9" w:rsidRPr="00F84AD9" w:rsidRDefault="00F84AD9" w:rsidP="00F84AD9"/>
    <w:p w14:paraId="69C93509" w14:textId="77777777" w:rsidR="00F84AD9" w:rsidRPr="00F84AD9" w:rsidRDefault="00F84AD9" w:rsidP="00F84AD9"/>
    <w:p w14:paraId="32851539" w14:textId="77777777" w:rsidR="00F84AD9" w:rsidRPr="00F84AD9" w:rsidRDefault="00F84AD9" w:rsidP="00F84AD9"/>
    <w:p w14:paraId="08F6D1C2" w14:textId="77777777" w:rsidR="00F84AD9" w:rsidRDefault="00F84AD9" w:rsidP="00F84AD9"/>
    <w:p w14:paraId="5B3D88A2" w14:textId="240C7DEC" w:rsidR="00F84AD9" w:rsidRDefault="00F84AD9" w:rsidP="00F84AD9">
      <w:pPr>
        <w:pStyle w:val="Heading2"/>
      </w:pPr>
      <w:r>
        <w:lastRenderedPageBreak/>
        <w:t>P</w:t>
      </w:r>
      <w:r w:rsidRPr="00F84AD9">
        <w:t>rocjen</w:t>
      </w:r>
      <w:r>
        <w:t>a</w:t>
      </w:r>
      <w:r w:rsidRPr="00F84AD9">
        <w:t xml:space="preserve"> ukupnog napora i trajanja projekta</w:t>
      </w:r>
    </w:p>
    <w:p w14:paraId="67397A83" w14:textId="3BBE3647" w:rsidR="00F84AD9" w:rsidRDefault="00F84AD9" w:rsidP="00F84AD9">
      <w:r>
        <w:t xml:space="preserve">Na osnovu izrađenih </w:t>
      </w:r>
      <w:r w:rsidR="006F04E5">
        <w:t>aktivnosti</w:t>
      </w:r>
      <w:r>
        <w:t>, procijenjeno vrijeme trajanj</w:t>
      </w:r>
      <w:r w:rsidR="006F04E5">
        <w:t>e projekta</w:t>
      </w:r>
      <w:r>
        <w:t xml:space="preserve"> je 49 </w:t>
      </w:r>
      <w:r w:rsidR="006F04E5">
        <w:t>radnih dana.</w:t>
      </w:r>
    </w:p>
    <w:p w14:paraId="0B7C63E8" w14:textId="77777777" w:rsidR="00F84AD9" w:rsidRDefault="00F84AD9" w:rsidP="00F84AD9"/>
    <w:p w14:paraId="3C576B38" w14:textId="50BB5912" w:rsidR="00F84AD9" w:rsidRDefault="00F84AD9" w:rsidP="00F84AD9">
      <w:r>
        <w:t xml:space="preserve">Procijenjeno vrijeme napora projekta je </w:t>
      </w:r>
      <w:r w:rsidR="006F04E5">
        <w:t>približno</w:t>
      </w:r>
      <w:r>
        <w:t xml:space="preserve"> 350 sati</w:t>
      </w:r>
      <w:r w:rsidR="006F04E5">
        <w:t xml:space="preserve">. </w:t>
      </w:r>
      <w:r w:rsidR="00FD4282">
        <w:t>Ukoliko</w:t>
      </w:r>
      <w:r w:rsidR="006F04E5">
        <w:t xml:space="preserve"> radni dan za jednu osobu traje 8 sati, napor </w:t>
      </w:r>
      <w:r w:rsidR="00931F8B">
        <w:t>iznosi približno</w:t>
      </w:r>
      <w:r w:rsidR="006F04E5">
        <w:t xml:space="preserve"> 44 </w:t>
      </w:r>
      <w:r w:rsidR="00FE6C6F">
        <w:t xml:space="preserve">radna </w:t>
      </w:r>
      <w:r w:rsidR="006F04E5">
        <w:t>dana.</w:t>
      </w:r>
    </w:p>
    <w:p w14:paraId="3014D30D" w14:textId="77777777" w:rsidR="000F229A" w:rsidRDefault="000F229A" w:rsidP="00F84AD9"/>
    <w:p w14:paraId="2ACC3C73" w14:textId="77300FF1" w:rsidR="000F229A" w:rsidRPr="00F84AD9" w:rsidRDefault="000F229A" w:rsidP="00F84AD9">
      <w:r w:rsidRPr="000F229A">
        <w:rPr>
          <w:b/>
          <w:bCs/>
        </w:rPr>
        <w:t>Napomena:</w:t>
      </w:r>
      <w:r>
        <w:t xml:space="preserve"> U proračun </w:t>
      </w:r>
      <w:r w:rsidR="001F7614">
        <w:t>vremenskog trajanja</w:t>
      </w:r>
      <w:r>
        <w:t xml:space="preserve"> i napora nije uključeno održavanje projekta.</w:t>
      </w:r>
    </w:p>
    <w:sectPr w:rsidR="000F229A" w:rsidRPr="00F84AD9" w:rsidSect="00FB3448">
      <w:footerReference w:type="even" r:id="rId15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129F6" w14:textId="77777777" w:rsidR="00997909" w:rsidRDefault="00997909">
      <w:r>
        <w:separator/>
      </w:r>
    </w:p>
    <w:p w14:paraId="3043B0F4" w14:textId="77777777" w:rsidR="00997909" w:rsidRDefault="00997909"/>
  </w:endnote>
  <w:endnote w:type="continuationSeparator" w:id="0">
    <w:p w14:paraId="7E2F0602" w14:textId="77777777" w:rsidR="00997909" w:rsidRDefault="00997909">
      <w:r>
        <w:continuationSeparator/>
      </w:r>
    </w:p>
    <w:p w14:paraId="6D068711" w14:textId="77777777" w:rsidR="00997909" w:rsidRDefault="009979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F783A" w14:textId="77777777" w:rsidR="007F08DF" w:rsidRDefault="007F08D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3FD86" w14:textId="77777777" w:rsidR="007F08DF" w:rsidRDefault="007F08DF" w:rsidP="00497761">
    <w:pPr>
      <w:pStyle w:val="Footer"/>
      <w:ind w:right="360"/>
    </w:pPr>
  </w:p>
  <w:p w14:paraId="0D71B6DA" w14:textId="77777777" w:rsidR="007F08DF" w:rsidRDefault="007F08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30789" w14:textId="77777777" w:rsidR="00997909" w:rsidRDefault="00997909">
      <w:r>
        <w:separator/>
      </w:r>
    </w:p>
    <w:p w14:paraId="5344C8F1" w14:textId="77777777" w:rsidR="00997909" w:rsidRDefault="00997909"/>
  </w:footnote>
  <w:footnote w:type="continuationSeparator" w:id="0">
    <w:p w14:paraId="23189B68" w14:textId="77777777" w:rsidR="00997909" w:rsidRDefault="00997909">
      <w:r>
        <w:continuationSeparator/>
      </w:r>
    </w:p>
    <w:p w14:paraId="020E9A22" w14:textId="77777777" w:rsidR="00997909" w:rsidRDefault="009979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3BA31FA4"/>
    <w:multiLevelType w:val="hybridMultilevel"/>
    <w:tmpl w:val="1AE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46D7D75"/>
    <w:multiLevelType w:val="hybridMultilevel"/>
    <w:tmpl w:val="74AE9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474F3F"/>
    <w:multiLevelType w:val="hybridMultilevel"/>
    <w:tmpl w:val="C11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682BE8"/>
    <w:multiLevelType w:val="hybridMultilevel"/>
    <w:tmpl w:val="3CE4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903058">
    <w:abstractNumId w:val="4"/>
  </w:num>
  <w:num w:numId="2" w16cid:durableId="1789424657">
    <w:abstractNumId w:val="3"/>
  </w:num>
  <w:num w:numId="3" w16cid:durableId="679894603">
    <w:abstractNumId w:val="1"/>
  </w:num>
  <w:num w:numId="4" w16cid:durableId="983924621">
    <w:abstractNumId w:val="7"/>
  </w:num>
  <w:num w:numId="5" w16cid:durableId="462770474">
    <w:abstractNumId w:val="9"/>
  </w:num>
  <w:num w:numId="6" w16cid:durableId="2073692082">
    <w:abstractNumId w:val="5"/>
  </w:num>
  <w:num w:numId="7" w16cid:durableId="710882046">
    <w:abstractNumId w:val="2"/>
  </w:num>
  <w:num w:numId="8" w16cid:durableId="38361209">
    <w:abstractNumId w:val="0"/>
  </w:num>
  <w:num w:numId="9" w16cid:durableId="162823">
    <w:abstractNumId w:val="8"/>
  </w:num>
  <w:num w:numId="10" w16cid:durableId="991908421">
    <w:abstractNumId w:val="10"/>
  </w:num>
  <w:num w:numId="11" w16cid:durableId="239220749">
    <w:abstractNumId w:val="11"/>
  </w:num>
  <w:num w:numId="12" w16cid:durableId="1736202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677E2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466"/>
    <w:rsid w:val="000C2AE6"/>
    <w:rsid w:val="000D1884"/>
    <w:rsid w:val="000D2D20"/>
    <w:rsid w:val="000D32F5"/>
    <w:rsid w:val="000D36A7"/>
    <w:rsid w:val="000D5413"/>
    <w:rsid w:val="000D62EC"/>
    <w:rsid w:val="000D7F6E"/>
    <w:rsid w:val="000E1CAF"/>
    <w:rsid w:val="000E4CAE"/>
    <w:rsid w:val="000E4FE9"/>
    <w:rsid w:val="000E609B"/>
    <w:rsid w:val="000E611C"/>
    <w:rsid w:val="000F1559"/>
    <w:rsid w:val="000F229A"/>
    <w:rsid w:val="000F2356"/>
    <w:rsid w:val="000F6EF8"/>
    <w:rsid w:val="000F70B7"/>
    <w:rsid w:val="001003F2"/>
    <w:rsid w:val="00101DF7"/>
    <w:rsid w:val="001053D0"/>
    <w:rsid w:val="00105A77"/>
    <w:rsid w:val="00114A11"/>
    <w:rsid w:val="00114FF2"/>
    <w:rsid w:val="0012119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1317"/>
    <w:rsid w:val="00152D31"/>
    <w:rsid w:val="0015407A"/>
    <w:rsid w:val="00155EC6"/>
    <w:rsid w:val="00163CF3"/>
    <w:rsid w:val="00164C72"/>
    <w:rsid w:val="00166200"/>
    <w:rsid w:val="001666B1"/>
    <w:rsid w:val="00174CB8"/>
    <w:rsid w:val="00177E93"/>
    <w:rsid w:val="00182A3C"/>
    <w:rsid w:val="0018339D"/>
    <w:rsid w:val="00185177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C7F5C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631F"/>
    <w:rsid w:val="001F7614"/>
    <w:rsid w:val="001F7BC1"/>
    <w:rsid w:val="0020011F"/>
    <w:rsid w:val="00201CC2"/>
    <w:rsid w:val="002050CF"/>
    <w:rsid w:val="002069C0"/>
    <w:rsid w:val="002238FD"/>
    <w:rsid w:val="002275EA"/>
    <w:rsid w:val="0023054B"/>
    <w:rsid w:val="00230DA7"/>
    <w:rsid w:val="00231F4B"/>
    <w:rsid w:val="002320EC"/>
    <w:rsid w:val="00234368"/>
    <w:rsid w:val="00236B53"/>
    <w:rsid w:val="0024012C"/>
    <w:rsid w:val="0024253F"/>
    <w:rsid w:val="00250708"/>
    <w:rsid w:val="002535E6"/>
    <w:rsid w:val="0027255D"/>
    <w:rsid w:val="0028121C"/>
    <w:rsid w:val="00281D31"/>
    <w:rsid w:val="00281FE7"/>
    <w:rsid w:val="002863C3"/>
    <w:rsid w:val="002864C0"/>
    <w:rsid w:val="00291AC1"/>
    <w:rsid w:val="00293D56"/>
    <w:rsid w:val="002A060C"/>
    <w:rsid w:val="002A1F25"/>
    <w:rsid w:val="002A518A"/>
    <w:rsid w:val="002A7D2E"/>
    <w:rsid w:val="002B03BE"/>
    <w:rsid w:val="002B5F2A"/>
    <w:rsid w:val="002C44CE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3EC9"/>
    <w:rsid w:val="002F7613"/>
    <w:rsid w:val="00300D75"/>
    <w:rsid w:val="00302C34"/>
    <w:rsid w:val="003059B8"/>
    <w:rsid w:val="00315413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53F1"/>
    <w:rsid w:val="00425B96"/>
    <w:rsid w:val="0043235F"/>
    <w:rsid w:val="0043623E"/>
    <w:rsid w:val="004365AD"/>
    <w:rsid w:val="00444383"/>
    <w:rsid w:val="00444815"/>
    <w:rsid w:val="00445488"/>
    <w:rsid w:val="00450219"/>
    <w:rsid w:val="00455987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B26DB"/>
    <w:rsid w:val="004B7F19"/>
    <w:rsid w:val="004C21A3"/>
    <w:rsid w:val="004C61AA"/>
    <w:rsid w:val="004C61DE"/>
    <w:rsid w:val="004C7567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ADB"/>
    <w:rsid w:val="005048AC"/>
    <w:rsid w:val="00505107"/>
    <w:rsid w:val="00507128"/>
    <w:rsid w:val="00507873"/>
    <w:rsid w:val="00514084"/>
    <w:rsid w:val="00514D0B"/>
    <w:rsid w:val="005173D1"/>
    <w:rsid w:val="00520D3B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A0878"/>
    <w:rsid w:val="005B1C3B"/>
    <w:rsid w:val="005C381B"/>
    <w:rsid w:val="005D48FF"/>
    <w:rsid w:val="005D6AAE"/>
    <w:rsid w:val="005E59DF"/>
    <w:rsid w:val="005E6A3E"/>
    <w:rsid w:val="005F3113"/>
    <w:rsid w:val="00602B60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29A7"/>
    <w:rsid w:val="00673DE3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04E5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11C"/>
    <w:rsid w:val="00760822"/>
    <w:rsid w:val="00764CFC"/>
    <w:rsid w:val="00765B36"/>
    <w:rsid w:val="00767D49"/>
    <w:rsid w:val="00773E01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C3C28"/>
    <w:rsid w:val="007D0FB8"/>
    <w:rsid w:val="007D2D6A"/>
    <w:rsid w:val="007D2DE0"/>
    <w:rsid w:val="007D34A8"/>
    <w:rsid w:val="007D42F6"/>
    <w:rsid w:val="007E3AA7"/>
    <w:rsid w:val="007E6DE0"/>
    <w:rsid w:val="007F08DF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26875"/>
    <w:rsid w:val="00836C29"/>
    <w:rsid w:val="00843529"/>
    <w:rsid w:val="00846C94"/>
    <w:rsid w:val="00847440"/>
    <w:rsid w:val="008552F6"/>
    <w:rsid w:val="0085671E"/>
    <w:rsid w:val="00861E04"/>
    <w:rsid w:val="00865616"/>
    <w:rsid w:val="0086655E"/>
    <w:rsid w:val="00877704"/>
    <w:rsid w:val="00880B27"/>
    <w:rsid w:val="00881B3F"/>
    <w:rsid w:val="008825C8"/>
    <w:rsid w:val="00884B8B"/>
    <w:rsid w:val="00886CE7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B5B27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901A46"/>
    <w:rsid w:val="00903BD1"/>
    <w:rsid w:val="00906413"/>
    <w:rsid w:val="0091166A"/>
    <w:rsid w:val="00911CEC"/>
    <w:rsid w:val="00913680"/>
    <w:rsid w:val="0091377B"/>
    <w:rsid w:val="0091568E"/>
    <w:rsid w:val="00921156"/>
    <w:rsid w:val="00921D2D"/>
    <w:rsid w:val="0092475E"/>
    <w:rsid w:val="00924F83"/>
    <w:rsid w:val="00931F8B"/>
    <w:rsid w:val="0093258D"/>
    <w:rsid w:val="00936434"/>
    <w:rsid w:val="009375F0"/>
    <w:rsid w:val="009414EE"/>
    <w:rsid w:val="009427BE"/>
    <w:rsid w:val="00945AAA"/>
    <w:rsid w:val="00952AEF"/>
    <w:rsid w:val="00955D55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87D41"/>
    <w:rsid w:val="00991A2D"/>
    <w:rsid w:val="00995308"/>
    <w:rsid w:val="00997909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4F5D"/>
    <w:rsid w:val="00A90705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1B60"/>
    <w:rsid w:val="00AE2609"/>
    <w:rsid w:val="00AE2DFC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33721"/>
    <w:rsid w:val="00B33BA8"/>
    <w:rsid w:val="00B41563"/>
    <w:rsid w:val="00B4736D"/>
    <w:rsid w:val="00B50A13"/>
    <w:rsid w:val="00B50B41"/>
    <w:rsid w:val="00B53D46"/>
    <w:rsid w:val="00B54904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593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3F33"/>
    <w:rsid w:val="00BF7AF3"/>
    <w:rsid w:val="00C012BD"/>
    <w:rsid w:val="00C037B6"/>
    <w:rsid w:val="00C037EA"/>
    <w:rsid w:val="00C05A6E"/>
    <w:rsid w:val="00C05AD9"/>
    <w:rsid w:val="00C06127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00F5"/>
    <w:rsid w:val="00CF15F9"/>
    <w:rsid w:val="00CF169C"/>
    <w:rsid w:val="00CF265F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52FD1"/>
    <w:rsid w:val="00D54FE2"/>
    <w:rsid w:val="00D61E8F"/>
    <w:rsid w:val="00D644AE"/>
    <w:rsid w:val="00D66DA5"/>
    <w:rsid w:val="00D73B2A"/>
    <w:rsid w:val="00D805E7"/>
    <w:rsid w:val="00D90879"/>
    <w:rsid w:val="00D940F2"/>
    <w:rsid w:val="00D97D6E"/>
    <w:rsid w:val="00DA2036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E6F3F"/>
    <w:rsid w:val="00DF2369"/>
    <w:rsid w:val="00DF5F94"/>
    <w:rsid w:val="00E06DEB"/>
    <w:rsid w:val="00E1427E"/>
    <w:rsid w:val="00E14A04"/>
    <w:rsid w:val="00E17AEF"/>
    <w:rsid w:val="00E20D5F"/>
    <w:rsid w:val="00E215EC"/>
    <w:rsid w:val="00E225F4"/>
    <w:rsid w:val="00E30AB6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6D03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26E5"/>
    <w:rsid w:val="00F73DAC"/>
    <w:rsid w:val="00F76024"/>
    <w:rsid w:val="00F7764A"/>
    <w:rsid w:val="00F8045D"/>
    <w:rsid w:val="00F84AD9"/>
    <w:rsid w:val="00F86383"/>
    <w:rsid w:val="00F92F46"/>
    <w:rsid w:val="00F941D5"/>
    <w:rsid w:val="00F96275"/>
    <w:rsid w:val="00FA3E2A"/>
    <w:rsid w:val="00FA43AE"/>
    <w:rsid w:val="00FB3448"/>
    <w:rsid w:val="00FB5230"/>
    <w:rsid w:val="00FB7A0D"/>
    <w:rsid w:val="00FB7A19"/>
    <w:rsid w:val="00FC3DEE"/>
    <w:rsid w:val="00FC64CF"/>
    <w:rsid w:val="00FD2671"/>
    <w:rsid w:val="00FD3F9E"/>
    <w:rsid w:val="00FD4282"/>
    <w:rsid w:val="00FD6F71"/>
    <w:rsid w:val="00FD7113"/>
    <w:rsid w:val="00FE22B9"/>
    <w:rsid w:val="00FE22D1"/>
    <w:rsid w:val="00FE494C"/>
    <w:rsid w:val="00FE6C6F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2CF866"/>
  <w15:chartTrackingRefBased/>
  <w15:docId w15:val="{C3A39F76-2E0F-4DF8-A835-831CA00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DefaultParagraphFont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773E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b/t28DaStY/informacijski-sustav-za-online-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70C929-BF10-4C24-9B9F-CB1D33B03262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82B1E188-F130-464A-AD22-220C77D11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4488D55-4BA6-4E66-8FC7-41B4ED7ECE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26163F-DE9B-4CB7-8B85-296B4B6D2F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208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FER</Company>
  <LinksUpToDate>false</LinksUpToDate>
  <CharactersWithSpaces>1101</CharactersWithSpaces>
  <SharedDoc>false</SharedDoc>
  <HLinks>
    <vt:vector size="654" baseType="variant">
      <vt:variant>
        <vt:i4>1900593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_Toc222897879</vt:lpwstr>
      </vt:variant>
      <vt:variant>
        <vt:i4>1900593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_Toc222897878</vt:lpwstr>
      </vt:variant>
      <vt:variant>
        <vt:i4>1900593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_Toc222897877</vt:lpwstr>
      </vt:variant>
      <vt:variant>
        <vt:i4>1900593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_Toc222897876</vt:lpwstr>
      </vt:variant>
      <vt:variant>
        <vt:i4>1900593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_Toc222897875</vt:lpwstr>
      </vt:variant>
      <vt:variant>
        <vt:i4>1900593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_Toc222897874</vt:lpwstr>
      </vt:variant>
      <vt:variant>
        <vt:i4>1900593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_Toc222897873</vt:lpwstr>
      </vt:variant>
      <vt:variant>
        <vt:i4>1900593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_Toc222897872</vt:lpwstr>
      </vt:variant>
      <vt:variant>
        <vt:i4>1900593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_Toc222897871</vt:lpwstr>
      </vt:variant>
      <vt:variant>
        <vt:i4>1900593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_Toc222897870</vt:lpwstr>
      </vt:variant>
      <vt:variant>
        <vt:i4>1835057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_Toc222897869</vt:lpwstr>
      </vt:variant>
      <vt:variant>
        <vt:i4>1835057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_Toc222897868</vt:lpwstr>
      </vt:variant>
      <vt:variant>
        <vt:i4>1835057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_Toc222897867</vt:lpwstr>
      </vt:variant>
      <vt:variant>
        <vt:i4>1835057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_Toc222897866</vt:lpwstr>
      </vt:variant>
      <vt:variant>
        <vt:i4>1835057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_Toc222897865</vt:lpwstr>
      </vt:variant>
      <vt:variant>
        <vt:i4>1835057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_Toc222897864</vt:lpwstr>
      </vt:variant>
      <vt:variant>
        <vt:i4>1835057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_Toc222897863</vt:lpwstr>
      </vt:variant>
      <vt:variant>
        <vt:i4>1835057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_Toc222897862</vt:lpwstr>
      </vt:variant>
      <vt:variant>
        <vt:i4>1835057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_Toc222897861</vt:lpwstr>
      </vt:variant>
      <vt:variant>
        <vt:i4>1835057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_Toc222897860</vt:lpwstr>
      </vt:variant>
      <vt:variant>
        <vt:i4>2031665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_Toc222897859</vt:lpwstr>
      </vt:variant>
      <vt:variant>
        <vt:i4>2031665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_Toc222897858</vt:lpwstr>
      </vt:variant>
      <vt:variant>
        <vt:i4>2031665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_Toc222897857</vt:lpwstr>
      </vt:variant>
      <vt:variant>
        <vt:i4>2031665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_Toc222897856</vt:lpwstr>
      </vt:variant>
      <vt:variant>
        <vt:i4>2031665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_Toc222897855</vt:lpwstr>
      </vt:variant>
      <vt:variant>
        <vt:i4>2031665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_Toc222897854</vt:lpwstr>
      </vt:variant>
      <vt:variant>
        <vt:i4>2031665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_Toc222897853</vt:lpwstr>
      </vt:variant>
      <vt:variant>
        <vt:i4>2031665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_Toc222897852</vt:lpwstr>
      </vt:variant>
      <vt:variant>
        <vt:i4>2031665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_Toc222897851</vt:lpwstr>
      </vt:variant>
      <vt:variant>
        <vt:i4>2031665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_Toc222897850</vt:lpwstr>
      </vt:variant>
      <vt:variant>
        <vt:i4>1966129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_Toc222897849</vt:lpwstr>
      </vt:variant>
      <vt:variant>
        <vt:i4>1966129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_Toc222897848</vt:lpwstr>
      </vt:variant>
      <vt:variant>
        <vt:i4>1966129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_Toc222897847</vt:lpwstr>
      </vt:variant>
      <vt:variant>
        <vt:i4>1966129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_Toc222897846</vt:lpwstr>
      </vt:variant>
      <vt:variant>
        <vt:i4>1966129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_Toc222897845</vt:lpwstr>
      </vt:variant>
      <vt:variant>
        <vt:i4>1966129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_Toc222897844</vt:lpwstr>
      </vt:variant>
      <vt:variant>
        <vt:i4>1966129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_Toc222897843</vt:lpwstr>
      </vt:variant>
      <vt:variant>
        <vt:i4>1966129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_Toc222897842</vt:lpwstr>
      </vt:variant>
      <vt:variant>
        <vt:i4>1966129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_Toc222897841</vt:lpwstr>
      </vt:variant>
      <vt:variant>
        <vt:i4>1966129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_Toc222897840</vt:lpwstr>
      </vt:variant>
      <vt:variant>
        <vt:i4>1638449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_Toc222897839</vt:lpwstr>
      </vt:variant>
      <vt:variant>
        <vt:i4>1638449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_Toc222897838</vt:lpwstr>
      </vt:variant>
      <vt:variant>
        <vt:i4>1638449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_Toc222897837</vt:lpwstr>
      </vt:variant>
      <vt:variant>
        <vt:i4>1638449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_Toc222897836</vt:lpwstr>
      </vt:variant>
      <vt:variant>
        <vt:i4>1638449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_Toc222897835</vt:lpwstr>
      </vt:variant>
      <vt:variant>
        <vt:i4>1638449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_Toc222897834</vt:lpwstr>
      </vt:variant>
      <vt:variant>
        <vt:i4>1638449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_Toc222897833</vt:lpwstr>
      </vt:variant>
      <vt:variant>
        <vt:i4>1638449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_Toc222897832</vt:lpwstr>
      </vt:variant>
      <vt:variant>
        <vt:i4>1638449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_Toc222897831</vt:lpwstr>
      </vt:variant>
      <vt:variant>
        <vt:i4>1638449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_Toc222897830</vt:lpwstr>
      </vt:variant>
      <vt:variant>
        <vt:i4>1572913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_Toc222897829</vt:lpwstr>
      </vt:variant>
      <vt:variant>
        <vt:i4>1572913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_Toc222897828</vt:lpwstr>
      </vt:variant>
      <vt:variant>
        <vt:i4>1572913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_Toc222897827</vt:lpwstr>
      </vt:variant>
      <vt:variant>
        <vt:i4>1572913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_Toc222897826</vt:lpwstr>
      </vt:variant>
      <vt:variant>
        <vt:i4>1572913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_Toc222897825</vt:lpwstr>
      </vt:variant>
      <vt:variant>
        <vt:i4>1572913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_Toc222897824</vt:lpwstr>
      </vt:variant>
      <vt:variant>
        <vt:i4>1572913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_Toc222897823</vt:lpwstr>
      </vt:variant>
      <vt:variant>
        <vt:i4>1572913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_Toc222897822</vt:lpwstr>
      </vt:variant>
      <vt:variant>
        <vt:i4>1572913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_Toc222897821</vt:lpwstr>
      </vt:variant>
      <vt:variant>
        <vt:i4>1572913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_Toc222897820</vt:lpwstr>
      </vt:variant>
      <vt:variant>
        <vt:i4>1769521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_Toc222897819</vt:lpwstr>
      </vt:variant>
      <vt:variant>
        <vt:i4>1769521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_Toc222897818</vt:lpwstr>
      </vt:variant>
      <vt:variant>
        <vt:i4>1769521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_Toc222897817</vt:lpwstr>
      </vt:variant>
      <vt:variant>
        <vt:i4>1769521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_Toc222897816</vt:lpwstr>
      </vt:variant>
      <vt:variant>
        <vt:i4>1769521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_Toc222897815</vt:lpwstr>
      </vt:variant>
      <vt:variant>
        <vt:i4>1769521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_Toc222897814</vt:lpwstr>
      </vt:variant>
      <vt:variant>
        <vt:i4>1769521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_Toc222897813</vt:lpwstr>
      </vt:variant>
      <vt:variant>
        <vt:i4>1769521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_Toc222897812</vt:lpwstr>
      </vt:variant>
      <vt:variant>
        <vt:i4>1769521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_Toc222897811</vt:lpwstr>
      </vt:variant>
      <vt:variant>
        <vt:i4>1769521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_Toc222897810</vt:lpwstr>
      </vt:variant>
      <vt:variant>
        <vt:i4>1703985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_Toc222897809</vt:lpwstr>
      </vt:variant>
      <vt:variant>
        <vt:i4>1703985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_Toc222897808</vt:lpwstr>
      </vt:variant>
      <vt:variant>
        <vt:i4>1703985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_Toc222897807</vt:lpwstr>
      </vt:variant>
      <vt:variant>
        <vt:i4>1703985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_Toc222897806</vt:lpwstr>
      </vt:variant>
      <vt:variant>
        <vt:i4>1703985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_Toc222897805</vt:lpwstr>
      </vt:variant>
      <vt:variant>
        <vt:i4>1703985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_Toc222897804</vt:lpwstr>
      </vt:variant>
      <vt:variant>
        <vt:i4>1703985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_Toc222897803</vt:lpwstr>
      </vt:variant>
      <vt:variant>
        <vt:i4>1703985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_Toc222897802</vt:lpwstr>
      </vt:variant>
      <vt:variant>
        <vt:i4>1703985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_Toc222897801</vt:lpwstr>
      </vt:variant>
      <vt:variant>
        <vt:i4>1703985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_Toc222897800</vt:lpwstr>
      </vt:variant>
      <vt:variant>
        <vt:i4>1245246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_Toc222897799</vt:lpwstr>
      </vt:variant>
      <vt:variant>
        <vt:i4>1245246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_Toc222897798</vt:lpwstr>
      </vt:variant>
      <vt:variant>
        <vt:i4>1245246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_Toc222897797</vt:lpwstr>
      </vt:variant>
      <vt:variant>
        <vt:i4>1245246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_Toc222897796</vt:lpwstr>
      </vt:variant>
      <vt:variant>
        <vt:i4>1245246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_Toc222897795</vt:lpwstr>
      </vt:variant>
      <vt:variant>
        <vt:i4>1245246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_Toc222897794</vt:lpwstr>
      </vt:variant>
      <vt:variant>
        <vt:i4>1245246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_Toc222897793</vt:lpwstr>
      </vt:variant>
      <vt:variant>
        <vt:i4>1245246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_Toc222897792</vt:lpwstr>
      </vt:variant>
      <vt:variant>
        <vt:i4>1245246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_Toc222897791</vt:lpwstr>
      </vt:variant>
      <vt:variant>
        <vt:i4>1245246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_Toc222897790</vt:lpwstr>
      </vt:variant>
      <vt:variant>
        <vt:i4>1179710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_Toc222897789</vt:lpwstr>
      </vt:variant>
      <vt:variant>
        <vt:i4>1179710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_Toc222897788</vt:lpwstr>
      </vt:variant>
      <vt:variant>
        <vt:i4>1179710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_Toc222897787</vt:lpwstr>
      </vt:variant>
      <vt:variant>
        <vt:i4>1179710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_Toc222897786</vt:lpwstr>
      </vt:variant>
      <vt:variant>
        <vt:i4>1179710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_Toc222897785</vt:lpwstr>
      </vt:variant>
      <vt:variant>
        <vt:i4>1179710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_Toc222897784</vt:lpwstr>
      </vt:variant>
      <vt:variant>
        <vt:i4>1179710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_Toc222897783</vt:lpwstr>
      </vt:variant>
      <vt:variant>
        <vt:i4>1179710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_Toc222897782</vt:lpwstr>
      </vt:variant>
      <vt:variant>
        <vt:i4>1179710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_Toc222897781</vt:lpwstr>
      </vt:variant>
      <vt:variant>
        <vt:i4>1179710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_Toc222897780</vt:lpwstr>
      </vt:variant>
      <vt:variant>
        <vt:i4>1900606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_Toc222897779</vt:lpwstr>
      </vt:variant>
      <vt:variant>
        <vt:i4>1900606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_Toc222897778</vt:lpwstr>
      </vt:variant>
      <vt:variant>
        <vt:i4>1900606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_Toc222897777</vt:lpwstr>
      </vt:variant>
      <vt:variant>
        <vt:i4>1900606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_Toc222897776</vt:lpwstr>
      </vt:variant>
      <vt:variant>
        <vt:i4>1900606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_Toc222897775</vt:lpwstr>
      </vt:variant>
      <vt:variant>
        <vt:i4>1900606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_Toc222897774</vt:lpwstr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7209017</vt:i4>
      </vt:variant>
      <vt:variant>
        <vt:i4>3</vt:i4>
      </vt:variant>
      <vt:variant>
        <vt:i4>0</vt:i4>
      </vt:variant>
      <vt:variant>
        <vt:i4>5</vt:i4>
      </vt:variant>
      <vt:variant>
        <vt:lpwstr>http://www.zpm.fer.hr/kreso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keywords/>
  <cp:lastModifiedBy>NameHere LastHere</cp:lastModifiedBy>
  <cp:revision>32</cp:revision>
  <cp:lastPrinted>2005-02-03T16:26:00Z</cp:lastPrinted>
  <dcterms:created xsi:type="dcterms:W3CDTF">2024-09-06T11:27:00Z</dcterms:created>
  <dcterms:modified xsi:type="dcterms:W3CDTF">2024-09-06T22:22:00Z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