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424D7" w14:textId="64B9C714" w:rsidR="00C7439F" w:rsidRDefault="00C7439F" w:rsidP="00C7439F">
      <w:pPr>
        <w:pStyle w:val="Heading1"/>
      </w:pPr>
      <w:r>
        <w:t>Dijagram razreda</w:t>
      </w:r>
    </w:p>
    <w:p w14:paraId="40245481" w14:textId="07403D70" w:rsidR="00C7439F" w:rsidRDefault="00C7439F" w:rsidP="00C7439F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6A949AA" wp14:editId="53E159D6">
            <wp:extent cx="5724525" cy="4581525"/>
            <wp:effectExtent l="0" t="0" r="9525" b="9525"/>
            <wp:docPr id="10458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7326" w14:textId="77777777" w:rsidR="00C7439F" w:rsidRDefault="00C7439F" w:rsidP="00C7439F"/>
    <w:p w14:paraId="04C609DD" w14:textId="77777777" w:rsidR="00C7439F" w:rsidRDefault="00C7439F" w:rsidP="00C7439F"/>
    <w:p w14:paraId="75302EE7" w14:textId="77777777" w:rsidR="00C7439F" w:rsidRDefault="00C7439F" w:rsidP="00C7439F"/>
    <w:p w14:paraId="71FE0DA1" w14:textId="77777777" w:rsidR="00C7439F" w:rsidRDefault="00C7439F" w:rsidP="00C7439F"/>
    <w:p w14:paraId="3B61650C" w14:textId="77777777" w:rsidR="00C7439F" w:rsidRDefault="00C7439F" w:rsidP="00C7439F"/>
    <w:p w14:paraId="7F5EA253" w14:textId="77777777" w:rsidR="00C7439F" w:rsidRDefault="00C7439F" w:rsidP="00C7439F"/>
    <w:p w14:paraId="74C5CEE9" w14:textId="77777777" w:rsidR="00C7439F" w:rsidRDefault="00C7439F" w:rsidP="00C7439F"/>
    <w:p w14:paraId="03291169" w14:textId="77777777" w:rsidR="00C7439F" w:rsidRDefault="00C7439F" w:rsidP="00C7439F"/>
    <w:p w14:paraId="280379D8" w14:textId="77777777" w:rsidR="00C7439F" w:rsidRDefault="00C7439F" w:rsidP="00C7439F"/>
    <w:p w14:paraId="706C9DD2" w14:textId="77777777" w:rsidR="00C7439F" w:rsidRDefault="00C7439F" w:rsidP="00C7439F"/>
    <w:p w14:paraId="2A19E99C" w14:textId="77777777" w:rsidR="00C7439F" w:rsidRDefault="00C7439F" w:rsidP="00C7439F"/>
    <w:p w14:paraId="5E50D59D" w14:textId="77777777" w:rsidR="00C7439F" w:rsidRDefault="00C7439F" w:rsidP="00C7439F"/>
    <w:p w14:paraId="05F5822D" w14:textId="77777777" w:rsidR="00C7439F" w:rsidRDefault="00C7439F" w:rsidP="00C7439F"/>
    <w:p w14:paraId="41BF63D0" w14:textId="77777777" w:rsidR="00C7439F" w:rsidRDefault="00C7439F" w:rsidP="00C7439F"/>
    <w:p w14:paraId="4DA950C4" w14:textId="77777777" w:rsidR="00C7439F" w:rsidRDefault="00C7439F" w:rsidP="00C7439F"/>
    <w:p w14:paraId="6A843E04" w14:textId="77777777" w:rsidR="00C7439F" w:rsidRDefault="00C7439F" w:rsidP="00C7439F"/>
    <w:p w14:paraId="76B560BD" w14:textId="77777777" w:rsidR="00C7439F" w:rsidRDefault="00C7439F" w:rsidP="00C7439F"/>
    <w:p w14:paraId="5657A908" w14:textId="77777777" w:rsidR="00C7439F" w:rsidRDefault="00C7439F" w:rsidP="00C7439F"/>
    <w:p w14:paraId="2244F44A" w14:textId="77777777" w:rsidR="00C7439F" w:rsidRPr="00C7439F" w:rsidRDefault="00C7439F" w:rsidP="00C7439F"/>
    <w:p w14:paraId="78C7471E" w14:textId="73F2AEAF" w:rsidR="00C7439F" w:rsidRDefault="00C7439F" w:rsidP="00C7439F">
      <w:pPr>
        <w:pStyle w:val="Heading1"/>
      </w:pPr>
      <w:r>
        <w:lastRenderedPageBreak/>
        <w:t>CRC kartica</w:t>
      </w:r>
    </w:p>
    <w:p w14:paraId="5C39DC6E" w14:textId="77777777" w:rsidR="00C7439F" w:rsidRDefault="00C7439F" w:rsidP="00C743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3011"/>
        <w:gridCol w:w="2997"/>
      </w:tblGrid>
      <w:tr w:rsidR="00C7439F" w:rsidRPr="00C7439F" w14:paraId="3E45AC74" w14:textId="77777777" w:rsidTr="00C7439F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FF80" w14:textId="77777777" w:rsidR="00C7439F" w:rsidRPr="00C7439F" w:rsidRDefault="00C7439F" w:rsidP="00C7439F">
            <w:pPr>
              <w:rPr>
                <w:b/>
              </w:rPr>
            </w:pPr>
            <w:r w:rsidRPr="00C7439F">
              <w:rPr>
                <w:b/>
              </w:rPr>
              <w:t>Razred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A258" w14:textId="77777777" w:rsidR="00C7439F" w:rsidRPr="00C7439F" w:rsidRDefault="00C7439F" w:rsidP="00C7439F">
            <w:pPr>
              <w:rPr>
                <w:b/>
              </w:rPr>
            </w:pPr>
            <w:r w:rsidRPr="00C7439F">
              <w:rPr>
                <w:b/>
              </w:rPr>
              <w:t>Odgovornost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9CB" w14:textId="77777777" w:rsidR="00C7439F" w:rsidRPr="00C7439F" w:rsidRDefault="00C7439F" w:rsidP="00C7439F">
            <w:pPr>
              <w:rPr>
                <w:b/>
              </w:rPr>
            </w:pPr>
            <w:r w:rsidRPr="00C7439F">
              <w:rPr>
                <w:b/>
              </w:rPr>
              <w:t>Suradnici</w:t>
            </w:r>
          </w:p>
        </w:tc>
      </w:tr>
      <w:tr w:rsidR="00C7439F" w:rsidRPr="00C7439F" w14:paraId="53990FF2" w14:textId="77777777" w:rsidTr="00C7439F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3B6" w14:textId="77777777" w:rsidR="00C7439F" w:rsidRPr="00C7439F" w:rsidRDefault="00C7439F" w:rsidP="00C7439F">
            <w:r w:rsidRPr="00C7439F">
              <w:t>Korisnik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113B" w14:textId="6790E2ED" w:rsidR="00C7439F" w:rsidRPr="00C7439F" w:rsidRDefault="00C7439F" w:rsidP="00C7439F">
            <w:r>
              <w:t>Sadrži podatke o korisniku i definira rolu korisnika</w:t>
            </w:r>
            <w:r w:rsidRPr="00C7439F">
              <w:t xml:space="preserve"> 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BC2D" w14:textId="5DE0C612" w:rsidR="00C7439F" w:rsidRPr="00C7439F" w:rsidRDefault="00C7439F" w:rsidP="00C7439F">
            <w:r>
              <w:t>Narudžba, Radno mjesto</w:t>
            </w:r>
          </w:p>
        </w:tc>
      </w:tr>
      <w:tr w:rsidR="00C7439F" w:rsidRPr="00C7439F" w14:paraId="242D8995" w14:textId="77777777" w:rsidTr="00C7439F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8BA9" w14:textId="135378F2" w:rsidR="00C7439F" w:rsidRPr="00C7439F" w:rsidRDefault="00C7439F" w:rsidP="00C7439F">
            <w:r>
              <w:t>Radno mjesto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9695" w14:textId="4B1EF743" w:rsidR="00C7439F" w:rsidRPr="00C7439F" w:rsidRDefault="00C7439F" w:rsidP="00C7439F">
            <w:r>
              <w:t>Sadrži podatke o radnim mjestima radnika unutar trgovina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90D8" w14:textId="7E00974F" w:rsidR="00C7439F" w:rsidRPr="00C7439F" w:rsidRDefault="00C7439F" w:rsidP="00C7439F"/>
        </w:tc>
      </w:tr>
      <w:tr w:rsidR="00C7439F" w:rsidRPr="00C7439F" w14:paraId="0566C479" w14:textId="77777777" w:rsidTr="00C7439F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EE2D" w14:textId="1B66ED4C" w:rsidR="00C7439F" w:rsidRPr="00C7439F" w:rsidRDefault="00C7439F" w:rsidP="00C7439F">
            <w:r>
              <w:t>Trgovina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EE0A" w14:textId="79FEC6F4" w:rsidR="00C7439F" w:rsidRPr="00C7439F" w:rsidRDefault="00C7439F" w:rsidP="00C7439F">
            <w:r>
              <w:t>Predstavlja fizičke trgovine ili skladišta koja se mogu posjetiti, sadrži osnovne informacije o njima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F097" w14:textId="7DDBE130" w:rsidR="00C7439F" w:rsidRPr="00C7439F" w:rsidRDefault="00C7439F" w:rsidP="00C7439F">
            <w:r>
              <w:t>Inventar, radno mjesto</w:t>
            </w:r>
          </w:p>
        </w:tc>
      </w:tr>
      <w:tr w:rsidR="00C7439F" w:rsidRPr="00C7439F" w14:paraId="1F34AEF4" w14:textId="77777777" w:rsidTr="00C7439F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13D9" w14:textId="26EDC10B" w:rsidR="00C7439F" w:rsidRPr="00C7439F" w:rsidRDefault="00C7439F" w:rsidP="00C7439F">
            <w:r>
              <w:t>Inventar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4705" w14:textId="31DEDA3C" w:rsidR="00C7439F" w:rsidRPr="00C7439F" w:rsidRDefault="00C7439F" w:rsidP="00C7439F">
            <w:r>
              <w:t>Sadrži podatke o količini proizvoda u trgovinama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66D5" w14:textId="775ADB9B" w:rsidR="00C7439F" w:rsidRPr="00C7439F" w:rsidRDefault="00C7439F" w:rsidP="00C7439F"/>
        </w:tc>
      </w:tr>
      <w:tr w:rsidR="00C7439F" w:rsidRPr="00C7439F" w14:paraId="165918D3" w14:textId="77777777" w:rsidTr="00C7439F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9B9C" w14:textId="79CFC088" w:rsidR="00C7439F" w:rsidRPr="00C7439F" w:rsidRDefault="00C7439F" w:rsidP="00C7439F">
            <w:r>
              <w:t>Proizvod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88C4" w14:textId="3C420CEA" w:rsidR="00C7439F" w:rsidRPr="00C7439F" w:rsidRDefault="00C7439F" w:rsidP="00C7439F">
            <w:r>
              <w:t>Sadrži osnovne podatke o proizvodu koji može biti dostupan u nekoj trgovini. Ne predstavlja fizički proizvod, fizička predstava proizvoda je u inventaru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798E" w14:textId="77F53CB1" w:rsidR="00C7439F" w:rsidRPr="00C7439F" w:rsidRDefault="00C7439F" w:rsidP="00C7439F">
            <w:r>
              <w:t>Inventar, narudžba, kategorija</w:t>
            </w:r>
          </w:p>
        </w:tc>
      </w:tr>
      <w:tr w:rsidR="00C7439F" w:rsidRPr="00C7439F" w14:paraId="4753445D" w14:textId="77777777" w:rsidTr="00C7439F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2121" w14:textId="0EE26ED3" w:rsidR="00C7439F" w:rsidRPr="00C7439F" w:rsidRDefault="00C7439F" w:rsidP="00C7439F">
            <w:r>
              <w:t>Kategorija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DDF5" w14:textId="5F2224C9" w:rsidR="00C7439F" w:rsidRPr="00C7439F" w:rsidRDefault="00C7439F" w:rsidP="00C7439F">
            <w:r>
              <w:t>Svaki proizvod mora pripadati nekoj kategoriji ili potkategoriji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DA4A" w14:textId="6074B4BC" w:rsidR="00C7439F" w:rsidRPr="00C7439F" w:rsidRDefault="00C7439F" w:rsidP="00C7439F"/>
        </w:tc>
      </w:tr>
      <w:tr w:rsidR="00C7439F" w:rsidRPr="00C7439F" w14:paraId="79E5D369" w14:textId="77777777" w:rsidTr="00C7439F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8ACF" w14:textId="3255FC5A" w:rsidR="00C7439F" w:rsidRPr="00C7439F" w:rsidRDefault="00C7439F" w:rsidP="00C7439F">
            <w:r>
              <w:t>Narudžba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E0A" w14:textId="3D117686" w:rsidR="00C7439F" w:rsidRPr="00C7439F" w:rsidRDefault="00C7439F" w:rsidP="00C7439F">
            <w:r>
              <w:t>Sadrži podatke o online kupovini nekog proizvoda od stane korisnika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1C41" w14:textId="4415DEF5" w:rsidR="00C7439F" w:rsidRPr="00C7439F" w:rsidRDefault="00C7439F" w:rsidP="00C7439F"/>
        </w:tc>
      </w:tr>
    </w:tbl>
    <w:p w14:paraId="169E2C60" w14:textId="77777777" w:rsidR="00C7439F" w:rsidRPr="00C7439F" w:rsidRDefault="00C7439F" w:rsidP="00C7439F"/>
    <w:p w14:paraId="2ACC3C73" w14:textId="67389F6D" w:rsidR="000F229A" w:rsidRPr="00C7439F" w:rsidRDefault="000F229A" w:rsidP="00F84AD9">
      <w:pPr>
        <w:rPr>
          <w:lang w:val="hr-BA"/>
        </w:rPr>
      </w:pPr>
    </w:p>
    <w:sectPr w:rsidR="000F229A" w:rsidRPr="00C7439F" w:rsidSect="00FB3448">
      <w:footerReference w:type="even" r:id="rId12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AF2A5" w14:textId="77777777" w:rsidR="002C0657" w:rsidRDefault="002C0657">
      <w:r>
        <w:separator/>
      </w:r>
    </w:p>
    <w:p w14:paraId="1D8BA652" w14:textId="77777777" w:rsidR="002C0657" w:rsidRDefault="002C0657"/>
  </w:endnote>
  <w:endnote w:type="continuationSeparator" w:id="0">
    <w:p w14:paraId="4F3CBDC1" w14:textId="77777777" w:rsidR="002C0657" w:rsidRDefault="002C0657">
      <w:r>
        <w:continuationSeparator/>
      </w:r>
    </w:p>
    <w:p w14:paraId="68486E33" w14:textId="77777777" w:rsidR="002C0657" w:rsidRDefault="002C06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F783A" w14:textId="77777777" w:rsidR="007F08DF" w:rsidRDefault="007F08D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3FD86" w14:textId="77777777" w:rsidR="007F08DF" w:rsidRDefault="007F08DF" w:rsidP="00497761">
    <w:pPr>
      <w:pStyle w:val="Footer"/>
      <w:ind w:right="360"/>
    </w:pPr>
  </w:p>
  <w:p w14:paraId="0D71B6DA" w14:textId="77777777" w:rsidR="007F08DF" w:rsidRDefault="007F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6401A" w14:textId="77777777" w:rsidR="002C0657" w:rsidRDefault="002C0657">
      <w:r>
        <w:separator/>
      </w:r>
    </w:p>
    <w:p w14:paraId="58F5FF0F" w14:textId="77777777" w:rsidR="002C0657" w:rsidRDefault="002C0657"/>
  </w:footnote>
  <w:footnote w:type="continuationSeparator" w:id="0">
    <w:p w14:paraId="6616A484" w14:textId="77777777" w:rsidR="002C0657" w:rsidRDefault="002C0657">
      <w:r>
        <w:continuationSeparator/>
      </w:r>
    </w:p>
    <w:p w14:paraId="0DB24F92" w14:textId="77777777" w:rsidR="002C0657" w:rsidRDefault="002C06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3BA31FA4"/>
    <w:multiLevelType w:val="hybridMultilevel"/>
    <w:tmpl w:val="1AE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46D7D75"/>
    <w:multiLevelType w:val="hybridMultilevel"/>
    <w:tmpl w:val="74AE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474F3F"/>
    <w:multiLevelType w:val="hybridMultilevel"/>
    <w:tmpl w:val="C11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82BE8"/>
    <w:multiLevelType w:val="hybridMultilevel"/>
    <w:tmpl w:val="3CE4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903058">
    <w:abstractNumId w:val="4"/>
  </w:num>
  <w:num w:numId="2" w16cid:durableId="1789424657">
    <w:abstractNumId w:val="3"/>
  </w:num>
  <w:num w:numId="3" w16cid:durableId="679894603">
    <w:abstractNumId w:val="1"/>
  </w:num>
  <w:num w:numId="4" w16cid:durableId="983924621">
    <w:abstractNumId w:val="7"/>
  </w:num>
  <w:num w:numId="5" w16cid:durableId="462770474">
    <w:abstractNumId w:val="9"/>
  </w:num>
  <w:num w:numId="6" w16cid:durableId="2073692082">
    <w:abstractNumId w:val="5"/>
  </w:num>
  <w:num w:numId="7" w16cid:durableId="710882046">
    <w:abstractNumId w:val="2"/>
  </w:num>
  <w:num w:numId="8" w16cid:durableId="38361209">
    <w:abstractNumId w:val="0"/>
  </w:num>
  <w:num w:numId="9" w16cid:durableId="162823">
    <w:abstractNumId w:val="8"/>
  </w:num>
  <w:num w:numId="10" w16cid:durableId="991908421">
    <w:abstractNumId w:val="10"/>
  </w:num>
  <w:num w:numId="11" w16cid:durableId="239220749">
    <w:abstractNumId w:val="11"/>
  </w:num>
  <w:num w:numId="12" w16cid:durableId="1736202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677E2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466"/>
    <w:rsid w:val="000C2AE6"/>
    <w:rsid w:val="000D1884"/>
    <w:rsid w:val="000D2D20"/>
    <w:rsid w:val="000D32F5"/>
    <w:rsid w:val="000D36A7"/>
    <w:rsid w:val="000D5413"/>
    <w:rsid w:val="000D62EC"/>
    <w:rsid w:val="000D7F6E"/>
    <w:rsid w:val="000E1CAF"/>
    <w:rsid w:val="000E4CAE"/>
    <w:rsid w:val="000E4FE9"/>
    <w:rsid w:val="000E609B"/>
    <w:rsid w:val="000E611C"/>
    <w:rsid w:val="000F1559"/>
    <w:rsid w:val="000F229A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19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1317"/>
    <w:rsid w:val="00152D31"/>
    <w:rsid w:val="0015407A"/>
    <w:rsid w:val="00155EC6"/>
    <w:rsid w:val="00163CF3"/>
    <w:rsid w:val="00164C72"/>
    <w:rsid w:val="00166200"/>
    <w:rsid w:val="001666B1"/>
    <w:rsid w:val="00174CB8"/>
    <w:rsid w:val="00177E93"/>
    <w:rsid w:val="00182A3C"/>
    <w:rsid w:val="0018339D"/>
    <w:rsid w:val="00185177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C7F5C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631F"/>
    <w:rsid w:val="001F7614"/>
    <w:rsid w:val="001F7BC1"/>
    <w:rsid w:val="0020011F"/>
    <w:rsid w:val="00201CC2"/>
    <w:rsid w:val="002050CF"/>
    <w:rsid w:val="002069C0"/>
    <w:rsid w:val="002238FD"/>
    <w:rsid w:val="002275EA"/>
    <w:rsid w:val="0023054B"/>
    <w:rsid w:val="00230DA7"/>
    <w:rsid w:val="00231F4B"/>
    <w:rsid w:val="002320EC"/>
    <w:rsid w:val="00234368"/>
    <w:rsid w:val="00236B53"/>
    <w:rsid w:val="0024012C"/>
    <w:rsid w:val="0024253F"/>
    <w:rsid w:val="00250708"/>
    <w:rsid w:val="002535E6"/>
    <w:rsid w:val="0027255D"/>
    <w:rsid w:val="0028121C"/>
    <w:rsid w:val="00281D31"/>
    <w:rsid w:val="00281FE7"/>
    <w:rsid w:val="002863C3"/>
    <w:rsid w:val="002864C0"/>
    <w:rsid w:val="00291AC1"/>
    <w:rsid w:val="00293D56"/>
    <w:rsid w:val="002A060C"/>
    <w:rsid w:val="002A1F25"/>
    <w:rsid w:val="002A518A"/>
    <w:rsid w:val="002A7D2E"/>
    <w:rsid w:val="002B03BE"/>
    <w:rsid w:val="002B5F2A"/>
    <w:rsid w:val="002C0657"/>
    <w:rsid w:val="002C44CE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3EC9"/>
    <w:rsid w:val="002F7613"/>
    <w:rsid w:val="00300D75"/>
    <w:rsid w:val="00302C34"/>
    <w:rsid w:val="003059B8"/>
    <w:rsid w:val="00315413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53F1"/>
    <w:rsid w:val="00425B96"/>
    <w:rsid w:val="0043235F"/>
    <w:rsid w:val="0043623E"/>
    <w:rsid w:val="004365AD"/>
    <w:rsid w:val="00444383"/>
    <w:rsid w:val="00444815"/>
    <w:rsid w:val="00445488"/>
    <w:rsid w:val="00450219"/>
    <w:rsid w:val="00455987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B26DB"/>
    <w:rsid w:val="004B2E10"/>
    <w:rsid w:val="004B7F19"/>
    <w:rsid w:val="004C21A3"/>
    <w:rsid w:val="004C61AA"/>
    <w:rsid w:val="004C61DE"/>
    <w:rsid w:val="004C7567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ADB"/>
    <w:rsid w:val="005048AC"/>
    <w:rsid w:val="00505107"/>
    <w:rsid w:val="00507128"/>
    <w:rsid w:val="00507873"/>
    <w:rsid w:val="00514084"/>
    <w:rsid w:val="00514D0B"/>
    <w:rsid w:val="005173D1"/>
    <w:rsid w:val="00520D3B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A0878"/>
    <w:rsid w:val="005B1C3B"/>
    <w:rsid w:val="005C381B"/>
    <w:rsid w:val="005D48FF"/>
    <w:rsid w:val="005D6AAE"/>
    <w:rsid w:val="005E59DF"/>
    <w:rsid w:val="005E6A3E"/>
    <w:rsid w:val="005F3113"/>
    <w:rsid w:val="00602B60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29A7"/>
    <w:rsid w:val="00673DE3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04E5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11C"/>
    <w:rsid w:val="00760822"/>
    <w:rsid w:val="00764CFC"/>
    <w:rsid w:val="00765B36"/>
    <w:rsid w:val="00767D49"/>
    <w:rsid w:val="00773E01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C3C28"/>
    <w:rsid w:val="007D0FB8"/>
    <w:rsid w:val="007D2D6A"/>
    <w:rsid w:val="007D2DE0"/>
    <w:rsid w:val="007D34A8"/>
    <w:rsid w:val="007D42F6"/>
    <w:rsid w:val="007E3AA7"/>
    <w:rsid w:val="007E6DE0"/>
    <w:rsid w:val="007F08DF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26875"/>
    <w:rsid w:val="00836C29"/>
    <w:rsid w:val="00843529"/>
    <w:rsid w:val="00846C94"/>
    <w:rsid w:val="00847440"/>
    <w:rsid w:val="008552F6"/>
    <w:rsid w:val="0085671E"/>
    <w:rsid w:val="00861E04"/>
    <w:rsid w:val="00865616"/>
    <w:rsid w:val="0086655E"/>
    <w:rsid w:val="00877704"/>
    <w:rsid w:val="00880B27"/>
    <w:rsid w:val="00881B3F"/>
    <w:rsid w:val="008825C8"/>
    <w:rsid w:val="00884B8B"/>
    <w:rsid w:val="00886CE7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B5B27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901A46"/>
    <w:rsid w:val="00903BD1"/>
    <w:rsid w:val="00906413"/>
    <w:rsid w:val="0091166A"/>
    <w:rsid w:val="00911CEC"/>
    <w:rsid w:val="00913680"/>
    <w:rsid w:val="0091377B"/>
    <w:rsid w:val="0091568E"/>
    <w:rsid w:val="00921156"/>
    <w:rsid w:val="00921D2D"/>
    <w:rsid w:val="0092475E"/>
    <w:rsid w:val="00924F83"/>
    <w:rsid w:val="00931F8B"/>
    <w:rsid w:val="0093258D"/>
    <w:rsid w:val="00936434"/>
    <w:rsid w:val="009375F0"/>
    <w:rsid w:val="009414EE"/>
    <w:rsid w:val="009427BE"/>
    <w:rsid w:val="00945AAA"/>
    <w:rsid w:val="00952AEF"/>
    <w:rsid w:val="00955D55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87D41"/>
    <w:rsid w:val="00991A2D"/>
    <w:rsid w:val="00995308"/>
    <w:rsid w:val="00997909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4F5D"/>
    <w:rsid w:val="00A90705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1B60"/>
    <w:rsid w:val="00AE2609"/>
    <w:rsid w:val="00AE2DFC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904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3F33"/>
    <w:rsid w:val="00BF7AF3"/>
    <w:rsid w:val="00C012BD"/>
    <w:rsid w:val="00C037B6"/>
    <w:rsid w:val="00C037EA"/>
    <w:rsid w:val="00C05A6E"/>
    <w:rsid w:val="00C05AD9"/>
    <w:rsid w:val="00C06127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439F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00F5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52FD1"/>
    <w:rsid w:val="00D54FE2"/>
    <w:rsid w:val="00D61E8F"/>
    <w:rsid w:val="00D644AE"/>
    <w:rsid w:val="00D66DA5"/>
    <w:rsid w:val="00D73B2A"/>
    <w:rsid w:val="00D805E7"/>
    <w:rsid w:val="00D90879"/>
    <w:rsid w:val="00D940F2"/>
    <w:rsid w:val="00D97D6E"/>
    <w:rsid w:val="00DA2036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17AEF"/>
    <w:rsid w:val="00E20D5F"/>
    <w:rsid w:val="00E215EC"/>
    <w:rsid w:val="00E225F4"/>
    <w:rsid w:val="00E30AB6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6D03"/>
    <w:rsid w:val="00E87914"/>
    <w:rsid w:val="00E952EA"/>
    <w:rsid w:val="00EA44FD"/>
    <w:rsid w:val="00EA492E"/>
    <w:rsid w:val="00EA70E0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6E5"/>
    <w:rsid w:val="00F73DAC"/>
    <w:rsid w:val="00F76024"/>
    <w:rsid w:val="00F7764A"/>
    <w:rsid w:val="00F8045D"/>
    <w:rsid w:val="00F84371"/>
    <w:rsid w:val="00F84AD9"/>
    <w:rsid w:val="00F86383"/>
    <w:rsid w:val="00F92F46"/>
    <w:rsid w:val="00F941D5"/>
    <w:rsid w:val="00F96275"/>
    <w:rsid w:val="00FA3E2A"/>
    <w:rsid w:val="00FA43AE"/>
    <w:rsid w:val="00FB3448"/>
    <w:rsid w:val="00FB5230"/>
    <w:rsid w:val="00FB7A0D"/>
    <w:rsid w:val="00FB7A19"/>
    <w:rsid w:val="00FC3DEE"/>
    <w:rsid w:val="00FC64CF"/>
    <w:rsid w:val="00FD2671"/>
    <w:rsid w:val="00FD3F9E"/>
    <w:rsid w:val="00FD4282"/>
    <w:rsid w:val="00FD6F71"/>
    <w:rsid w:val="00FD7113"/>
    <w:rsid w:val="00FE22B9"/>
    <w:rsid w:val="00FE22D1"/>
    <w:rsid w:val="00FE494C"/>
    <w:rsid w:val="00FE6C6F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CF866"/>
  <w15:chartTrackingRefBased/>
  <w15:docId w15:val="{C3A39F76-2E0F-4DF8-A835-831CA00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DefaultParagraphFont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773E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8D26163F-DE9B-4CB7-8B85-296B4B6D2F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488D55-4BA6-4E66-8FC7-41B4ED7ECE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B1E188-F130-464A-AD22-220C77D1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C70C929-BF10-4C24-9B9F-CB1D33B03262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219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FER</Company>
  <LinksUpToDate>false</LinksUpToDate>
  <CharactersWithSpaces>787</CharactersWithSpaces>
  <SharedDoc>false</SharedDoc>
  <HLinks>
    <vt:vector size="654" baseType="variant">
      <vt:variant>
        <vt:i4>1900593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_Toc222897879</vt:lpwstr>
      </vt:variant>
      <vt:variant>
        <vt:i4>1900593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_Toc222897878</vt:lpwstr>
      </vt:variant>
      <vt:variant>
        <vt:i4>1900593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_Toc222897877</vt:lpwstr>
      </vt:variant>
      <vt:variant>
        <vt:i4>1900593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_Toc222897876</vt:lpwstr>
      </vt:variant>
      <vt:variant>
        <vt:i4>1900593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_Toc222897875</vt:lpwstr>
      </vt:variant>
      <vt:variant>
        <vt:i4>1900593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_Toc222897874</vt:lpwstr>
      </vt:variant>
      <vt:variant>
        <vt:i4>1900593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_Toc222897873</vt:lpwstr>
      </vt:variant>
      <vt:variant>
        <vt:i4>1900593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_Toc222897872</vt:lpwstr>
      </vt:variant>
      <vt:variant>
        <vt:i4>1900593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_Toc222897871</vt:lpwstr>
      </vt:variant>
      <vt:variant>
        <vt:i4>1900593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_Toc222897870</vt:lpwstr>
      </vt:variant>
      <vt:variant>
        <vt:i4>1835057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_Toc222897869</vt:lpwstr>
      </vt:variant>
      <vt:variant>
        <vt:i4>1835057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_Toc222897868</vt:lpwstr>
      </vt:variant>
      <vt:variant>
        <vt:i4>1835057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_Toc222897867</vt:lpwstr>
      </vt:variant>
      <vt:variant>
        <vt:i4>1835057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_Toc222897866</vt:lpwstr>
      </vt:variant>
      <vt:variant>
        <vt:i4>1835057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_Toc222897865</vt:lpwstr>
      </vt:variant>
      <vt:variant>
        <vt:i4>1835057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_Toc222897864</vt:lpwstr>
      </vt:variant>
      <vt:variant>
        <vt:i4>1835057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_Toc222897863</vt:lpwstr>
      </vt:variant>
      <vt:variant>
        <vt:i4>1835057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_Toc222897862</vt:lpwstr>
      </vt:variant>
      <vt:variant>
        <vt:i4>1835057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_Toc222897861</vt:lpwstr>
      </vt:variant>
      <vt:variant>
        <vt:i4>1835057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_Toc222897860</vt:lpwstr>
      </vt:variant>
      <vt:variant>
        <vt:i4>2031665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_Toc222897859</vt:lpwstr>
      </vt:variant>
      <vt:variant>
        <vt:i4>2031665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_Toc222897858</vt:lpwstr>
      </vt:variant>
      <vt:variant>
        <vt:i4>2031665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_Toc222897857</vt:lpwstr>
      </vt:variant>
      <vt:variant>
        <vt:i4>2031665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_Toc222897856</vt:lpwstr>
      </vt:variant>
      <vt:variant>
        <vt:i4>2031665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_Toc222897855</vt:lpwstr>
      </vt:variant>
      <vt:variant>
        <vt:i4>2031665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_Toc222897854</vt:lpwstr>
      </vt:variant>
      <vt:variant>
        <vt:i4>2031665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_Toc222897853</vt:lpwstr>
      </vt:variant>
      <vt:variant>
        <vt:i4>2031665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_Toc222897852</vt:lpwstr>
      </vt:variant>
      <vt:variant>
        <vt:i4>2031665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_Toc222897851</vt:lpwstr>
      </vt:variant>
      <vt:variant>
        <vt:i4>2031665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_Toc222897850</vt:lpwstr>
      </vt:variant>
      <vt:variant>
        <vt:i4>1966129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_Toc222897849</vt:lpwstr>
      </vt:variant>
      <vt:variant>
        <vt:i4>1966129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_Toc222897848</vt:lpwstr>
      </vt:variant>
      <vt:variant>
        <vt:i4>1966129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_Toc222897847</vt:lpwstr>
      </vt:variant>
      <vt:variant>
        <vt:i4>1966129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_Toc222897846</vt:lpwstr>
      </vt:variant>
      <vt:variant>
        <vt:i4>1966129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_Toc222897845</vt:lpwstr>
      </vt:variant>
      <vt:variant>
        <vt:i4>1966129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_Toc222897844</vt:lpwstr>
      </vt:variant>
      <vt:variant>
        <vt:i4>1966129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_Toc222897843</vt:lpwstr>
      </vt:variant>
      <vt:variant>
        <vt:i4>1966129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_Toc222897842</vt:lpwstr>
      </vt:variant>
      <vt:variant>
        <vt:i4>1966129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_Toc222897841</vt:lpwstr>
      </vt:variant>
      <vt:variant>
        <vt:i4>1966129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_Toc222897840</vt:lpwstr>
      </vt:variant>
      <vt:variant>
        <vt:i4>1638449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_Toc222897839</vt:lpwstr>
      </vt:variant>
      <vt:variant>
        <vt:i4>1638449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_Toc222897838</vt:lpwstr>
      </vt:variant>
      <vt:variant>
        <vt:i4>1638449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_Toc222897837</vt:lpwstr>
      </vt:variant>
      <vt:variant>
        <vt:i4>1638449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_Toc222897836</vt:lpwstr>
      </vt:variant>
      <vt:variant>
        <vt:i4>1638449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_Toc222897835</vt:lpwstr>
      </vt:variant>
      <vt:variant>
        <vt:i4>1638449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_Toc222897834</vt:lpwstr>
      </vt:variant>
      <vt:variant>
        <vt:i4>1638449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_Toc222897833</vt:lpwstr>
      </vt:variant>
      <vt:variant>
        <vt:i4>1638449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_Toc222897832</vt:lpwstr>
      </vt:variant>
      <vt:variant>
        <vt:i4>1638449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_Toc222897831</vt:lpwstr>
      </vt:variant>
      <vt:variant>
        <vt:i4>1638449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_Toc222897830</vt:lpwstr>
      </vt:variant>
      <vt:variant>
        <vt:i4>1572913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_Toc222897829</vt:lpwstr>
      </vt:variant>
      <vt:variant>
        <vt:i4>1572913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_Toc222897828</vt:lpwstr>
      </vt:variant>
      <vt:variant>
        <vt:i4>1572913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_Toc222897827</vt:lpwstr>
      </vt:variant>
      <vt:variant>
        <vt:i4>1572913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_Toc222897826</vt:lpwstr>
      </vt:variant>
      <vt:variant>
        <vt:i4>1572913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_Toc222897825</vt:lpwstr>
      </vt:variant>
      <vt:variant>
        <vt:i4>1572913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_Toc222897824</vt:lpwstr>
      </vt:variant>
      <vt:variant>
        <vt:i4>1572913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_Toc222897823</vt:lpwstr>
      </vt:variant>
      <vt:variant>
        <vt:i4>1572913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_Toc222897822</vt:lpwstr>
      </vt:variant>
      <vt:variant>
        <vt:i4>1572913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_Toc222897821</vt:lpwstr>
      </vt:variant>
      <vt:variant>
        <vt:i4>1572913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_Toc222897820</vt:lpwstr>
      </vt:variant>
      <vt:variant>
        <vt:i4>1769521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_Toc222897819</vt:lpwstr>
      </vt:variant>
      <vt:variant>
        <vt:i4>1769521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_Toc222897818</vt:lpwstr>
      </vt:variant>
      <vt:variant>
        <vt:i4>1769521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_Toc222897817</vt:lpwstr>
      </vt:variant>
      <vt:variant>
        <vt:i4>1769521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_Toc222897816</vt:lpwstr>
      </vt:variant>
      <vt:variant>
        <vt:i4>1769521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_Toc222897815</vt:lpwstr>
      </vt:variant>
      <vt:variant>
        <vt:i4>1769521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_Toc222897814</vt:lpwstr>
      </vt:variant>
      <vt:variant>
        <vt:i4>1769521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_Toc222897813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_Toc222897812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_Toc222897811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_Toc222897810</vt:lpwstr>
      </vt:variant>
      <vt:variant>
        <vt:i4>1703985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_Toc222897809</vt:lpwstr>
      </vt:variant>
      <vt:variant>
        <vt:i4>1703985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_Toc222897808</vt:lpwstr>
      </vt:variant>
      <vt:variant>
        <vt:i4>1703985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_Toc222897807</vt:lpwstr>
      </vt:variant>
      <vt:variant>
        <vt:i4>1703985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_Toc222897806</vt:lpwstr>
      </vt:variant>
      <vt:variant>
        <vt:i4>1703985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_Toc222897805</vt:lpwstr>
      </vt:variant>
      <vt:variant>
        <vt:i4>1703985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_Toc222897804</vt:lpwstr>
      </vt:variant>
      <vt:variant>
        <vt:i4>1703985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_Toc222897803</vt:lpwstr>
      </vt:variant>
      <vt:variant>
        <vt:i4>1703985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_Toc222897802</vt:lpwstr>
      </vt:variant>
      <vt:variant>
        <vt:i4>1703985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_Toc222897801</vt:lpwstr>
      </vt:variant>
      <vt:variant>
        <vt:i4>1703985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_Toc222897800</vt:lpwstr>
      </vt:variant>
      <vt:variant>
        <vt:i4>1245246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_Toc222897799</vt:lpwstr>
      </vt:variant>
      <vt:variant>
        <vt:i4>1245246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_Toc222897798</vt:lpwstr>
      </vt:variant>
      <vt:variant>
        <vt:i4>1245246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_Toc222897797</vt:lpwstr>
      </vt:variant>
      <vt:variant>
        <vt:i4>1245246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_Toc222897796</vt:lpwstr>
      </vt:variant>
      <vt:variant>
        <vt:i4>1245246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_Toc222897795</vt:lpwstr>
      </vt:variant>
      <vt:variant>
        <vt:i4>1245246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_Toc222897794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_Toc222897793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_Toc222897792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_Toc222897791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_Toc222897790</vt:lpwstr>
      </vt:variant>
      <vt:variant>
        <vt:i4>1179710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_Toc222897789</vt:lpwstr>
      </vt:variant>
      <vt:variant>
        <vt:i4>1179710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_Toc222897788</vt:lpwstr>
      </vt:variant>
      <vt:variant>
        <vt:i4>1179710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_Toc222897787</vt:lpwstr>
      </vt:variant>
      <vt:variant>
        <vt:i4>1179710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_Toc222897786</vt:lpwstr>
      </vt:variant>
      <vt:variant>
        <vt:i4>1179710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_Toc222897785</vt:lpwstr>
      </vt:variant>
      <vt:variant>
        <vt:i4>1179710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_Toc222897784</vt:lpwstr>
      </vt:variant>
      <vt:variant>
        <vt:i4>1179710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_Toc222897783</vt:lpwstr>
      </vt:variant>
      <vt:variant>
        <vt:i4>1179710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_Toc222897782</vt:lpwstr>
      </vt:variant>
      <vt:variant>
        <vt:i4>1179710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_Toc222897781</vt:lpwstr>
      </vt:variant>
      <vt:variant>
        <vt:i4>1179710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_Toc222897780</vt:lpwstr>
      </vt:variant>
      <vt:variant>
        <vt:i4>1900606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_Toc222897779</vt:lpwstr>
      </vt:variant>
      <vt:variant>
        <vt:i4>1900606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_Toc222897778</vt:lpwstr>
      </vt:variant>
      <vt:variant>
        <vt:i4>1900606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_Toc222897777</vt:lpwstr>
      </vt:variant>
      <vt:variant>
        <vt:i4>1900606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_Toc222897776</vt:lpwstr>
      </vt:variant>
      <vt:variant>
        <vt:i4>1900606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_Toc222897775</vt:lpwstr>
      </vt:variant>
      <vt:variant>
        <vt:i4>1900606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_Toc222897774</vt:lpwstr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7209017</vt:i4>
      </vt:variant>
      <vt:variant>
        <vt:i4>3</vt:i4>
      </vt:variant>
      <vt:variant>
        <vt:i4>0</vt:i4>
      </vt:variant>
      <vt:variant>
        <vt:i4>5</vt:i4>
      </vt:variant>
      <vt:variant>
        <vt:lpwstr>http://www.zpm.fer.hr/kreso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keywords/>
  <cp:lastModifiedBy>NameHere LastHere</cp:lastModifiedBy>
  <cp:revision>33</cp:revision>
  <cp:lastPrinted>2005-02-03T16:26:00Z</cp:lastPrinted>
  <dcterms:created xsi:type="dcterms:W3CDTF">2024-09-06T11:27:00Z</dcterms:created>
  <dcterms:modified xsi:type="dcterms:W3CDTF">2024-09-08T19:31:00Z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