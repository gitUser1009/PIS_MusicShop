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3F18E" w14:textId="33C7A3A8" w:rsidR="00121192" w:rsidRDefault="00E4610A" w:rsidP="00F84AD9">
      <w:pPr>
        <w:pStyle w:val="Heading1"/>
      </w:pPr>
      <w:r>
        <w:t>Model događaja</w:t>
      </w:r>
    </w:p>
    <w:p w14:paraId="3C6FE4F3" w14:textId="3B4D7574" w:rsidR="001B0FC6" w:rsidRPr="001B0FC6" w:rsidRDefault="001B0FC6" w:rsidP="001B0FC6">
      <w:pPr>
        <w:pStyle w:val="Heading2"/>
      </w:pPr>
      <w:r>
        <w:t xml:space="preserve">Mapa dijaloga – </w:t>
      </w:r>
      <w:r w:rsidR="008E4C93">
        <w:t>prijava i registracija</w:t>
      </w:r>
    </w:p>
    <w:p w14:paraId="6F8A751E" w14:textId="67B81C48" w:rsidR="00E4610A" w:rsidRDefault="008E4C93" w:rsidP="00E4610A">
      <w:r w:rsidRPr="008E4C93">
        <w:rPr>
          <w:noProof/>
        </w:rPr>
        <w:drawing>
          <wp:inline distT="0" distB="0" distL="0" distR="0" wp14:anchorId="4F3519CF" wp14:editId="4D38ECE8">
            <wp:extent cx="5731510" cy="3087370"/>
            <wp:effectExtent l="0" t="0" r="2540" b="0"/>
            <wp:docPr id="681381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FB05" w14:textId="77777777" w:rsidR="008E4C93" w:rsidRDefault="008E4C93" w:rsidP="00E4610A"/>
    <w:p w14:paraId="74FF9E9C" w14:textId="1AACB3A3" w:rsidR="008E4C93" w:rsidRDefault="008E4C93" w:rsidP="008E4C93">
      <w:pPr>
        <w:pStyle w:val="Heading2"/>
      </w:pPr>
      <w:r>
        <w:t>Mapa dijagrama – Mijenjanje količine proizvoda u trgovini</w:t>
      </w:r>
    </w:p>
    <w:p w14:paraId="31FCDF19" w14:textId="1DACC8FB" w:rsidR="00E4610A" w:rsidRDefault="004D64EE" w:rsidP="00F84AD9">
      <w:r w:rsidRPr="004D64EE">
        <w:rPr>
          <w:noProof/>
        </w:rPr>
        <w:drawing>
          <wp:inline distT="0" distB="0" distL="0" distR="0" wp14:anchorId="2C3B3D80" wp14:editId="0D1C52BD">
            <wp:extent cx="5731510" cy="3797935"/>
            <wp:effectExtent l="0" t="0" r="2540" b="0"/>
            <wp:docPr id="1827775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0A2B" w14:textId="77777777" w:rsidR="008E4C93" w:rsidRDefault="008E4C93" w:rsidP="00F84AD9"/>
    <w:p w14:paraId="363F44AA" w14:textId="77777777" w:rsidR="008E4C93" w:rsidRDefault="008E4C93" w:rsidP="00F84AD9"/>
    <w:p w14:paraId="4DEEF070" w14:textId="77777777" w:rsidR="004D64EE" w:rsidRDefault="004D64EE" w:rsidP="00F84AD9"/>
    <w:p w14:paraId="088DEB9F" w14:textId="77777777" w:rsidR="004D64EE" w:rsidRDefault="004D64EE" w:rsidP="00F84AD9"/>
    <w:p w14:paraId="355A4EF4" w14:textId="7E6DDB1B" w:rsidR="004D64EE" w:rsidRDefault="004D64EE" w:rsidP="004D64EE">
      <w:pPr>
        <w:pStyle w:val="Heading2"/>
      </w:pPr>
      <w:r>
        <w:lastRenderedPageBreak/>
        <w:t>Mapa dijagrama – Uređivanje radnih pozicija</w:t>
      </w:r>
    </w:p>
    <w:p w14:paraId="3DA2E07E" w14:textId="1E34D80F" w:rsidR="004D64EE" w:rsidRPr="004D64EE" w:rsidRDefault="004D64EE" w:rsidP="004D64EE">
      <w:r w:rsidRPr="004D64EE">
        <w:rPr>
          <w:noProof/>
        </w:rPr>
        <w:drawing>
          <wp:inline distT="0" distB="0" distL="0" distR="0" wp14:anchorId="632F9BD7" wp14:editId="241CEE6F">
            <wp:extent cx="5731510" cy="4024630"/>
            <wp:effectExtent l="0" t="0" r="2540" b="0"/>
            <wp:docPr id="1611769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CC12" w14:textId="77777777" w:rsidR="008E4C93" w:rsidRDefault="008E4C93" w:rsidP="00F84AD9"/>
    <w:p w14:paraId="0268BC80" w14:textId="77777777" w:rsidR="008E4C93" w:rsidRDefault="008E4C93" w:rsidP="00F84AD9"/>
    <w:p w14:paraId="4C1501B3" w14:textId="32BA8C56" w:rsidR="008E4C93" w:rsidRDefault="008E4C93" w:rsidP="008E4C93">
      <w:pPr>
        <w:pStyle w:val="Heading2"/>
      </w:pPr>
      <w:r>
        <w:t>Mapa dijagrama – Pregled proizvoda</w:t>
      </w:r>
    </w:p>
    <w:p w14:paraId="47DE25B4" w14:textId="108DF615" w:rsidR="008E4C93" w:rsidRDefault="008E4C93" w:rsidP="008E4C93">
      <w:r w:rsidRPr="008E4C93">
        <w:rPr>
          <w:noProof/>
        </w:rPr>
        <w:drawing>
          <wp:inline distT="0" distB="0" distL="0" distR="0" wp14:anchorId="62A86DD3" wp14:editId="6BB9B767">
            <wp:extent cx="5731510" cy="3220085"/>
            <wp:effectExtent l="0" t="0" r="2540" b="0"/>
            <wp:docPr id="1646614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A657" w14:textId="77777777" w:rsidR="008E4C93" w:rsidRDefault="008E4C93" w:rsidP="008E4C93"/>
    <w:p w14:paraId="5B3BBCDB" w14:textId="77777777" w:rsidR="008E4C93" w:rsidRDefault="008E4C93" w:rsidP="008E4C93"/>
    <w:p w14:paraId="71A29D3D" w14:textId="77777777" w:rsidR="008E4C93" w:rsidRPr="008E4C93" w:rsidRDefault="008E4C93" w:rsidP="008E4C93"/>
    <w:p w14:paraId="56BAFB10" w14:textId="77777777" w:rsidR="00E4610A" w:rsidRDefault="00E4610A" w:rsidP="00E4610A">
      <w:pPr>
        <w:pStyle w:val="Heading1"/>
        <w:rPr>
          <w:lang w:val="hr-BA"/>
        </w:rPr>
      </w:pPr>
      <w:bookmarkStart w:id="0" w:name="_Toc176767569"/>
      <w:r>
        <w:rPr>
          <w:lang w:val="hr-BA"/>
        </w:rPr>
        <w:lastRenderedPageBreak/>
        <w:t>Dijagram aktivnosti</w:t>
      </w:r>
      <w:bookmarkEnd w:id="0"/>
    </w:p>
    <w:p w14:paraId="5E3E885A" w14:textId="77777777" w:rsidR="00E4610A" w:rsidRDefault="00E4610A" w:rsidP="00E4610A">
      <w:pPr>
        <w:rPr>
          <w:lang w:val="hr-BA"/>
        </w:rPr>
      </w:pPr>
      <w:r>
        <w:rPr>
          <w:noProof/>
          <w:lang w:val="hr-BA"/>
        </w:rPr>
        <w:drawing>
          <wp:inline distT="0" distB="0" distL="0" distR="0" wp14:anchorId="0263E082" wp14:editId="118CF6BC">
            <wp:extent cx="4958366" cy="3992436"/>
            <wp:effectExtent l="0" t="0" r="0" b="8255"/>
            <wp:docPr id="16090649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437" cy="401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F4E3" w14:textId="75DE8C7B" w:rsidR="00CF2AF6" w:rsidRDefault="00CF2AF6" w:rsidP="00CF2AF6">
      <w:pPr>
        <w:pStyle w:val="Heading1"/>
        <w:rPr>
          <w:lang w:val="hr-BA"/>
        </w:rPr>
      </w:pPr>
      <w:bookmarkStart w:id="1" w:name="_Toc176767570"/>
      <w:r>
        <w:rPr>
          <w:lang w:val="hr-BA"/>
        </w:rPr>
        <w:t>Slučajevi korištenja</w:t>
      </w:r>
    </w:p>
    <w:p w14:paraId="2001C1FC" w14:textId="45A9667D" w:rsidR="00E4610A" w:rsidRDefault="00CF2AF6" w:rsidP="00E4610A">
      <w:pPr>
        <w:pStyle w:val="Heading2"/>
        <w:rPr>
          <w:lang w:val="hr-BA"/>
        </w:rPr>
      </w:pPr>
      <w:r>
        <w:rPr>
          <w:lang w:val="hr-BA"/>
        </w:rPr>
        <w:t>Opis s</w:t>
      </w:r>
      <w:r w:rsidR="00E4610A">
        <w:rPr>
          <w:lang w:val="hr-BA"/>
        </w:rPr>
        <w:t>lučajev</w:t>
      </w:r>
      <w:r>
        <w:rPr>
          <w:lang w:val="hr-BA"/>
        </w:rPr>
        <w:t>a</w:t>
      </w:r>
      <w:r w:rsidR="00E4610A">
        <w:rPr>
          <w:lang w:val="hr-BA"/>
        </w:rPr>
        <w:t xml:space="preserve"> korištenja</w:t>
      </w:r>
      <w:bookmarkEnd w:id="1"/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4610A" w:rsidRPr="006A3B78" w14:paraId="13F38E65" w14:textId="77777777" w:rsidTr="0091021F">
        <w:trPr>
          <w:trHeight w:val="323"/>
        </w:trPr>
        <w:tc>
          <w:tcPr>
            <w:tcW w:w="5160" w:type="dxa"/>
            <w:gridSpan w:val="2"/>
          </w:tcPr>
          <w:p w14:paraId="7E7B997D" w14:textId="77777777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Naziv slučaja korištenja:</w:t>
            </w:r>
            <w:r w:rsidRPr="006A3B78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Auntentifikacija</w:t>
            </w:r>
            <w:proofErr w:type="spellEnd"/>
            <w:r>
              <w:rPr>
                <w:sz w:val="20"/>
              </w:rPr>
              <w:t xml:space="preserve"> i autorizacija</w:t>
            </w:r>
          </w:p>
        </w:tc>
        <w:tc>
          <w:tcPr>
            <w:tcW w:w="1224" w:type="dxa"/>
          </w:tcPr>
          <w:p w14:paraId="66BC5269" w14:textId="77777777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1</w:t>
            </w:r>
          </w:p>
        </w:tc>
        <w:tc>
          <w:tcPr>
            <w:tcW w:w="2748" w:type="dxa"/>
          </w:tcPr>
          <w:p w14:paraId="61B265AD" w14:textId="77777777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>Visok</w:t>
            </w:r>
          </w:p>
        </w:tc>
      </w:tr>
      <w:tr w:rsidR="00E4610A" w:rsidRPr="006A3B78" w14:paraId="3CD2FF7B" w14:textId="77777777" w:rsidTr="0091021F">
        <w:trPr>
          <w:trHeight w:val="260"/>
        </w:trPr>
        <w:tc>
          <w:tcPr>
            <w:tcW w:w="4476" w:type="dxa"/>
          </w:tcPr>
          <w:p w14:paraId="01AA656D" w14:textId="77777777" w:rsidR="00E4610A" w:rsidRPr="006A3B78" w:rsidRDefault="00E4610A" w:rsidP="0091021F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 xml:space="preserve"> Gost</w:t>
            </w:r>
          </w:p>
        </w:tc>
        <w:tc>
          <w:tcPr>
            <w:tcW w:w="4656" w:type="dxa"/>
            <w:gridSpan w:val="3"/>
          </w:tcPr>
          <w:p w14:paraId="0101CAF0" w14:textId="77777777" w:rsidR="00E4610A" w:rsidRPr="006A3B78" w:rsidRDefault="00E4610A" w:rsidP="0091021F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Osnovni</w:t>
            </w:r>
          </w:p>
        </w:tc>
      </w:tr>
      <w:tr w:rsidR="00E4610A" w:rsidRPr="006A3B78" w14:paraId="41AC66DC" w14:textId="77777777" w:rsidTr="0091021F">
        <w:trPr>
          <w:trHeight w:val="539"/>
        </w:trPr>
        <w:tc>
          <w:tcPr>
            <w:tcW w:w="9132" w:type="dxa"/>
            <w:gridSpan w:val="4"/>
          </w:tcPr>
          <w:p w14:paraId="059FD531" w14:textId="77777777" w:rsidR="00E4610A" w:rsidRPr="005A00DF" w:rsidRDefault="00E4610A" w:rsidP="0091021F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Sudionici i interesenti</w:t>
            </w:r>
            <w:r>
              <w:rPr>
                <w:b/>
                <w:bCs/>
                <w:sz w:val="20"/>
              </w:rPr>
              <w:t>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5FC2726B" w14:textId="77777777" w:rsidR="00E4610A" w:rsidRPr="006A3B78" w:rsidRDefault="00E4610A" w:rsidP="0091021F">
            <w:pPr>
              <w:rPr>
                <w:sz w:val="20"/>
              </w:rPr>
            </w:pPr>
            <w:r>
              <w:rPr>
                <w:sz w:val="20"/>
              </w:rPr>
              <w:t>Gost – Autentifikacija i autorizacija</w:t>
            </w:r>
          </w:p>
        </w:tc>
      </w:tr>
      <w:tr w:rsidR="00E4610A" w:rsidRPr="006A3B78" w14:paraId="3F51D7D8" w14:textId="77777777" w:rsidTr="0091021F">
        <w:trPr>
          <w:trHeight w:val="431"/>
        </w:trPr>
        <w:tc>
          <w:tcPr>
            <w:tcW w:w="9132" w:type="dxa"/>
            <w:gridSpan w:val="4"/>
          </w:tcPr>
          <w:p w14:paraId="0DF2E6A8" w14:textId="77777777" w:rsidR="00E4610A" w:rsidRDefault="00E4610A" w:rsidP="0091021F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 xml:space="preserve">: </w:t>
            </w:r>
          </w:p>
          <w:p w14:paraId="3A87819D" w14:textId="77777777" w:rsidR="00E4610A" w:rsidRDefault="00E4610A" w:rsidP="0091021F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 xml:space="preserve">Gost unosi podatke za prijavu, nakon čega biva </w:t>
            </w:r>
            <w:proofErr w:type="spellStart"/>
            <w:r>
              <w:rPr>
                <w:sz w:val="20"/>
              </w:rPr>
              <w:t>autentificiran</w:t>
            </w:r>
            <w:proofErr w:type="spellEnd"/>
            <w:r>
              <w:rPr>
                <w:sz w:val="20"/>
              </w:rPr>
              <w:t xml:space="preserve"> i autoriziran na osnovu korisničkog profila za</w:t>
            </w:r>
          </w:p>
          <w:p w14:paraId="7B8441EB" w14:textId="77777777" w:rsidR="00E4610A" w:rsidRDefault="00E4610A" w:rsidP="0091021F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koji je unio podatke</w:t>
            </w:r>
          </w:p>
          <w:p w14:paraId="1BE1C511" w14:textId="77777777" w:rsidR="00E4610A" w:rsidRPr="006A3B78" w:rsidRDefault="00E4610A" w:rsidP="0091021F">
            <w:pPr>
              <w:ind w:left="2172" w:hanging="2172"/>
              <w:rPr>
                <w:sz w:val="20"/>
              </w:rPr>
            </w:pPr>
          </w:p>
        </w:tc>
      </w:tr>
      <w:tr w:rsidR="00E4610A" w:rsidRPr="006A3B78" w14:paraId="080BDA55" w14:textId="77777777" w:rsidTr="0091021F">
        <w:trPr>
          <w:trHeight w:val="530"/>
        </w:trPr>
        <w:tc>
          <w:tcPr>
            <w:tcW w:w="9132" w:type="dxa"/>
            <w:gridSpan w:val="4"/>
          </w:tcPr>
          <w:p w14:paraId="41D25BED" w14:textId="77777777" w:rsidR="00E4610A" w:rsidRPr="006A3B78" w:rsidRDefault="00E4610A" w:rsidP="0091021F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</w:t>
            </w:r>
          </w:p>
          <w:p w14:paraId="3E1D6080" w14:textId="77777777" w:rsidR="00E4610A" w:rsidRPr="006A3B78" w:rsidRDefault="00E4610A" w:rsidP="0091021F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Tip:  </w:t>
            </w:r>
            <w:r>
              <w:rPr>
                <w:sz w:val="20"/>
              </w:rPr>
              <w:t xml:space="preserve"> </w:t>
            </w:r>
            <w:r w:rsidRPr="00A1002F">
              <w:rPr>
                <w:sz w:val="20"/>
              </w:rPr>
              <w:t>Osnovna funkcionalnost aplikacije za sigurnost i upravljanje korisničkim pristupom</w:t>
            </w:r>
            <w:r w:rsidRPr="00581BD6">
              <w:rPr>
                <w:sz w:val="20"/>
              </w:rPr>
              <w:t>.</w:t>
            </w:r>
          </w:p>
        </w:tc>
      </w:tr>
      <w:tr w:rsidR="00E4610A" w:rsidRPr="006A3B78" w14:paraId="3117559F" w14:textId="77777777" w:rsidTr="0091021F">
        <w:trPr>
          <w:trHeight w:val="1250"/>
        </w:trPr>
        <w:tc>
          <w:tcPr>
            <w:tcW w:w="9132" w:type="dxa"/>
            <w:gridSpan w:val="4"/>
          </w:tcPr>
          <w:p w14:paraId="49C39B76" w14:textId="77777777" w:rsidR="00E4610A" w:rsidRPr="005A00DF" w:rsidRDefault="00E4610A" w:rsidP="0091021F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702FDAA0" w14:textId="77777777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</w:p>
          <w:p w14:paraId="76E32761" w14:textId="77777777" w:rsidR="00E4610A" w:rsidRDefault="00E4610A" w:rsidP="0091021F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>):     Uključuje sve funkcionalnosti koje zahtijevaju autorizaciju</w:t>
            </w:r>
          </w:p>
          <w:p w14:paraId="036AACCD" w14:textId="77777777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Zaboravljena lozinka</w:t>
            </w:r>
            <w:r w:rsidRPr="006A3B78">
              <w:rPr>
                <w:sz w:val="20"/>
              </w:rPr>
              <w:tab/>
            </w:r>
          </w:p>
          <w:p w14:paraId="2E73F1FD" w14:textId="77777777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Pr="006A3B78">
              <w:rPr>
                <w:sz w:val="20"/>
              </w:rPr>
              <w:tab/>
            </w:r>
          </w:p>
        </w:tc>
      </w:tr>
      <w:tr w:rsidR="00E4610A" w:rsidRPr="006A3B78" w14:paraId="3CB12A6F" w14:textId="77777777" w:rsidTr="0091021F">
        <w:trPr>
          <w:trHeight w:val="722"/>
        </w:trPr>
        <w:tc>
          <w:tcPr>
            <w:tcW w:w="9132" w:type="dxa"/>
            <w:gridSpan w:val="4"/>
          </w:tcPr>
          <w:p w14:paraId="673C7F03" w14:textId="77777777" w:rsidR="00E4610A" w:rsidRPr="005A00DF" w:rsidRDefault="00E4610A" w:rsidP="0091021F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Tok događaja:</w:t>
            </w:r>
          </w:p>
          <w:p w14:paraId="16E19685" w14:textId="77777777" w:rsidR="00E4610A" w:rsidRDefault="00E4610A" w:rsidP="00E4610A">
            <w:pPr>
              <w:numPr>
                <w:ilvl w:val="0"/>
                <w:numId w:val="14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Korisnik unosi podatke za prijavu</w:t>
            </w:r>
          </w:p>
          <w:p w14:paraId="67582C87" w14:textId="77777777" w:rsidR="00E4610A" w:rsidRPr="006A3B78" w:rsidRDefault="00E4610A" w:rsidP="00E4610A">
            <w:pPr>
              <w:numPr>
                <w:ilvl w:val="0"/>
                <w:numId w:val="14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 xml:space="preserve">Sustav </w:t>
            </w:r>
            <w:proofErr w:type="spellStart"/>
            <w:r>
              <w:rPr>
                <w:sz w:val="20"/>
              </w:rPr>
              <w:t>autentificira</w:t>
            </w:r>
            <w:proofErr w:type="spellEnd"/>
            <w:r>
              <w:rPr>
                <w:sz w:val="20"/>
              </w:rPr>
              <w:t xml:space="preserve"> korisnika i autorizira ga</w:t>
            </w:r>
          </w:p>
        </w:tc>
      </w:tr>
      <w:tr w:rsidR="00E4610A" w:rsidRPr="006A3B78" w14:paraId="41BFF54F" w14:textId="77777777" w:rsidTr="0091021F">
        <w:trPr>
          <w:trHeight w:val="998"/>
        </w:trPr>
        <w:tc>
          <w:tcPr>
            <w:tcW w:w="9132" w:type="dxa"/>
            <w:gridSpan w:val="4"/>
          </w:tcPr>
          <w:p w14:paraId="73B5B3AC" w14:textId="77777777" w:rsidR="00E4610A" w:rsidRPr="005A00DF" w:rsidRDefault="00E4610A" w:rsidP="0091021F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1CBAB50A" w14:textId="77777777" w:rsidR="00E4610A" w:rsidRPr="006A3B78" w:rsidRDefault="00E4610A" w:rsidP="0091021F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1a: Korisnik može pokušati ponovno unijeti podatke</w:t>
            </w:r>
          </w:p>
        </w:tc>
      </w:tr>
    </w:tbl>
    <w:p w14:paraId="7C32A5C5" w14:textId="77777777" w:rsidR="00E4610A" w:rsidRDefault="00E4610A" w:rsidP="00E4610A"/>
    <w:p w14:paraId="72729713" w14:textId="77777777" w:rsidR="004D64EE" w:rsidRDefault="004D64EE" w:rsidP="00E4610A"/>
    <w:p w14:paraId="2DC32710" w14:textId="77777777" w:rsidR="004D64EE" w:rsidRPr="006A3B78" w:rsidRDefault="004D64EE" w:rsidP="00E4610A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4610A" w:rsidRPr="006A3B78" w14:paraId="2F081B52" w14:textId="77777777" w:rsidTr="0091021F">
        <w:trPr>
          <w:trHeight w:val="323"/>
        </w:trPr>
        <w:tc>
          <w:tcPr>
            <w:tcW w:w="5160" w:type="dxa"/>
            <w:gridSpan w:val="2"/>
          </w:tcPr>
          <w:p w14:paraId="3E0E811C" w14:textId="77777777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Naziv slučaja korištenja: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>Uređivanje količine proizvoda</w:t>
            </w:r>
          </w:p>
        </w:tc>
        <w:tc>
          <w:tcPr>
            <w:tcW w:w="1224" w:type="dxa"/>
          </w:tcPr>
          <w:p w14:paraId="4D7BE377" w14:textId="77777777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2</w:t>
            </w:r>
          </w:p>
        </w:tc>
        <w:tc>
          <w:tcPr>
            <w:tcW w:w="2748" w:type="dxa"/>
          </w:tcPr>
          <w:p w14:paraId="24D23355" w14:textId="77777777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Visok</w:t>
            </w:r>
          </w:p>
        </w:tc>
      </w:tr>
      <w:tr w:rsidR="00E4610A" w:rsidRPr="006A3B78" w14:paraId="4DAB89B4" w14:textId="77777777" w:rsidTr="0091021F">
        <w:trPr>
          <w:trHeight w:val="260"/>
        </w:trPr>
        <w:tc>
          <w:tcPr>
            <w:tcW w:w="4476" w:type="dxa"/>
          </w:tcPr>
          <w:p w14:paraId="650CF1A7" w14:textId="77777777" w:rsidR="00E4610A" w:rsidRPr="006A3B78" w:rsidRDefault="00E4610A" w:rsidP="0091021F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 xml:space="preserve"> Zaposlenik</w:t>
            </w:r>
          </w:p>
        </w:tc>
        <w:tc>
          <w:tcPr>
            <w:tcW w:w="4656" w:type="dxa"/>
            <w:gridSpan w:val="3"/>
          </w:tcPr>
          <w:p w14:paraId="3C9F7DD8" w14:textId="77777777" w:rsidR="00E4610A" w:rsidRPr="006A3B78" w:rsidRDefault="00E4610A" w:rsidP="0091021F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Osnovni</w:t>
            </w:r>
          </w:p>
        </w:tc>
      </w:tr>
      <w:tr w:rsidR="00E4610A" w:rsidRPr="006A3B78" w14:paraId="09C36A46" w14:textId="77777777" w:rsidTr="0091021F">
        <w:trPr>
          <w:trHeight w:val="539"/>
        </w:trPr>
        <w:tc>
          <w:tcPr>
            <w:tcW w:w="9132" w:type="dxa"/>
            <w:gridSpan w:val="4"/>
          </w:tcPr>
          <w:p w14:paraId="48CEAE1C" w14:textId="77777777" w:rsidR="00E4610A" w:rsidRPr="005A00DF" w:rsidRDefault="00E4610A" w:rsidP="0091021F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Sudionici i interesenti</w:t>
            </w:r>
            <w:r>
              <w:rPr>
                <w:b/>
                <w:bCs/>
                <w:sz w:val="20"/>
              </w:rPr>
              <w:t>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3BFA3B58" w14:textId="77777777" w:rsidR="00E4610A" w:rsidRPr="006A3B78" w:rsidRDefault="00E4610A" w:rsidP="0091021F">
            <w:pPr>
              <w:rPr>
                <w:sz w:val="20"/>
              </w:rPr>
            </w:pPr>
            <w:r>
              <w:rPr>
                <w:sz w:val="20"/>
              </w:rPr>
              <w:t>Zaposlenik – Mijenja količinu proizvoda u trgovinama</w:t>
            </w:r>
          </w:p>
        </w:tc>
      </w:tr>
      <w:tr w:rsidR="00E4610A" w:rsidRPr="006A3B78" w14:paraId="22020343" w14:textId="77777777" w:rsidTr="0091021F">
        <w:trPr>
          <w:trHeight w:val="431"/>
        </w:trPr>
        <w:tc>
          <w:tcPr>
            <w:tcW w:w="9132" w:type="dxa"/>
            <w:gridSpan w:val="4"/>
          </w:tcPr>
          <w:p w14:paraId="28D0C7F6" w14:textId="77777777" w:rsidR="00E4610A" w:rsidRDefault="00E4610A" w:rsidP="0091021F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 xml:space="preserve">: </w:t>
            </w:r>
          </w:p>
          <w:p w14:paraId="6C93FB9C" w14:textId="77777777" w:rsidR="00E4610A" w:rsidRDefault="00E4610A" w:rsidP="0091021F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Zaposlenik uređuje i prati količine proizvoda u svojoj ili više trgovina</w:t>
            </w:r>
          </w:p>
          <w:p w14:paraId="0428884F" w14:textId="77777777" w:rsidR="00E4610A" w:rsidRPr="006A3B78" w:rsidRDefault="00E4610A" w:rsidP="0091021F">
            <w:pPr>
              <w:ind w:left="2172" w:hanging="2172"/>
              <w:rPr>
                <w:sz w:val="20"/>
              </w:rPr>
            </w:pPr>
          </w:p>
        </w:tc>
      </w:tr>
      <w:tr w:rsidR="00E4610A" w:rsidRPr="006A3B78" w14:paraId="2C788CB6" w14:textId="77777777" w:rsidTr="0091021F">
        <w:trPr>
          <w:trHeight w:val="530"/>
        </w:trPr>
        <w:tc>
          <w:tcPr>
            <w:tcW w:w="9132" w:type="dxa"/>
            <w:gridSpan w:val="4"/>
          </w:tcPr>
          <w:p w14:paraId="4243DC89" w14:textId="77777777" w:rsidR="00E4610A" w:rsidRPr="006A3B78" w:rsidRDefault="00E4610A" w:rsidP="0091021F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</w:t>
            </w:r>
            <w:r w:rsidRPr="00A1002F">
              <w:rPr>
                <w:sz w:val="20"/>
              </w:rPr>
              <w:t>Potreba za ažuriranjem količine proizvoda u sustavu zbog promjene stanja skladišta (npr. prodaja, povrat proizvoda, novi dolazak zaliha).</w:t>
            </w:r>
          </w:p>
          <w:p w14:paraId="40703A47" w14:textId="77777777" w:rsidR="00E4610A" w:rsidRPr="006A3B78" w:rsidRDefault="00E4610A" w:rsidP="0091021F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Tip:  </w:t>
            </w:r>
            <w:r>
              <w:rPr>
                <w:sz w:val="20"/>
              </w:rPr>
              <w:t xml:space="preserve"> Osnovna funkcionalnost aplikacije koja omogućava uređivanje i praćenje količine proizvoda</w:t>
            </w:r>
          </w:p>
        </w:tc>
      </w:tr>
      <w:tr w:rsidR="00E4610A" w:rsidRPr="006A3B78" w14:paraId="6F4D690A" w14:textId="77777777" w:rsidTr="0091021F">
        <w:trPr>
          <w:trHeight w:val="1250"/>
        </w:trPr>
        <w:tc>
          <w:tcPr>
            <w:tcW w:w="9132" w:type="dxa"/>
            <w:gridSpan w:val="4"/>
          </w:tcPr>
          <w:p w14:paraId="27BAF092" w14:textId="77777777" w:rsidR="00E4610A" w:rsidRPr="005A00DF" w:rsidRDefault="00E4610A" w:rsidP="0091021F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49ABCB55" w14:textId="77777777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</w:p>
          <w:p w14:paraId="5EA461DB" w14:textId="77777777" w:rsidR="00E4610A" w:rsidRDefault="00E4610A" w:rsidP="0091021F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>):     Autorizacija zaposlenika</w:t>
            </w:r>
          </w:p>
          <w:p w14:paraId="634AF090" w14:textId="77777777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 w:rsidRPr="006A3B78">
              <w:rPr>
                <w:sz w:val="20"/>
              </w:rPr>
              <w:tab/>
            </w:r>
          </w:p>
          <w:p w14:paraId="4CFBB4A1" w14:textId="77777777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Pr="006A3B78">
              <w:rPr>
                <w:sz w:val="20"/>
              </w:rPr>
              <w:tab/>
            </w:r>
          </w:p>
        </w:tc>
      </w:tr>
      <w:tr w:rsidR="00E4610A" w:rsidRPr="006A3B78" w14:paraId="1FE48BC7" w14:textId="77777777" w:rsidTr="0091021F">
        <w:trPr>
          <w:trHeight w:val="722"/>
        </w:trPr>
        <w:tc>
          <w:tcPr>
            <w:tcW w:w="9132" w:type="dxa"/>
            <w:gridSpan w:val="4"/>
          </w:tcPr>
          <w:p w14:paraId="07C39BB3" w14:textId="77777777" w:rsidR="00E4610A" w:rsidRPr="005A00DF" w:rsidRDefault="00E4610A" w:rsidP="0091021F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Tok događaja:</w:t>
            </w:r>
          </w:p>
          <w:p w14:paraId="7638C744" w14:textId="77777777" w:rsidR="00E4610A" w:rsidRDefault="00E4610A" w:rsidP="00E4610A">
            <w:pPr>
              <w:numPr>
                <w:ilvl w:val="0"/>
                <w:numId w:val="13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 xml:space="preserve">Odabir </w:t>
            </w:r>
            <w:proofErr w:type="spellStart"/>
            <w:r>
              <w:rPr>
                <w:sz w:val="20"/>
              </w:rPr>
              <w:t>prodavnice</w:t>
            </w:r>
            <w:proofErr w:type="spellEnd"/>
          </w:p>
          <w:p w14:paraId="7B41601B" w14:textId="77777777" w:rsidR="00E4610A" w:rsidRDefault="00E4610A" w:rsidP="00E4610A">
            <w:pPr>
              <w:numPr>
                <w:ilvl w:val="0"/>
                <w:numId w:val="13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Odabir proizvoda</w:t>
            </w:r>
          </w:p>
          <w:p w14:paraId="1610D4F0" w14:textId="77777777" w:rsidR="00E4610A" w:rsidRDefault="00E4610A" w:rsidP="00E4610A">
            <w:pPr>
              <w:numPr>
                <w:ilvl w:val="0"/>
                <w:numId w:val="13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Mijenjanje količine proizvoda</w:t>
            </w:r>
          </w:p>
          <w:p w14:paraId="1EC5A8AC" w14:textId="77777777" w:rsidR="00E4610A" w:rsidRPr="006A3B78" w:rsidRDefault="00E4610A" w:rsidP="0091021F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</w:p>
        </w:tc>
      </w:tr>
      <w:tr w:rsidR="00E4610A" w:rsidRPr="006A3B78" w14:paraId="50FAFFF7" w14:textId="77777777" w:rsidTr="0091021F">
        <w:trPr>
          <w:trHeight w:val="998"/>
        </w:trPr>
        <w:tc>
          <w:tcPr>
            <w:tcW w:w="9132" w:type="dxa"/>
            <w:gridSpan w:val="4"/>
          </w:tcPr>
          <w:p w14:paraId="1DD31B1A" w14:textId="77777777" w:rsidR="00E4610A" w:rsidRPr="005A00DF" w:rsidRDefault="00E4610A" w:rsidP="0091021F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46C364B3" w14:textId="77777777" w:rsidR="00E4610A" w:rsidRPr="006A3B78" w:rsidRDefault="00E4610A" w:rsidP="0091021F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FE054E">
              <w:rPr>
                <w:sz w:val="20"/>
              </w:rPr>
              <w:tab/>
            </w:r>
            <w:r>
              <w:rPr>
                <w:sz w:val="20"/>
              </w:rPr>
              <w:t>1a. Prebacivanje količine proizvoda iz jedne podanice u drugu</w:t>
            </w:r>
            <w:r w:rsidRPr="006A3B78">
              <w:rPr>
                <w:sz w:val="20"/>
              </w:rPr>
              <w:t xml:space="preserve"> </w:t>
            </w:r>
          </w:p>
        </w:tc>
      </w:tr>
    </w:tbl>
    <w:p w14:paraId="256E234F" w14:textId="77777777" w:rsidR="00E4610A" w:rsidRDefault="00E4610A" w:rsidP="00E4610A"/>
    <w:p w14:paraId="0AE12A7E" w14:textId="77777777" w:rsidR="00E4610A" w:rsidRDefault="00E4610A" w:rsidP="00E4610A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4610A" w:rsidRPr="006A3B78" w14:paraId="1B6A5BF2" w14:textId="77777777" w:rsidTr="0091021F">
        <w:trPr>
          <w:trHeight w:val="323"/>
        </w:trPr>
        <w:tc>
          <w:tcPr>
            <w:tcW w:w="5160" w:type="dxa"/>
            <w:gridSpan w:val="2"/>
          </w:tcPr>
          <w:p w14:paraId="7B27ED80" w14:textId="77777777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Naziv slučaja korištenja: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>Uređivanje radnih mjesta</w:t>
            </w:r>
          </w:p>
        </w:tc>
        <w:tc>
          <w:tcPr>
            <w:tcW w:w="1224" w:type="dxa"/>
          </w:tcPr>
          <w:p w14:paraId="45CF3D83" w14:textId="77777777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3</w:t>
            </w:r>
          </w:p>
        </w:tc>
        <w:tc>
          <w:tcPr>
            <w:tcW w:w="2748" w:type="dxa"/>
          </w:tcPr>
          <w:p w14:paraId="3A77A7BA" w14:textId="77777777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Srednji</w:t>
            </w:r>
          </w:p>
        </w:tc>
      </w:tr>
      <w:tr w:rsidR="00E4610A" w:rsidRPr="006A3B78" w14:paraId="378ED2BD" w14:textId="77777777" w:rsidTr="0091021F">
        <w:trPr>
          <w:trHeight w:val="260"/>
        </w:trPr>
        <w:tc>
          <w:tcPr>
            <w:tcW w:w="4476" w:type="dxa"/>
          </w:tcPr>
          <w:p w14:paraId="5A56106E" w14:textId="77777777" w:rsidR="00E4610A" w:rsidRPr="006A3B78" w:rsidRDefault="00E4610A" w:rsidP="0091021F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 xml:space="preserve"> Administrator</w:t>
            </w:r>
          </w:p>
        </w:tc>
        <w:tc>
          <w:tcPr>
            <w:tcW w:w="4656" w:type="dxa"/>
            <w:gridSpan w:val="3"/>
          </w:tcPr>
          <w:p w14:paraId="32C12AAC" w14:textId="77777777" w:rsidR="00E4610A" w:rsidRPr="006A3B78" w:rsidRDefault="00E4610A" w:rsidP="0091021F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Osnovni</w:t>
            </w:r>
          </w:p>
        </w:tc>
      </w:tr>
      <w:tr w:rsidR="00E4610A" w:rsidRPr="006A3B78" w14:paraId="4D30551F" w14:textId="77777777" w:rsidTr="0091021F">
        <w:trPr>
          <w:trHeight w:val="539"/>
        </w:trPr>
        <w:tc>
          <w:tcPr>
            <w:tcW w:w="9132" w:type="dxa"/>
            <w:gridSpan w:val="4"/>
          </w:tcPr>
          <w:p w14:paraId="7D3776B8" w14:textId="77777777" w:rsidR="00E4610A" w:rsidRPr="005A00DF" w:rsidRDefault="00E4610A" w:rsidP="0091021F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Sudionici i interesenti</w:t>
            </w:r>
            <w:r>
              <w:rPr>
                <w:b/>
                <w:bCs/>
                <w:sz w:val="20"/>
              </w:rPr>
              <w:t>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53D27DC8" w14:textId="77777777" w:rsidR="00E4610A" w:rsidRPr="006A3B78" w:rsidRDefault="00E4610A" w:rsidP="0091021F">
            <w:pPr>
              <w:rPr>
                <w:sz w:val="20"/>
              </w:rPr>
            </w:pPr>
            <w:r>
              <w:rPr>
                <w:sz w:val="20"/>
              </w:rPr>
              <w:t>Administrator – Dodaje i mijenja radnja mjesta</w:t>
            </w:r>
          </w:p>
        </w:tc>
      </w:tr>
      <w:tr w:rsidR="00E4610A" w:rsidRPr="006A3B78" w14:paraId="7EE4B293" w14:textId="77777777" w:rsidTr="0091021F">
        <w:trPr>
          <w:trHeight w:val="431"/>
        </w:trPr>
        <w:tc>
          <w:tcPr>
            <w:tcW w:w="9132" w:type="dxa"/>
            <w:gridSpan w:val="4"/>
          </w:tcPr>
          <w:p w14:paraId="523E5C94" w14:textId="77777777" w:rsidR="00E4610A" w:rsidRDefault="00E4610A" w:rsidP="0091021F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 xml:space="preserve">: </w:t>
            </w:r>
          </w:p>
          <w:p w14:paraId="3D727D32" w14:textId="77777777" w:rsidR="00E4610A" w:rsidRDefault="00E4610A" w:rsidP="0091021F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Administrator dodjeljuje radnja mjesta zaposlenicima</w:t>
            </w:r>
          </w:p>
          <w:p w14:paraId="6C39C26D" w14:textId="77777777" w:rsidR="00E4610A" w:rsidRPr="006A3B78" w:rsidRDefault="00E4610A" w:rsidP="0091021F">
            <w:pPr>
              <w:ind w:left="2172" w:hanging="2172"/>
              <w:rPr>
                <w:sz w:val="20"/>
              </w:rPr>
            </w:pPr>
          </w:p>
        </w:tc>
      </w:tr>
      <w:tr w:rsidR="00E4610A" w:rsidRPr="006A3B78" w14:paraId="5CFB8D49" w14:textId="77777777" w:rsidTr="0091021F">
        <w:trPr>
          <w:trHeight w:val="530"/>
        </w:trPr>
        <w:tc>
          <w:tcPr>
            <w:tcW w:w="9132" w:type="dxa"/>
            <w:gridSpan w:val="4"/>
          </w:tcPr>
          <w:p w14:paraId="26A3AFA9" w14:textId="77777777" w:rsidR="00E4610A" w:rsidRPr="006A3B78" w:rsidRDefault="00E4610A" w:rsidP="0091021F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</w:t>
            </w:r>
            <w:r w:rsidRPr="00A1002F">
              <w:rPr>
                <w:sz w:val="20"/>
              </w:rPr>
              <w:t>Potreba za promjenom radnog mjesta zaposlenika</w:t>
            </w:r>
          </w:p>
          <w:p w14:paraId="70969C6A" w14:textId="77777777" w:rsidR="00E4610A" w:rsidRPr="006A3B78" w:rsidRDefault="00E4610A" w:rsidP="0091021F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Tip:  </w:t>
            </w:r>
            <w:r>
              <w:rPr>
                <w:sz w:val="20"/>
              </w:rPr>
              <w:t xml:space="preserve"> Osnovna funkcionalnost aplikacije kojom se upravlja radnim mjestima</w:t>
            </w:r>
          </w:p>
        </w:tc>
      </w:tr>
      <w:tr w:rsidR="00E4610A" w:rsidRPr="006A3B78" w14:paraId="2E5B9516" w14:textId="77777777" w:rsidTr="0091021F">
        <w:trPr>
          <w:trHeight w:val="1250"/>
        </w:trPr>
        <w:tc>
          <w:tcPr>
            <w:tcW w:w="9132" w:type="dxa"/>
            <w:gridSpan w:val="4"/>
          </w:tcPr>
          <w:p w14:paraId="3968103F" w14:textId="77777777" w:rsidR="00E4610A" w:rsidRPr="005A00DF" w:rsidRDefault="00E4610A" w:rsidP="0091021F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68441BD9" w14:textId="77777777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</w:p>
          <w:p w14:paraId="17ED414E" w14:textId="77777777" w:rsidR="00E4610A" w:rsidRDefault="00E4610A" w:rsidP="0091021F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>):     Autorizacija administratora</w:t>
            </w:r>
          </w:p>
          <w:p w14:paraId="03EF0F47" w14:textId="77777777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 w:rsidRPr="006A3B78">
              <w:rPr>
                <w:sz w:val="20"/>
              </w:rPr>
              <w:tab/>
            </w:r>
          </w:p>
          <w:p w14:paraId="0529C447" w14:textId="77777777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Pr="006A3B78">
              <w:rPr>
                <w:sz w:val="20"/>
              </w:rPr>
              <w:tab/>
            </w:r>
          </w:p>
        </w:tc>
      </w:tr>
      <w:tr w:rsidR="00E4610A" w:rsidRPr="006A3B78" w14:paraId="564E1527" w14:textId="77777777" w:rsidTr="0091021F">
        <w:trPr>
          <w:trHeight w:val="722"/>
        </w:trPr>
        <w:tc>
          <w:tcPr>
            <w:tcW w:w="9132" w:type="dxa"/>
            <w:gridSpan w:val="4"/>
          </w:tcPr>
          <w:p w14:paraId="0A7336CD" w14:textId="77777777" w:rsidR="00E4610A" w:rsidRPr="005A00DF" w:rsidRDefault="00E4610A" w:rsidP="0091021F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Tok događaja:</w:t>
            </w:r>
          </w:p>
          <w:p w14:paraId="010A06BB" w14:textId="46DFF0B3" w:rsidR="00E4610A" w:rsidRPr="00A63644" w:rsidRDefault="00E4610A" w:rsidP="00A63644">
            <w:pPr>
              <w:pStyle w:val="ListParagraph"/>
              <w:numPr>
                <w:ilvl w:val="0"/>
                <w:numId w:val="15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A63644">
              <w:rPr>
                <w:sz w:val="20"/>
              </w:rPr>
              <w:t xml:space="preserve">Odabir </w:t>
            </w:r>
            <w:proofErr w:type="spellStart"/>
            <w:r w:rsidRPr="00A63644">
              <w:rPr>
                <w:sz w:val="20"/>
              </w:rPr>
              <w:t>prodavnice</w:t>
            </w:r>
            <w:proofErr w:type="spellEnd"/>
          </w:p>
          <w:p w14:paraId="78B0E682" w14:textId="77777777" w:rsidR="00E4610A" w:rsidRDefault="00E4610A" w:rsidP="00E4610A">
            <w:pPr>
              <w:numPr>
                <w:ilvl w:val="0"/>
                <w:numId w:val="1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Odabir trgovine</w:t>
            </w:r>
          </w:p>
          <w:p w14:paraId="3587FA5F" w14:textId="77777777" w:rsidR="00E4610A" w:rsidRDefault="00E4610A" w:rsidP="00E4610A">
            <w:pPr>
              <w:numPr>
                <w:ilvl w:val="0"/>
                <w:numId w:val="1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Odabir zaposlenika</w:t>
            </w:r>
          </w:p>
          <w:p w14:paraId="3C9CD82B" w14:textId="77777777" w:rsidR="00E4610A" w:rsidRDefault="00E4610A" w:rsidP="00E4610A">
            <w:pPr>
              <w:numPr>
                <w:ilvl w:val="0"/>
                <w:numId w:val="1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Unose se ostala potrebna polja</w:t>
            </w:r>
          </w:p>
          <w:p w14:paraId="681DB24D" w14:textId="77777777" w:rsidR="00E4610A" w:rsidRPr="00A1002F" w:rsidRDefault="00E4610A" w:rsidP="0091021F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</w:p>
        </w:tc>
      </w:tr>
      <w:tr w:rsidR="00E4610A" w:rsidRPr="006A3B78" w14:paraId="00491B67" w14:textId="77777777" w:rsidTr="0091021F">
        <w:trPr>
          <w:trHeight w:val="998"/>
        </w:trPr>
        <w:tc>
          <w:tcPr>
            <w:tcW w:w="9132" w:type="dxa"/>
            <w:gridSpan w:val="4"/>
          </w:tcPr>
          <w:p w14:paraId="0C8E6990" w14:textId="77777777" w:rsidR="00E4610A" w:rsidRPr="005A00DF" w:rsidRDefault="00E4610A" w:rsidP="0091021F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4E747E79" w14:textId="77777777" w:rsidR="00E4610A" w:rsidRDefault="00E4610A" w:rsidP="0091021F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FE054E">
              <w:rPr>
                <w:sz w:val="20"/>
              </w:rPr>
              <w:tab/>
            </w:r>
            <w:r>
              <w:rPr>
                <w:sz w:val="20"/>
              </w:rPr>
              <w:t>1a. Administrator mijenja radno mjesto zaposlenika</w:t>
            </w:r>
          </w:p>
          <w:p w14:paraId="6624B488" w14:textId="77777777" w:rsidR="00E4610A" w:rsidRDefault="00E4610A" w:rsidP="0091021F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FE054E">
              <w:rPr>
                <w:sz w:val="20"/>
              </w:rPr>
              <w:tab/>
            </w:r>
            <w:r>
              <w:rPr>
                <w:sz w:val="20"/>
              </w:rPr>
              <w:t>1b. Administrator briše radno mjesto zaposlenika</w:t>
            </w:r>
          </w:p>
          <w:p w14:paraId="292EB7AC" w14:textId="77777777" w:rsidR="00E4610A" w:rsidRPr="006A3B78" w:rsidRDefault="00E4610A" w:rsidP="0091021F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6A3B78">
              <w:rPr>
                <w:sz w:val="20"/>
              </w:rPr>
              <w:t xml:space="preserve"> </w:t>
            </w:r>
          </w:p>
        </w:tc>
      </w:tr>
    </w:tbl>
    <w:p w14:paraId="61A8FACA" w14:textId="77777777" w:rsidR="00E4610A" w:rsidRDefault="00E4610A" w:rsidP="00E4610A"/>
    <w:p w14:paraId="69E97C1C" w14:textId="77777777" w:rsidR="00CF2AF6" w:rsidRDefault="00CF2AF6" w:rsidP="00E4610A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4610A" w:rsidRPr="006A3B78" w14:paraId="06BA1A32" w14:textId="77777777" w:rsidTr="0091021F">
        <w:trPr>
          <w:trHeight w:val="323"/>
        </w:trPr>
        <w:tc>
          <w:tcPr>
            <w:tcW w:w="5160" w:type="dxa"/>
            <w:gridSpan w:val="2"/>
          </w:tcPr>
          <w:p w14:paraId="2AAA090D" w14:textId="77777777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lastRenderedPageBreak/>
              <w:t>Naziv slučaja korištenja: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>Pregled proizvoda</w:t>
            </w:r>
          </w:p>
        </w:tc>
        <w:tc>
          <w:tcPr>
            <w:tcW w:w="1224" w:type="dxa"/>
          </w:tcPr>
          <w:p w14:paraId="582A0041" w14:textId="77777777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4</w:t>
            </w:r>
          </w:p>
        </w:tc>
        <w:tc>
          <w:tcPr>
            <w:tcW w:w="2748" w:type="dxa"/>
          </w:tcPr>
          <w:p w14:paraId="5E5890DB" w14:textId="77777777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Visok</w:t>
            </w:r>
          </w:p>
        </w:tc>
      </w:tr>
      <w:tr w:rsidR="00E4610A" w:rsidRPr="006A3B78" w14:paraId="0CCD97EF" w14:textId="77777777" w:rsidTr="0091021F">
        <w:trPr>
          <w:trHeight w:val="260"/>
        </w:trPr>
        <w:tc>
          <w:tcPr>
            <w:tcW w:w="4476" w:type="dxa"/>
          </w:tcPr>
          <w:p w14:paraId="2C8BB493" w14:textId="77777777" w:rsidR="00E4610A" w:rsidRPr="006A3B78" w:rsidRDefault="00E4610A" w:rsidP="0091021F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 xml:space="preserve"> Korisnik</w:t>
            </w:r>
          </w:p>
        </w:tc>
        <w:tc>
          <w:tcPr>
            <w:tcW w:w="4656" w:type="dxa"/>
            <w:gridSpan w:val="3"/>
          </w:tcPr>
          <w:p w14:paraId="069B3F07" w14:textId="77777777" w:rsidR="00E4610A" w:rsidRPr="006A3B78" w:rsidRDefault="00E4610A" w:rsidP="0091021F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Osnovni</w:t>
            </w:r>
          </w:p>
        </w:tc>
      </w:tr>
      <w:tr w:rsidR="00E4610A" w:rsidRPr="006A3B78" w14:paraId="56F0E62B" w14:textId="77777777" w:rsidTr="0091021F">
        <w:trPr>
          <w:trHeight w:val="539"/>
        </w:trPr>
        <w:tc>
          <w:tcPr>
            <w:tcW w:w="9132" w:type="dxa"/>
            <w:gridSpan w:val="4"/>
          </w:tcPr>
          <w:p w14:paraId="464A5BA1" w14:textId="77777777" w:rsidR="00E4610A" w:rsidRPr="005A00DF" w:rsidRDefault="00E4610A" w:rsidP="0091021F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Sudionici i interesenti</w:t>
            </w:r>
            <w:r>
              <w:rPr>
                <w:b/>
                <w:bCs/>
                <w:sz w:val="20"/>
              </w:rPr>
              <w:t>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2DAA04FC" w14:textId="77777777" w:rsidR="00E4610A" w:rsidRDefault="00E4610A" w:rsidP="0091021F">
            <w:pPr>
              <w:rPr>
                <w:sz w:val="20"/>
              </w:rPr>
            </w:pPr>
            <w:r>
              <w:rPr>
                <w:sz w:val="20"/>
              </w:rPr>
              <w:t>Korisnik, gost – Pregledava proizvode koji se nude</w:t>
            </w:r>
          </w:p>
          <w:p w14:paraId="6E8DF4B0" w14:textId="77777777" w:rsidR="00E4610A" w:rsidRPr="006A3B78" w:rsidRDefault="00E4610A" w:rsidP="0091021F">
            <w:pPr>
              <w:rPr>
                <w:sz w:val="20"/>
              </w:rPr>
            </w:pPr>
          </w:p>
        </w:tc>
      </w:tr>
      <w:tr w:rsidR="00E4610A" w:rsidRPr="006A3B78" w14:paraId="3244B86F" w14:textId="77777777" w:rsidTr="0091021F">
        <w:trPr>
          <w:trHeight w:val="431"/>
        </w:trPr>
        <w:tc>
          <w:tcPr>
            <w:tcW w:w="9132" w:type="dxa"/>
            <w:gridSpan w:val="4"/>
          </w:tcPr>
          <w:p w14:paraId="72BADE8D" w14:textId="77777777" w:rsidR="00E4610A" w:rsidRDefault="00E4610A" w:rsidP="0091021F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 xml:space="preserve">: </w:t>
            </w:r>
          </w:p>
          <w:p w14:paraId="05F8CCC0" w14:textId="77777777" w:rsidR="00E4610A" w:rsidRDefault="00E4610A" w:rsidP="0091021F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Prijavljen korisnik ili gost pregledavaju sve ili filtrirane proizvode koji se nude u shopu</w:t>
            </w:r>
          </w:p>
          <w:p w14:paraId="34D3893D" w14:textId="77777777" w:rsidR="00E4610A" w:rsidRPr="006A3B78" w:rsidRDefault="00E4610A" w:rsidP="0091021F">
            <w:pPr>
              <w:ind w:left="2172" w:hanging="2172"/>
              <w:rPr>
                <w:sz w:val="20"/>
              </w:rPr>
            </w:pPr>
          </w:p>
        </w:tc>
      </w:tr>
      <w:tr w:rsidR="00E4610A" w:rsidRPr="006A3B78" w14:paraId="71D4DE02" w14:textId="77777777" w:rsidTr="0091021F">
        <w:trPr>
          <w:trHeight w:val="530"/>
        </w:trPr>
        <w:tc>
          <w:tcPr>
            <w:tcW w:w="9132" w:type="dxa"/>
            <w:gridSpan w:val="4"/>
          </w:tcPr>
          <w:p w14:paraId="11645AE9" w14:textId="77777777" w:rsidR="00E4610A" w:rsidRPr="006A3B78" w:rsidRDefault="00E4610A" w:rsidP="0091021F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Potreba korisnika da se upozna sa asortimanom proizvoda</w:t>
            </w:r>
          </w:p>
          <w:p w14:paraId="5200554A" w14:textId="77777777" w:rsidR="00E4610A" w:rsidRPr="006A3B78" w:rsidRDefault="00E4610A" w:rsidP="0091021F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Tip:  </w:t>
            </w:r>
            <w:r>
              <w:rPr>
                <w:sz w:val="20"/>
              </w:rPr>
              <w:t xml:space="preserve"> Osnovna funkcionalnost koja nudi korisniku pregledavanje i filtriranje proizvoda</w:t>
            </w:r>
          </w:p>
        </w:tc>
      </w:tr>
      <w:tr w:rsidR="00E4610A" w:rsidRPr="006A3B78" w14:paraId="7BAE7B40" w14:textId="77777777" w:rsidTr="0091021F">
        <w:trPr>
          <w:trHeight w:val="1250"/>
        </w:trPr>
        <w:tc>
          <w:tcPr>
            <w:tcW w:w="9132" w:type="dxa"/>
            <w:gridSpan w:val="4"/>
          </w:tcPr>
          <w:p w14:paraId="0E55E2AC" w14:textId="77777777" w:rsidR="00E4610A" w:rsidRPr="005A00DF" w:rsidRDefault="00E4610A" w:rsidP="0091021F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0FE5A259" w14:textId="77777777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</w:p>
          <w:p w14:paraId="7791FD35" w14:textId="77777777" w:rsidR="00E4610A" w:rsidRDefault="00E4610A" w:rsidP="0091021F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 xml:space="preserve">):     </w:t>
            </w:r>
          </w:p>
          <w:p w14:paraId="36ABC208" w14:textId="77777777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Filtriranje proizvoda</w:t>
            </w:r>
            <w:r w:rsidRPr="006A3B78">
              <w:rPr>
                <w:sz w:val="20"/>
              </w:rPr>
              <w:tab/>
            </w:r>
          </w:p>
          <w:p w14:paraId="763F7668" w14:textId="77777777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Pr="006A3B78">
              <w:rPr>
                <w:sz w:val="20"/>
              </w:rPr>
              <w:tab/>
            </w:r>
          </w:p>
        </w:tc>
      </w:tr>
      <w:tr w:rsidR="00E4610A" w:rsidRPr="00A1002F" w14:paraId="724E6518" w14:textId="77777777" w:rsidTr="0091021F">
        <w:trPr>
          <w:trHeight w:val="722"/>
        </w:trPr>
        <w:tc>
          <w:tcPr>
            <w:tcW w:w="9132" w:type="dxa"/>
            <w:gridSpan w:val="4"/>
          </w:tcPr>
          <w:p w14:paraId="6FBB2FAC" w14:textId="77777777" w:rsidR="00E4610A" w:rsidRPr="005A00DF" w:rsidRDefault="00E4610A" w:rsidP="0091021F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Tok događaja:</w:t>
            </w:r>
          </w:p>
          <w:p w14:paraId="7B20C933" w14:textId="45F1D2A5" w:rsidR="00E4610A" w:rsidRPr="00A63644" w:rsidRDefault="00E4610A" w:rsidP="00A63644">
            <w:pPr>
              <w:pStyle w:val="ListParagraph"/>
              <w:numPr>
                <w:ilvl w:val="0"/>
                <w:numId w:val="1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A63644">
              <w:rPr>
                <w:sz w:val="20"/>
              </w:rPr>
              <w:t xml:space="preserve">Odabir </w:t>
            </w:r>
            <w:proofErr w:type="spellStart"/>
            <w:r w:rsidRPr="00A63644">
              <w:rPr>
                <w:sz w:val="20"/>
              </w:rPr>
              <w:t>prodavnice</w:t>
            </w:r>
            <w:proofErr w:type="spellEnd"/>
          </w:p>
          <w:p w14:paraId="33D3A323" w14:textId="77777777" w:rsidR="00E4610A" w:rsidRDefault="00E4610A" w:rsidP="00A63644">
            <w:pPr>
              <w:numPr>
                <w:ilvl w:val="0"/>
                <w:numId w:val="1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Gost/korisnik pristupa web stranici</w:t>
            </w:r>
          </w:p>
          <w:p w14:paraId="5926480F" w14:textId="77777777" w:rsidR="00E4610A" w:rsidRDefault="00E4610A" w:rsidP="00A63644">
            <w:pPr>
              <w:numPr>
                <w:ilvl w:val="0"/>
                <w:numId w:val="1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Pristupa stranici sa svim proizvodima</w:t>
            </w:r>
          </w:p>
          <w:p w14:paraId="2CA75931" w14:textId="77777777" w:rsidR="00E4610A" w:rsidRDefault="00E4610A" w:rsidP="00A63644">
            <w:pPr>
              <w:numPr>
                <w:ilvl w:val="0"/>
                <w:numId w:val="1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Unose se ostala potrebna polja</w:t>
            </w:r>
          </w:p>
          <w:p w14:paraId="2B157C4D" w14:textId="77777777" w:rsidR="00E4610A" w:rsidRPr="00A1002F" w:rsidRDefault="00E4610A" w:rsidP="0091021F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</w:p>
        </w:tc>
      </w:tr>
      <w:tr w:rsidR="00E4610A" w:rsidRPr="006A3B78" w14:paraId="1DC863A3" w14:textId="77777777" w:rsidTr="0091021F">
        <w:trPr>
          <w:trHeight w:val="998"/>
        </w:trPr>
        <w:tc>
          <w:tcPr>
            <w:tcW w:w="9132" w:type="dxa"/>
            <w:gridSpan w:val="4"/>
          </w:tcPr>
          <w:p w14:paraId="448942BA" w14:textId="77777777" w:rsidR="00E4610A" w:rsidRPr="005A00DF" w:rsidRDefault="00E4610A" w:rsidP="0091021F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60D1C0E5" w14:textId="77777777" w:rsidR="00E4610A" w:rsidRDefault="00E4610A" w:rsidP="0091021F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FE054E">
              <w:rPr>
                <w:sz w:val="20"/>
              </w:rPr>
              <w:tab/>
            </w:r>
            <w:r>
              <w:rPr>
                <w:sz w:val="20"/>
              </w:rPr>
              <w:t>1a. Gost primjenjuje filtre koji mu se nude (kategorija proizvoda, cijena, dostupnost)</w:t>
            </w:r>
          </w:p>
          <w:p w14:paraId="69E1FD89" w14:textId="77777777" w:rsidR="00E4610A" w:rsidRPr="006A3B78" w:rsidRDefault="00E4610A" w:rsidP="0091021F">
            <w:pPr>
              <w:tabs>
                <w:tab w:val="left" w:pos="372"/>
                <w:tab w:val="left" w:pos="1452"/>
              </w:tabs>
              <w:rPr>
                <w:sz w:val="20"/>
              </w:rPr>
            </w:pPr>
          </w:p>
        </w:tc>
      </w:tr>
    </w:tbl>
    <w:p w14:paraId="2ADA5E4A" w14:textId="77777777" w:rsidR="00E4610A" w:rsidRDefault="00E4610A" w:rsidP="00E4610A">
      <w:pPr>
        <w:rPr>
          <w:lang w:val="hr-BA"/>
        </w:rPr>
      </w:pP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4610A" w:rsidRPr="006A3B78" w14:paraId="797476A7" w14:textId="77777777" w:rsidTr="0091021F">
        <w:trPr>
          <w:trHeight w:val="323"/>
        </w:trPr>
        <w:tc>
          <w:tcPr>
            <w:tcW w:w="5160" w:type="dxa"/>
            <w:gridSpan w:val="2"/>
          </w:tcPr>
          <w:p w14:paraId="6FC18E2C" w14:textId="07C07022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Naziv slučaja korištenja: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>Online kupovina proizvoda</w:t>
            </w:r>
          </w:p>
        </w:tc>
        <w:tc>
          <w:tcPr>
            <w:tcW w:w="1224" w:type="dxa"/>
          </w:tcPr>
          <w:p w14:paraId="6F7821BF" w14:textId="73FAA6D3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 w:rsidR="00A63644">
              <w:rPr>
                <w:sz w:val="20"/>
              </w:rPr>
              <w:t>5</w:t>
            </w:r>
          </w:p>
        </w:tc>
        <w:tc>
          <w:tcPr>
            <w:tcW w:w="2748" w:type="dxa"/>
          </w:tcPr>
          <w:p w14:paraId="6EB38EA6" w14:textId="5070FC78" w:rsidR="00E4610A" w:rsidRPr="006A3B78" w:rsidRDefault="00E4610A" w:rsidP="0091021F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Srednji</w:t>
            </w:r>
          </w:p>
        </w:tc>
      </w:tr>
      <w:tr w:rsidR="00E4610A" w:rsidRPr="006A3B78" w14:paraId="6C11064E" w14:textId="77777777" w:rsidTr="0091021F">
        <w:trPr>
          <w:trHeight w:val="260"/>
        </w:trPr>
        <w:tc>
          <w:tcPr>
            <w:tcW w:w="4476" w:type="dxa"/>
          </w:tcPr>
          <w:p w14:paraId="03F8EAB8" w14:textId="77777777" w:rsidR="00E4610A" w:rsidRPr="006A3B78" w:rsidRDefault="00E4610A" w:rsidP="0091021F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 xml:space="preserve"> Korisnik</w:t>
            </w:r>
          </w:p>
        </w:tc>
        <w:tc>
          <w:tcPr>
            <w:tcW w:w="4656" w:type="dxa"/>
            <w:gridSpan w:val="3"/>
          </w:tcPr>
          <w:p w14:paraId="7F5146AB" w14:textId="77777777" w:rsidR="00E4610A" w:rsidRPr="006A3B78" w:rsidRDefault="00E4610A" w:rsidP="0091021F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Osnovni</w:t>
            </w:r>
          </w:p>
        </w:tc>
      </w:tr>
      <w:tr w:rsidR="00E4610A" w:rsidRPr="006A3B78" w14:paraId="1BF0CB05" w14:textId="77777777" w:rsidTr="0091021F">
        <w:trPr>
          <w:trHeight w:val="539"/>
        </w:trPr>
        <w:tc>
          <w:tcPr>
            <w:tcW w:w="9132" w:type="dxa"/>
            <w:gridSpan w:val="4"/>
          </w:tcPr>
          <w:p w14:paraId="642BC5A9" w14:textId="77777777" w:rsidR="00E4610A" w:rsidRPr="005A00DF" w:rsidRDefault="00E4610A" w:rsidP="0091021F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Sudionici i interesenti</w:t>
            </w:r>
            <w:r>
              <w:rPr>
                <w:b/>
                <w:bCs/>
                <w:sz w:val="20"/>
              </w:rPr>
              <w:t>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7E4AD0D0" w14:textId="78140536" w:rsidR="00E4610A" w:rsidRDefault="00E4610A" w:rsidP="0091021F">
            <w:pPr>
              <w:rPr>
                <w:sz w:val="20"/>
              </w:rPr>
            </w:pPr>
            <w:r>
              <w:rPr>
                <w:sz w:val="20"/>
              </w:rPr>
              <w:t>Korisnik, gost – Želi kupiti proizvod online korištenjem web stranice</w:t>
            </w:r>
          </w:p>
          <w:p w14:paraId="5B2D4EB1" w14:textId="0B1BE9E9" w:rsidR="00E4610A" w:rsidRDefault="00E4610A" w:rsidP="0091021F">
            <w:pPr>
              <w:rPr>
                <w:sz w:val="20"/>
              </w:rPr>
            </w:pPr>
            <w:r>
              <w:rPr>
                <w:sz w:val="20"/>
              </w:rPr>
              <w:t>Zaposlenik – Potvrđuje da je proizvod poslan korisniku</w:t>
            </w:r>
          </w:p>
          <w:p w14:paraId="1739B566" w14:textId="77777777" w:rsidR="00E4610A" w:rsidRPr="006A3B78" w:rsidRDefault="00E4610A" w:rsidP="0091021F">
            <w:pPr>
              <w:rPr>
                <w:sz w:val="20"/>
              </w:rPr>
            </w:pPr>
          </w:p>
        </w:tc>
      </w:tr>
      <w:tr w:rsidR="00E4610A" w:rsidRPr="006A3B78" w14:paraId="2A3B1105" w14:textId="77777777" w:rsidTr="0091021F">
        <w:trPr>
          <w:trHeight w:val="431"/>
        </w:trPr>
        <w:tc>
          <w:tcPr>
            <w:tcW w:w="9132" w:type="dxa"/>
            <w:gridSpan w:val="4"/>
          </w:tcPr>
          <w:p w14:paraId="6C19FB86" w14:textId="3BD32E3A" w:rsidR="00E4610A" w:rsidRDefault="00E4610A" w:rsidP="00E4610A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 xml:space="preserve">: </w:t>
            </w:r>
          </w:p>
          <w:p w14:paraId="1BC138FA" w14:textId="0E99FC4D" w:rsidR="00E4610A" w:rsidRDefault="00E4610A" w:rsidP="0091021F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Korisnik pokreće i plaća proizvod preko stranice. Zaposlenik kada fizički proizvod pošalje korisniku to može potvrditi na stranici</w:t>
            </w:r>
          </w:p>
          <w:p w14:paraId="5EB393D4" w14:textId="77777777" w:rsidR="00E4610A" w:rsidRPr="006A3B78" w:rsidRDefault="00E4610A" w:rsidP="00E4610A">
            <w:pPr>
              <w:rPr>
                <w:sz w:val="20"/>
              </w:rPr>
            </w:pPr>
          </w:p>
        </w:tc>
      </w:tr>
      <w:tr w:rsidR="00E4610A" w:rsidRPr="006A3B78" w14:paraId="48D31F17" w14:textId="77777777" w:rsidTr="0091021F">
        <w:trPr>
          <w:trHeight w:val="530"/>
        </w:trPr>
        <w:tc>
          <w:tcPr>
            <w:tcW w:w="9132" w:type="dxa"/>
            <w:gridSpan w:val="4"/>
          </w:tcPr>
          <w:p w14:paraId="3708C0F6" w14:textId="13D30ABB" w:rsidR="00E4610A" w:rsidRPr="006A3B78" w:rsidRDefault="00E4610A" w:rsidP="0091021F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</w:t>
            </w:r>
            <w:r w:rsidR="00A63644">
              <w:rPr>
                <w:sz w:val="20"/>
              </w:rPr>
              <w:t>Potreba korisnika da proizvod kupi preko interneta</w:t>
            </w:r>
          </w:p>
          <w:p w14:paraId="65DF7688" w14:textId="355D9139" w:rsidR="00E4610A" w:rsidRPr="006A3B78" w:rsidRDefault="00E4610A" w:rsidP="0091021F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Tip:  </w:t>
            </w:r>
            <w:r>
              <w:rPr>
                <w:sz w:val="20"/>
              </w:rPr>
              <w:t xml:space="preserve"> </w:t>
            </w:r>
            <w:r w:rsidR="00A63644">
              <w:rPr>
                <w:sz w:val="20"/>
              </w:rPr>
              <w:t>Osnovna funkcionalnost koja korisniku nudi mogućnost da kupovinu proizvoda izvrši preko interneta</w:t>
            </w:r>
          </w:p>
        </w:tc>
      </w:tr>
      <w:tr w:rsidR="00E4610A" w:rsidRPr="006A3B78" w14:paraId="1F041B52" w14:textId="77777777" w:rsidTr="0091021F">
        <w:trPr>
          <w:trHeight w:val="1250"/>
        </w:trPr>
        <w:tc>
          <w:tcPr>
            <w:tcW w:w="9132" w:type="dxa"/>
            <w:gridSpan w:val="4"/>
          </w:tcPr>
          <w:p w14:paraId="665C8D78" w14:textId="77777777" w:rsidR="00E4610A" w:rsidRPr="005A00DF" w:rsidRDefault="00E4610A" w:rsidP="0091021F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07AC25D0" w14:textId="77777777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</w:p>
          <w:p w14:paraId="723361A5" w14:textId="77777777" w:rsidR="00E4610A" w:rsidRDefault="00E4610A" w:rsidP="0091021F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 xml:space="preserve">):     </w:t>
            </w:r>
          </w:p>
          <w:p w14:paraId="3835E2EA" w14:textId="66995FC4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 w:rsidR="00A63644">
              <w:rPr>
                <w:sz w:val="20"/>
              </w:rPr>
              <w:t>Pretraživanje proizvoda</w:t>
            </w:r>
          </w:p>
          <w:p w14:paraId="064EFB1C" w14:textId="77777777" w:rsidR="00E4610A" w:rsidRPr="006A3B78" w:rsidRDefault="00E4610A" w:rsidP="0091021F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Pr="006A3B78">
              <w:rPr>
                <w:sz w:val="20"/>
              </w:rPr>
              <w:tab/>
            </w:r>
          </w:p>
        </w:tc>
      </w:tr>
      <w:tr w:rsidR="00E4610A" w:rsidRPr="00A1002F" w14:paraId="3659E5EB" w14:textId="77777777" w:rsidTr="0091021F">
        <w:trPr>
          <w:trHeight w:val="722"/>
        </w:trPr>
        <w:tc>
          <w:tcPr>
            <w:tcW w:w="9132" w:type="dxa"/>
            <w:gridSpan w:val="4"/>
          </w:tcPr>
          <w:p w14:paraId="7B98CA77" w14:textId="77777777" w:rsidR="00E4610A" w:rsidRPr="005A00DF" w:rsidRDefault="00E4610A" w:rsidP="0091021F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Tok događaja:</w:t>
            </w:r>
          </w:p>
          <w:p w14:paraId="2F9C217B" w14:textId="361232D4" w:rsidR="00E4610A" w:rsidRPr="00A63644" w:rsidRDefault="00A63644" w:rsidP="00A63644">
            <w:pPr>
              <w:pStyle w:val="ListParagraph"/>
              <w:numPr>
                <w:ilvl w:val="0"/>
                <w:numId w:val="16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A63644">
              <w:rPr>
                <w:sz w:val="20"/>
              </w:rPr>
              <w:t>Odabir proizvoda koji je dostupan</w:t>
            </w:r>
          </w:p>
          <w:p w14:paraId="13BD350B" w14:textId="0BBCBCF0" w:rsidR="00E4610A" w:rsidRDefault="00A63644" w:rsidP="00A63644">
            <w:pPr>
              <w:numPr>
                <w:ilvl w:val="0"/>
                <w:numId w:val="16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Odabir opcije za online kupovinu</w:t>
            </w:r>
          </w:p>
          <w:p w14:paraId="4A3B1123" w14:textId="63D7F591" w:rsidR="00E4610A" w:rsidRDefault="00A63644" w:rsidP="00A63644">
            <w:pPr>
              <w:numPr>
                <w:ilvl w:val="0"/>
                <w:numId w:val="16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Odabir trgovine iz koje korisnik želi da mu se proizvod pošalje</w:t>
            </w:r>
          </w:p>
          <w:p w14:paraId="54D1233C" w14:textId="77777777" w:rsidR="00A63644" w:rsidRDefault="00A63644" w:rsidP="00A63644">
            <w:pPr>
              <w:numPr>
                <w:ilvl w:val="0"/>
                <w:numId w:val="16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Unošenje osobnih podataka za dostavu</w:t>
            </w:r>
          </w:p>
          <w:p w14:paraId="395D8C03" w14:textId="204A851F" w:rsidR="00A63644" w:rsidRDefault="00A63644" w:rsidP="00A63644">
            <w:pPr>
              <w:numPr>
                <w:ilvl w:val="0"/>
                <w:numId w:val="16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Online plaćanje</w:t>
            </w:r>
          </w:p>
          <w:p w14:paraId="0EE3EE4F" w14:textId="36120A72" w:rsidR="00A63644" w:rsidRDefault="00A63644" w:rsidP="00A63644">
            <w:pPr>
              <w:numPr>
                <w:ilvl w:val="0"/>
                <w:numId w:val="16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Zaposlenik iz odabrane trgovine fizički šalje proizvod korisniku</w:t>
            </w:r>
          </w:p>
          <w:p w14:paraId="22FC27C8" w14:textId="3EA1501A" w:rsidR="00A63644" w:rsidRDefault="00A63644" w:rsidP="00A63644">
            <w:pPr>
              <w:numPr>
                <w:ilvl w:val="0"/>
                <w:numId w:val="16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Zaposlenik potvrđuje na stranici da je proizvod poslan</w:t>
            </w:r>
          </w:p>
          <w:p w14:paraId="570D5A9C" w14:textId="77777777" w:rsidR="00E4610A" w:rsidRPr="00A1002F" w:rsidRDefault="00E4610A" w:rsidP="0091021F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</w:p>
        </w:tc>
      </w:tr>
      <w:tr w:rsidR="00E4610A" w:rsidRPr="006A3B78" w14:paraId="007D122F" w14:textId="77777777" w:rsidTr="0091021F">
        <w:trPr>
          <w:trHeight w:val="998"/>
        </w:trPr>
        <w:tc>
          <w:tcPr>
            <w:tcW w:w="9132" w:type="dxa"/>
            <w:gridSpan w:val="4"/>
          </w:tcPr>
          <w:p w14:paraId="1872A051" w14:textId="75C3D92F" w:rsidR="00E4610A" w:rsidRPr="00CF2AF6" w:rsidRDefault="00E4610A" w:rsidP="00CF2AF6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</w:tc>
      </w:tr>
    </w:tbl>
    <w:p w14:paraId="69D0A633" w14:textId="4CF1848C" w:rsidR="00CF2AF6" w:rsidRDefault="00CF2AF6" w:rsidP="00CF2AF6">
      <w:pPr>
        <w:pStyle w:val="Heading1"/>
        <w:rPr>
          <w:lang w:val="hr-BA"/>
        </w:rPr>
      </w:pPr>
      <w:r>
        <w:rPr>
          <w:lang w:val="hr-BA"/>
        </w:rPr>
        <w:lastRenderedPageBreak/>
        <w:t xml:space="preserve">Detaljan opis </w:t>
      </w:r>
      <w:r w:rsidR="002739C9">
        <w:rPr>
          <w:lang w:val="hr-BA"/>
        </w:rPr>
        <w:t>slučaja korištenja – Autentifikacija i autorizacija</w:t>
      </w:r>
    </w:p>
    <w:p w14:paraId="5B96ACE7" w14:textId="77777777" w:rsidR="002739C9" w:rsidRDefault="002739C9" w:rsidP="002739C9">
      <w:pPr>
        <w:pStyle w:val="Heading2"/>
      </w:pPr>
      <w:r>
        <w:t>Ime</w:t>
      </w:r>
    </w:p>
    <w:p w14:paraId="3E73F807" w14:textId="77777777" w:rsidR="002739C9" w:rsidRDefault="002739C9" w:rsidP="002739C9">
      <w:r>
        <w:t>Autentifikacija i autorizacija</w:t>
      </w:r>
    </w:p>
    <w:p w14:paraId="01FF03C8" w14:textId="77777777" w:rsidR="002739C9" w:rsidRDefault="002739C9" w:rsidP="002739C9"/>
    <w:p w14:paraId="2F40BDF7" w14:textId="77777777" w:rsidR="002739C9" w:rsidRDefault="002739C9" w:rsidP="002739C9">
      <w:pPr>
        <w:pStyle w:val="Heading2"/>
      </w:pPr>
      <w:r>
        <w:t>Cilj</w:t>
      </w:r>
    </w:p>
    <w:p w14:paraId="61C469F3" w14:textId="77777777" w:rsidR="002739C9" w:rsidRPr="00F30F27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 xml:space="preserve">Omogućiti korisnicima proces autentifikacije na sustav tj. prijavljivanje na sustav. Nakon što korisnik bude prijavljen na sustav potrebno ga je autorizirati tj. dodijeliti mu određene privilegije za korištenje sustava. </w:t>
      </w:r>
    </w:p>
    <w:p w14:paraId="4721691E" w14:textId="77777777" w:rsidR="002739C9" w:rsidRPr="006E3057" w:rsidRDefault="002739C9" w:rsidP="002739C9">
      <w:pPr>
        <w:pStyle w:val="Upute"/>
        <w:rPr>
          <w:color w:val="auto"/>
        </w:rPr>
      </w:pPr>
    </w:p>
    <w:p w14:paraId="67CA7591" w14:textId="77777777" w:rsidR="002739C9" w:rsidRDefault="002739C9" w:rsidP="002739C9">
      <w:pPr>
        <w:pStyle w:val="Heading2"/>
      </w:pPr>
      <w:r>
        <w:t>Tim odgovoran za slučaj korištenja</w:t>
      </w:r>
    </w:p>
    <w:p w14:paraId="5D0D3B6D" w14:textId="77777777" w:rsidR="002739C9" w:rsidRDefault="002739C9" w:rsidP="002739C9">
      <w:r>
        <w:t xml:space="preserve">Tim za razvoj </w:t>
      </w:r>
      <w:proofErr w:type="spellStart"/>
      <w:r>
        <w:t>backend</w:t>
      </w:r>
      <w:proofErr w:type="spellEnd"/>
      <w:r>
        <w:t>-a i baze</w:t>
      </w:r>
    </w:p>
    <w:p w14:paraId="5FADB92F" w14:textId="77777777" w:rsidR="002739C9" w:rsidRDefault="002739C9" w:rsidP="002739C9">
      <w:r>
        <w:t xml:space="preserve">Tim za razvoj </w:t>
      </w:r>
      <w:proofErr w:type="spellStart"/>
      <w:r>
        <w:t>frontenda</w:t>
      </w:r>
      <w:proofErr w:type="spellEnd"/>
      <w:r>
        <w:t>-a</w:t>
      </w:r>
    </w:p>
    <w:p w14:paraId="56B7EAEA" w14:textId="77777777" w:rsidR="002739C9" w:rsidRDefault="002739C9" w:rsidP="002739C9"/>
    <w:p w14:paraId="26A63231" w14:textId="77777777" w:rsidR="002739C9" w:rsidRDefault="002739C9" w:rsidP="002739C9">
      <w:pPr>
        <w:pStyle w:val="Heading2"/>
      </w:pPr>
      <w:r>
        <w:t>Preduvjeti</w:t>
      </w:r>
    </w:p>
    <w:p w14:paraId="50E04DC7" w14:textId="77777777" w:rsidR="002739C9" w:rsidRPr="00F30F27" w:rsidRDefault="002739C9" w:rsidP="002739C9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Baza koja za svakog korisnika sprema njegovu rolu u sustavu</w:t>
      </w:r>
    </w:p>
    <w:p w14:paraId="4814AC2D" w14:textId="77777777" w:rsidR="002739C9" w:rsidRPr="00F30F27" w:rsidRDefault="002739C9" w:rsidP="002739C9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Mogućnost autorizacije korisnika na način da „login“ ruti pošalje svoje korisničko ime i lozinku</w:t>
      </w:r>
    </w:p>
    <w:p w14:paraId="5C1E0EDE" w14:textId="77777777" w:rsidR="002739C9" w:rsidRPr="00F30F27" w:rsidRDefault="002739C9" w:rsidP="002739C9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proofErr w:type="spellStart"/>
      <w:r w:rsidRPr="00F30F27">
        <w:rPr>
          <w:rFonts w:ascii="Times New Roman" w:hAnsi="Times New Roman"/>
          <w:color w:val="auto"/>
          <w:sz w:val="24"/>
        </w:rPr>
        <w:t>Backend</w:t>
      </w:r>
      <w:proofErr w:type="spellEnd"/>
      <w:r w:rsidRPr="00F30F27">
        <w:rPr>
          <w:rFonts w:ascii="Times New Roman" w:hAnsi="Times New Roman"/>
          <w:color w:val="auto"/>
          <w:sz w:val="24"/>
        </w:rPr>
        <w:t xml:space="preserve"> rute zaštićene i dostupne samo korisnicima čiji zahtjevi za dohvat tih ruta su ispravno autorizirani</w:t>
      </w:r>
    </w:p>
    <w:p w14:paraId="082D304C" w14:textId="77777777" w:rsidR="002739C9" w:rsidRPr="00F30F27" w:rsidRDefault="002739C9" w:rsidP="002739C9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proofErr w:type="spellStart"/>
      <w:r w:rsidRPr="00F30F27">
        <w:rPr>
          <w:rFonts w:ascii="Times New Roman" w:hAnsi="Times New Roman"/>
          <w:color w:val="auto"/>
          <w:sz w:val="24"/>
        </w:rPr>
        <w:t>Frontend</w:t>
      </w:r>
      <w:proofErr w:type="spellEnd"/>
      <w:r w:rsidRPr="00F30F27">
        <w:rPr>
          <w:rFonts w:ascii="Times New Roman" w:hAnsi="Times New Roman"/>
          <w:color w:val="auto"/>
          <w:sz w:val="24"/>
        </w:rPr>
        <w:t xml:space="preserve"> stranica preko koje se korisnici mogu uspješno </w:t>
      </w:r>
      <w:proofErr w:type="spellStart"/>
      <w:r w:rsidRPr="00F30F27">
        <w:rPr>
          <w:rFonts w:ascii="Times New Roman" w:hAnsi="Times New Roman"/>
          <w:color w:val="auto"/>
          <w:sz w:val="24"/>
        </w:rPr>
        <w:t>autentificirati</w:t>
      </w:r>
      <w:proofErr w:type="spellEnd"/>
      <w:r w:rsidRPr="00F30F27">
        <w:rPr>
          <w:rFonts w:ascii="Times New Roman" w:hAnsi="Times New Roman"/>
          <w:color w:val="auto"/>
          <w:sz w:val="24"/>
        </w:rPr>
        <w:t xml:space="preserve"> i autorizirati za korištenje zaštićenih </w:t>
      </w:r>
      <w:proofErr w:type="spellStart"/>
      <w:r w:rsidRPr="00F30F27">
        <w:rPr>
          <w:rFonts w:ascii="Times New Roman" w:hAnsi="Times New Roman"/>
          <w:color w:val="auto"/>
          <w:sz w:val="24"/>
        </w:rPr>
        <w:t>backend</w:t>
      </w:r>
      <w:proofErr w:type="spellEnd"/>
      <w:r w:rsidRPr="00F30F27">
        <w:rPr>
          <w:rFonts w:ascii="Times New Roman" w:hAnsi="Times New Roman"/>
          <w:color w:val="auto"/>
          <w:sz w:val="24"/>
        </w:rPr>
        <w:t xml:space="preserve"> ruta</w:t>
      </w:r>
    </w:p>
    <w:p w14:paraId="48A27853" w14:textId="77777777" w:rsidR="002739C9" w:rsidRDefault="002739C9" w:rsidP="002739C9">
      <w:pPr>
        <w:pStyle w:val="Upute"/>
      </w:pPr>
    </w:p>
    <w:p w14:paraId="1BEEE225" w14:textId="77777777" w:rsidR="002739C9" w:rsidRDefault="002739C9" w:rsidP="002739C9">
      <w:pPr>
        <w:pStyle w:val="Heading2"/>
      </w:pPr>
      <w:r>
        <w:t>Stanje nakon slučaja korištenja</w:t>
      </w:r>
    </w:p>
    <w:p w14:paraId="36665EB0" w14:textId="77777777" w:rsidR="002739C9" w:rsidRDefault="002739C9" w:rsidP="002739C9">
      <w:r>
        <w:t>Autoriziran korisnik koji dobiva mogućnosti korištenja funkcionalnosti sustava koje su dostupne samo korisnicima sa njegovom rolom</w:t>
      </w:r>
    </w:p>
    <w:p w14:paraId="104B5717" w14:textId="77777777" w:rsidR="002739C9" w:rsidRDefault="002739C9" w:rsidP="002739C9"/>
    <w:p w14:paraId="3558B5F8" w14:textId="77777777" w:rsidR="002739C9" w:rsidRDefault="002739C9" w:rsidP="002739C9">
      <w:pPr>
        <w:pStyle w:val="Heading2"/>
      </w:pPr>
      <w:r>
        <w:t>Ograničenja i rizici</w:t>
      </w:r>
    </w:p>
    <w:p w14:paraId="2749AFCE" w14:textId="77777777" w:rsidR="002739C9" w:rsidRPr="00F30F27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Napadač može pokušati provaliti lozinku korisnika na način da se pokušava prijaviti sa ogromnim brojem kombinacija lozinki.</w:t>
      </w:r>
    </w:p>
    <w:p w14:paraId="50EA3AF7" w14:textId="77777777" w:rsidR="002739C9" w:rsidRDefault="002739C9" w:rsidP="002739C9"/>
    <w:p w14:paraId="44E4FA5C" w14:textId="77777777" w:rsidR="002739C9" w:rsidRDefault="002739C9" w:rsidP="002739C9">
      <w:pPr>
        <w:pStyle w:val="Heading2"/>
      </w:pPr>
      <w:r>
        <w:t>Okidači događaja</w:t>
      </w:r>
    </w:p>
    <w:p w14:paraId="1F657317" w14:textId="77777777" w:rsidR="002739C9" w:rsidRPr="00F30F27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Korisnik unosi svoje korisničko ime i lozinku i šalje zahtjev za prijavu na sustav</w:t>
      </w:r>
    </w:p>
    <w:p w14:paraId="11FD00C4" w14:textId="77777777" w:rsidR="002739C9" w:rsidRPr="004119AC" w:rsidRDefault="002739C9" w:rsidP="002739C9"/>
    <w:p w14:paraId="321316A7" w14:textId="77777777" w:rsidR="002739C9" w:rsidRDefault="002739C9" w:rsidP="002739C9">
      <w:pPr>
        <w:pStyle w:val="Heading2"/>
      </w:pPr>
      <w:r>
        <w:t>Primarni sudionik</w:t>
      </w:r>
    </w:p>
    <w:p w14:paraId="2158C808" w14:textId="77777777" w:rsidR="002739C9" w:rsidRPr="00F30F27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Korisnik</w:t>
      </w:r>
    </w:p>
    <w:p w14:paraId="65FE99B2" w14:textId="77777777" w:rsidR="002739C9" w:rsidRDefault="002739C9" w:rsidP="002739C9"/>
    <w:p w14:paraId="735B23BE" w14:textId="77777777" w:rsidR="002739C9" w:rsidRDefault="002739C9" w:rsidP="002739C9">
      <w:pPr>
        <w:pStyle w:val="Heading2"/>
      </w:pPr>
      <w:r>
        <w:t>Sporedni sudionik odnosno sudionici</w:t>
      </w:r>
    </w:p>
    <w:p w14:paraId="0A772750" w14:textId="77777777" w:rsidR="002739C9" w:rsidRPr="00F30F27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Zaposlenik i administrator</w:t>
      </w:r>
    </w:p>
    <w:p w14:paraId="182BE222" w14:textId="77777777" w:rsidR="002739C9" w:rsidRDefault="002739C9" w:rsidP="002739C9"/>
    <w:p w14:paraId="668F036C" w14:textId="77777777" w:rsidR="002739C9" w:rsidRDefault="002739C9" w:rsidP="002739C9"/>
    <w:p w14:paraId="1783349B" w14:textId="77777777" w:rsidR="002739C9" w:rsidRDefault="002739C9" w:rsidP="002739C9"/>
    <w:p w14:paraId="4274161B" w14:textId="77777777" w:rsidR="00061B3B" w:rsidRDefault="00061B3B" w:rsidP="002739C9"/>
    <w:p w14:paraId="3DAFE8B8" w14:textId="5F0282C6" w:rsidR="00061B3B" w:rsidRPr="00D315C0" w:rsidRDefault="00E65424" w:rsidP="00061B3B">
      <w:pPr>
        <w:pStyle w:val="Heading2"/>
      </w:pPr>
      <w:r>
        <w:lastRenderedPageBreak/>
        <w:t>Imena putova korištenja</w:t>
      </w:r>
    </w:p>
    <w:p w14:paraId="6F0118D5" w14:textId="77777777" w:rsidR="002739C9" w:rsidRDefault="002739C9" w:rsidP="006736B3">
      <w:pPr>
        <w:pStyle w:val="Heading3"/>
      </w:pPr>
      <w:r>
        <w:t xml:space="preserve">Primarni put </w:t>
      </w:r>
    </w:p>
    <w:p w14:paraId="18228B88" w14:textId="77777777" w:rsidR="002739C9" w:rsidRPr="002B263E" w:rsidRDefault="002739C9" w:rsidP="002739C9">
      <w:pPr>
        <w:pStyle w:val="Upute"/>
        <w:rPr>
          <w:color w:val="auto"/>
        </w:rPr>
      </w:pPr>
      <w:r w:rsidRPr="002B263E">
        <w:rPr>
          <w:color w:val="auto"/>
        </w:rPr>
        <w:t>Korisnik unosi ispravno korisničko ime i lozinku, zatim se uspješno prijavljuje na sustav.</w:t>
      </w:r>
    </w:p>
    <w:p w14:paraId="004FA678" w14:textId="77777777" w:rsidR="002739C9" w:rsidRDefault="002739C9" w:rsidP="002739C9"/>
    <w:p w14:paraId="0AB1F6B4" w14:textId="77777777" w:rsidR="002739C9" w:rsidRDefault="002739C9" w:rsidP="006736B3">
      <w:pPr>
        <w:pStyle w:val="Heading3"/>
      </w:pPr>
      <w:r>
        <w:t>Alternativni putovi</w:t>
      </w:r>
    </w:p>
    <w:p w14:paraId="68521834" w14:textId="77777777" w:rsidR="002739C9" w:rsidRPr="00F30F27" w:rsidRDefault="002739C9" w:rsidP="002739C9">
      <w:pPr>
        <w:pStyle w:val="Upute"/>
        <w:numPr>
          <w:ilvl w:val="0"/>
          <w:numId w:val="19"/>
        </w:numPr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Korisnik unosi pogrešne podatke za prijavu, može pokušati ponovno</w:t>
      </w:r>
    </w:p>
    <w:p w14:paraId="30776FAE" w14:textId="77777777" w:rsidR="002739C9" w:rsidRPr="00F30F27" w:rsidRDefault="002739C9" w:rsidP="002739C9">
      <w:pPr>
        <w:pStyle w:val="Upute"/>
        <w:numPr>
          <w:ilvl w:val="0"/>
          <w:numId w:val="19"/>
        </w:numPr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Korisnik premaši broj mogućih pokušaja prijava za svoje korisničko ime</w:t>
      </w:r>
    </w:p>
    <w:p w14:paraId="710426DF" w14:textId="77777777" w:rsidR="002739C9" w:rsidRPr="00F30F27" w:rsidRDefault="002739C9" w:rsidP="002739C9">
      <w:pPr>
        <w:pStyle w:val="Upute"/>
        <w:numPr>
          <w:ilvl w:val="0"/>
          <w:numId w:val="19"/>
        </w:numPr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Ukoliko se korisnik ne sječa svoje lozinke, može je resetirati putem email-a, ovu opciju može pozvati i nakon što premaši broj mogućih prijava</w:t>
      </w:r>
    </w:p>
    <w:p w14:paraId="47542FD9" w14:textId="77777777" w:rsidR="002739C9" w:rsidRDefault="002739C9" w:rsidP="002739C9"/>
    <w:p w14:paraId="03BC74F9" w14:textId="77777777" w:rsidR="002739C9" w:rsidRPr="00930DDF" w:rsidRDefault="002739C9" w:rsidP="006736B3">
      <w:pPr>
        <w:pStyle w:val="Heading3"/>
      </w:pPr>
      <w:r>
        <w:t>Putovi u slučaju iznimke</w:t>
      </w:r>
    </w:p>
    <w:p w14:paraId="6FE01F77" w14:textId="77777777" w:rsidR="002739C9" w:rsidRPr="00F30F27" w:rsidRDefault="002739C9" w:rsidP="002739C9">
      <w:pPr>
        <w:pStyle w:val="Upute"/>
        <w:numPr>
          <w:ilvl w:val="0"/>
          <w:numId w:val="20"/>
        </w:numPr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Sustav nije dostupan</w:t>
      </w:r>
    </w:p>
    <w:p w14:paraId="0423FC1D" w14:textId="77777777" w:rsidR="002739C9" w:rsidRPr="002B263E" w:rsidRDefault="002739C9" w:rsidP="002739C9">
      <w:pPr>
        <w:pStyle w:val="Upute"/>
        <w:numPr>
          <w:ilvl w:val="0"/>
          <w:numId w:val="20"/>
        </w:numPr>
        <w:rPr>
          <w:color w:val="auto"/>
        </w:rPr>
      </w:pPr>
      <w:r w:rsidRPr="00F30F27">
        <w:rPr>
          <w:rFonts w:ascii="Times New Roman" w:hAnsi="Times New Roman"/>
          <w:color w:val="auto"/>
          <w:sz w:val="24"/>
        </w:rPr>
        <w:t>Korisnikov račun je iz nekog razloga suspendiran</w:t>
      </w:r>
    </w:p>
    <w:p w14:paraId="738B9CF4" w14:textId="77777777" w:rsidR="002739C9" w:rsidRDefault="002739C9" w:rsidP="002739C9"/>
    <w:p w14:paraId="4E11343A" w14:textId="77777777" w:rsidR="002739C9" w:rsidRDefault="002739C9" w:rsidP="002739C9"/>
    <w:p w14:paraId="3E7A0A21" w14:textId="3C77DA41" w:rsidR="00E65424" w:rsidRPr="00E410E7" w:rsidRDefault="00E65424" w:rsidP="00E65424">
      <w:pPr>
        <w:pStyle w:val="Heading2"/>
      </w:pPr>
      <w:r>
        <w:t>Detalji slučaja korištenja</w:t>
      </w:r>
    </w:p>
    <w:p w14:paraId="6ECF390A" w14:textId="77777777" w:rsidR="002739C9" w:rsidRDefault="002739C9" w:rsidP="002739C9">
      <w:pPr>
        <w:pStyle w:val="Heading2"/>
      </w:pPr>
      <w:r>
        <w:t>Ime puta</w:t>
      </w:r>
    </w:p>
    <w:p w14:paraId="1ECC2481" w14:textId="77777777" w:rsidR="002739C9" w:rsidRPr="00F30F27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Primarni put – uspješna autentifikacija i autorizacija korisnika</w:t>
      </w:r>
    </w:p>
    <w:p w14:paraId="2040353E" w14:textId="77777777" w:rsidR="002739C9" w:rsidRDefault="002739C9" w:rsidP="002739C9"/>
    <w:p w14:paraId="78E2BA9A" w14:textId="77777777" w:rsidR="002739C9" w:rsidRDefault="002739C9" w:rsidP="002739C9">
      <w:pPr>
        <w:pStyle w:val="Heading3"/>
      </w:pPr>
      <w:r>
        <w:t>Okidač događaja</w:t>
      </w:r>
    </w:p>
    <w:p w14:paraId="2D1D9178" w14:textId="77777777" w:rsidR="002739C9" w:rsidRPr="00F30F27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 xml:space="preserve">Korisnik unosu korisničko ime i lozinku i šalje zahtjev za prijavu </w:t>
      </w:r>
    </w:p>
    <w:p w14:paraId="6262753E" w14:textId="77777777" w:rsidR="002739C9" w:rsidRDefault="002739C9" w:rsidP="002739C9">
      <w:pPr>
        <w:pStyle w:val="Upute"/>
      </w:pPr>
    </w:p>
    <w:p w14:paraId="7638C4C1" w14:textId="77777777" w:rsidR="002739C9" w:rsidRDefault="002739C9" w:rsidP="002739C9">
      <w:pPr>
        <w:pStyle w:val="Heading3"/>
      </w:pPr>
      <w:r>
        <w:t>Osnovi slijed koraka</w:t>
      </w:r>
    </w:p>
    <w:p w14:paraId="7AE11C44" w14:textId="77777777" w:rsidR="002739C9" w:rsidRDefault="002739C9" w:rsidP="002739C9">
      <w:pPr>
        <w:numPr>
          <w:ilvl w:val="0"/>
          <w:numId w:val="21"/>
        </w:numPr>
      </w:pPr>
      <w:r>
        <w:t>Korisnik šalje zahtjev za prijavu, u zahtjevu šalje svoje korisničko ime i lozinku</w:t>
      </w:r>
    </w:p>
    <w:p w14:paraId="29065C28" w14:textId="77777777" w:rsidR="002739C9" w:rsidRDefault="002739C9" w:rsidP="002739C9">
      <w:pPr>
        <w:numPr>
          <w:ilvl w:val="0"/>
          <w:numId w:val="21"/>
        </w:numPr>
      </w:pPr>
      <w:r>
        <w:t>Server provjerava da li u sustavu postoji korisnik sa datim korisničkim imenom</w:t>
      </w:r>
    </w:p>
    <w:p w14:paraId="740A4352" w14:textId="77777777" w:rsidR="002739C9" w:rsidRDefault="002739C9" w:rsidP="002739C9">
      <w:pPr>
        <w:numPr>
          <w:ilvl w:val="0"/>
          <w:numId w:val="21"/>
        </w:numPr>
      </w:pPr>
      <w:r>
        <w:t>Ako postoji, sustav provjerava da li je poslana lozinka također ispravna za tog korisnika</w:t>
      </w:r>
    </w:p>
    <w:p w14:paraId="48C583FE" w14:textId="77777777" w:rsidR="002739C9" w:rsidRDefault="002739C9" w:rsidP="002739C9">
      <w:pPr>
        <w:numPr>
          <w:ilvl w:val="0"/>
          <w:numId w:val="21"/>
        </w:numPr>
      </w:pPr>
      <w:r>
        <w:t>Ako jeste server autorizira korisnika tj. korisnik dobiva mogućnosti korištenja sustava sukladne njegovoj roli.</w:t>
      </w:r>
    </w:p>
    <w:p w14:paraId="5C6593FE" w14:textId="77777777" w:rsidR="002739C9" w:rsidRDefault="002739C9" w:rsidP="002739C9"/>
    <w:p w14:paraId="3FEB669E" w14:textId="77777777" w:rsidR="002739C9" w:rsidRDefault="002739C9" w:rsidP="002739C9">
      <w:pPr>
        <w:pStyle w:val="Heading3"/>
      </w:pPr>
      <w:r>
        <w:t>Poslovna pravila</w:t>
      </w:r>
    </w:p>
    <w:p w14:paraId="44CC9217" w14:textId="77777777" w:rsidR="002739C9" w:rsidRDefault="002739C9" w:rsidP="002739C9">
      <w:r>
        <w:t>Korisnik za dato korisničko ime ima određeni broj pokušaja za prijavu (8). Ako se korisnik za redom ne uspije prijaviti u datom broju pokušaja, njegov račun biva privremeno zaključan od prijava. Korisnik može kontaktirati službu i riješiti ovaj problem.</w:t>
      </w:r>
    </w:p>
    <w:p w14:paraId="770D5C43" w14:textId="77777777" w:rsidR="002739C9" w:rsidRPr="00033DF3" w:rsidRDefault="002739C9" w:rsidP="002739C9"/>
    <w:p w14:paraId="5699635C" w14:textId="77777777" w:rsidR="002739C9" w:rsidRPr="00D50AF2" w:rsidRDefault="002739C9" w:rsidP="002739C9">
      <w:pPr>
        <w:pStyle w:val="Heading3"/>
      </w:pPr>
      <w:r>
        <w:t>Ograničenja i rizici</w:t>
      </w:r>
    </w:p>
    <w:p w14:paraId="5585A559" w14:textId="77777777" w:rsidR="002739C9" w:rsidRPr="00F30F27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Korisnik ima određeni broj pokušaja da unese ispravne podatke za prijavu. Napadač može pokušati „pogoditi“ podatke nekog drugog korisnika.</w:t>
      </w:r>
    </w:p>
    <w:p w14:paraId="02749C16" w14:textId="77777777" w:rsidR="002739C9" w:rsidRDefault="002739C9" w:rsidP="002739C9"/>
    <w:p w14:paraId="4E94A8C5" w14:textId="77777777" w:rsidR="002739C9" w:rsidRDefault="002739C9" w:rsidP="002739C9">
      <w:pPr>
        <w:pStyle w:val="Heading2"/>
      </w:pPr>
      <w:r>
        <w:t>Ime puta</w:t>
      </w:r>
    </w:p>
    <w:p w14:paraId="381B70ED" w14:textId="77777777" w:rsidR="002739C9" w:rsidRPr="00F30F27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Alternativni put – korisnik unosi pogrešne podatke za prijavu</w:t>
      </w:r>
    </w:p>
    <w:p w14:paraId="0FC7F909" w14:textId="77777777" w:rsidR="002739C9" w:rsidRDefault="002739C9" w:rsidP="002739C9"/>
    <w:p w14:paraId="05A985F2" w14:textId="77777777" w:rsidR="002739C9" w:rsidRDefault="002739C9" w:rsidP="002739C9">
      <w:pPr>
        <w:pStyle w:val="Heading3"/>
      </w:pPr>
      <w:r>
        <w:lastRenderedPageBreak/>
        <w:t>Okidač događaja</w:t>
      </w:r>
    </w:p>
    <w:p w14:paraId="538446D1" w14:textId="77777777" w:rsidR="002739C9" w:rsidRPr="00F30F27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Korisnik se pokuša prijaviti na sustav sa korisničkim imenom koje ne postoji ili netočnom lozinkom.</w:t>
      </w:r>
    </w:p>
    <w:p w14:paraId="149D98B8" w14:textId="77777777" w:rsidR="002739C9" w:rsidRDefault="002739C9" w:rsidP="002739C9">
      <w:pPr>
        <w:pStyle w:val="Upute"/>
      </w:pPr>
    </w:p>
    <w:p w14:paraId="7CF887AF" w14:textId="77777777" w:rsidR="002739C9" w:rsidRDefault="002739C9" w:rsidP="002739C9">
      <w:pPr>
        <w:pStyle w:val="Heading3"/>
      </w:pPr>
      <w:r>
        <w:t>Osnovi slijed koraka</w:t>
      </w:r>
    </w:p>
    <w:p w14:paraId="657A314B" w14:textId="77777777" w:rsidR="002739C9" w:rsidRPr="00F30F27" w:rsidRDefault="002739C9" w:rsidP="002739C9">
      <w:pPr>
        <w:numPr>
          <w:ilvl w:val="0"/>
          <w:numId w:val="21"/>
        </w:numPr>
      </w:pPr>
      <w:r w:rsidRPr="00F30F27">
        <w:t>Korisnik šalje zahtjev za prijavu, u zahtjevu šalje korisničko ime i lozinku</w:t>
      </w:r>
    </w:p>
    <w:p w14:paraId="1BC1F9AB" w14:textId="77777777" w:rsidR="002739C9" w:rsidRPr="00F30F27" w:rsidRDefault="002739C9" w:rsidP="002739C9">
      <w:pPr>
        <w:numPr>
          <w:ilvl w:val="0"/>
          <w:numId w:val="21"/>
        </w:numPr>
      </w:pPr>
      <w:r w:rsidRPr="00F30F27">
        <w:t>Server provjerava da li u sustavu postoji korisnik sa datim korisničkim imenom</w:t>
      </w:r>
    </w:p>
    <w:p w14:paraId="7B93CC6A" w14:textId="77777777" w:rsidR="002739C9" w:rsidRPr="00F30F27" w:rsidRDefault="002739C9" w:rsidP="002739C9">
      <w:pPr>
        <w:numPr>
          <w:ilvl w:val="0"/>
          <w:numId w:val="21"/>
        </w:numPr>
      </w:pPr>
      <w:r w:rsidRPr="00F30F27">
        <w:t>Ako postoji, sustav provjerava da li je poslana lozinka također ispravna za tog korisnika</w:t>
      </w:r>
    </w:p>
    <w:p w14:paraId="701600A8" w14:textId="77777777" w:rsidR="002739C9" w:rsidRPr="00F30F27" w:rsidRDefault="002739C9" w:rsidP="002739C9">
      <w:pPr>
        <w:numPr>
          <w:ilvl w:val="0"/>
          <w:numId w:val="21"/>
        </w:numPr>
      </w:pPr>
      <w:r w:rsidRPr="00F30F27">
        <w:t>Ukoliko dati korisnik ne postoji ili poslana lozinka nije ispravna, server korisniku šalje informaciju o neuspješnoj prijavi</w:t>
      </w:r>
    </w:p>
    <w:p w14:paraId="17241A81" w14:textId="77777777" w:rsidR="002739C9" w:rsidRPr="00F30F27" w:rsidRDefault="002739C9" w:rsidP="002739C9">
      <w:pPr>
        <w:numPr>
          <w:ilvl w:val="0"/>
          <w:numId w:val="21"/>
        </w:numPr>
      </w:pPr>
      <w:r w:rsidRPr="00F30F27">
        <w:t>Korisnik može pokušati ponovno</w:t>
      </w:r>
    </w:p>
    <w:p w14:paraId="5F1988E0" w14:textId="77777777" w:rsidR="002739C9" w:rsidRDefault="002739C9" w:rsidP="002739C9"/>
    <w:p w14:paraId="71A4D42F" w14:textId="77777777" w:rsidR="002739C9" w:rsidRDefault="002739C9" w:rsidP="002739C9">
      <w:pPr>
        <w:pStyle w:val="Heading3"/>
      </w:pPr>
      <w:r>
        <w:t>Poslovna pravila</w:t>
      </w:r>
    </w:p>
    <w:p w14:paraId="5B6D14F8" w14:textId="77777777" w:rsidR="002739C9" w:rsidRPr="00F30F27" w:rsidRDefault="002739C9" w:rsidP="002739C9">
      <w:r w:rsidRPr="00F30F27">
        <w:t>Korisnik ima određeni broj pokušaja za prijavu, ukoliko za redom premaši taj broj pokušaja, njegov račun se suspendira na određeno vrijeme. Korisnik može kontaktirati službu i riješiti ovaj problem.</w:t>
      </w:r>
    </w:p>
    <w:p w14:paraId="02CA5EB7" w14:textId="77777777" w:rsidR="002739C9" w:rsidRPr="00033DF3" w:rsidRDefault="002739C9" w:rsidP="002739C9"/>
    <w:p w14:paraId="28A0462F" w14:textId="77777777" w:rsidR="002739C9" w:rsidRPr="00F30F27" w:rsidRDefault="002739C9" w:rsidP="002739C9">
      <w:pPr>
        <w:pStyle w:val="Heading3"/>
      </w:pPr>
      <w:r w:rsidRPr="00F30F27">
        <w:t>Ograničenja i rizici</w:t>
      </w:r>
    </w:p>
    <w:p w14:paraId="4AC68142" w14:textId="3F750859" w:rsidR="002739C9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Napadač može pokušati „pogoditi“ podatke nekog drugog korisnika ili sam korisnik može pokušati previše puta sa prijaviti sa pogrešnim podacima, čime se zaključava njegov račun</w:t>
      </w:r>
    </w:p>
    <w:p w14:paraId="02C77C35" w14:textId="77777777" w:rsidR="002739C9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19FCBE49" w14:textId="576E4F61" w:rsidR="002739C9" w:rsidRPr="002739C9" w:rsidRDefault="002739C9" w:rsidP="002739C9">
      <w:pPr>
        <w:pStyle w:val="Heading2"/>
      </w:pPr>
      <w:r w:rsidRPr="002739C9">
        <w:t>Tehničke informacije o slučaju korištenja</w:t>
      </w:r>
    </w:p>
    <w:p w14:paraId="3C599BCA" w14:textId="77777777" w:rsidR="002739C9" w:rsidRDefault="002739C9" w:rsidP="002739C9">
      <w:pPr>
        <w:pStyle w:val="Heading3"/>
      </w:pPr>
      <w:r>
        <w:t>Prioriteti</w:t>
      </w:r>
    </w:p>
    <w:p w14:paraId="54BA73EA" w14:textId="77777777" w:rsidR="002739C9" w:rsidRPr="00F30F27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Prioritet i ispravna implantacija ovog dijela sustava su od ključne važnosti. Od ovog dijela sustava ovisi sigurnost aplikacije.</w:t>
      </w:r>
    </w:p>
    <w:p w14:paraId="0FFDC88E" w14:textId="77777777" w:rsidR="002739C9" w:rsidRPr="007A5D16" w:rsidRDefault="002739C9" w:rsidP="002739C9"/>
    <w:p w14:paraId="16039C52" w14:textId="77777777" w:rsidR="002739C9" w:rsidRPr="007A5D16" w:rsidRDefault="002739C9" w:rsidP="002739C9">
      <w:pPr>
        <w:pStyle w:val="Heading3"/>
      </w:pPr>
      <w:r w:rsidRPr="007A5D16">
        <w:t>Performanse</w:t>
      </w:r>
    </w:p>
    <w:p w14:paraId="2390BA20" w14:textId="77777777" w:rsidR="002739C9" w:rsidRPr="00F30F27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Proces autentifikacije i autorizacije bi trebao biti jako brz (u najgorem slučaju 3-4 sekunde).</w:t>
      </w:r>
    </w:p>
    <w:p w14:paraId="02412A48" w14:textId="77777777" w:rsidR="002739C9" w:rsidRPr="007A5D16" w:rsidRDefault="002739C9" w:rsidP="002739C9"/>
    <w:p w14:paraId="18FFB8AB" w14:textId="77777777" w:rsidR="002739C9" w:rsidRPr="007A5D16" w:rsidRDefault="002739C9" w:rsidP="002739C9">
      <w:pPr>
        <w:pStyle w:val="Heading3"/>
      </w:pPr>
      <w:r w:rsidRPr="007A5D16">
        <w:t>Učestalost</w:t>
      </w:r>
    </w:p>
    <w:p w14:paraId="255C278E" w14:textId="77777777" w:rsidR="002739C9" w:rsidRPr="00F30F27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Svaki put kada korisnik želi pristupati svom korisničkom računu. To može biti i nekoliko puta dnevno.</w:t>
      </w:r>
    </w:p>
    <w:p w14:paraId="5B663C3D" w14:textId="77777777" w:rsidR="002739C9" w:rsidRPr="007A5D16" w:rsidRDefault="002739C9" w:rsidP="002739C9"/>
    <w:p w14:paraId="7C21DF33" w14:textId="77777777" w:rsidR="002739C9" w:rsidRPr="007A5D16" w:rsidRDefault="002739C9" w:rsidP="002739C9">
      <w:pPr>
        <w:pStyle w:val="Heading3"/>
      </w:pPr>
      <w:r w:rsidRPr="007A5D16">
        <w:t>Korisničko sučelje</w:t>
      </w:r>
    </w:p>
    <w:p w14:paraId="39FDD410" w14:textId="39F4A2F2" w:rsidR="00CF2AF6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Sučelje treba biti jednostavno i intuitivno za korištenje (podrazumijeva standardno sučelje za prijavu kakvo se viđa na drugim sustavima). Polja za unos korisničkog imena i lozinke kao i dugme za prijavu.</w:t>
      </w:r>
    </w:p>
    <w:p w14:paraId="4974071A" w14:textId="77777777" w:rsidR="002739C9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7A10CC98" w14:textId="77777777" w:rsidR="002739C9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384770ED" w14:textId="77777777" w:rsidR="002739C9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24BC9FDD" w14:textId="77777777" w:rsidR="002739C9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078C5240" w14:textId="77777777" w:rsidR="002739C9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748C79E5" w14:textId="77777777" w:rsidR="002739C9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7F1DAC01" w14:textId="77777777" w:rsidR="002739C9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6D84BE75" w14:textId="77777777" w:rsidR="002739C9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39AFCCF4" w14:textId="77777777" w:rsidR="002739C9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606ACA21" w14:textId="4110BEA8" w:rsidR="002739C9" w:rsidRDefault="002739C9" w:rsidP="002739C9">
      <w:pPr>
        <w:pStyle w:val="Heading1"/>
        <w:rPr>
          <w:lang w:val="hr-BA"/>
        </w:rPr>
      </w:pPr>
      <w:r>
        <w:rPr>
          <w:lang w:val="hr-BA"/>
        </w:rPr>
        <w:t xml:space="preserve">Detaljan opis slučaja korištenja – </w:t>
      </w:r>
      <w:r w:rsidRPr="002739C9">
        <w:rPr>
          <w:lang w:val="hr-BA"/>
        </w:rPr>
        <w:t>Uređivanje količine proizvoda</w:t>
      </w:r>
    </w:p>
    <w:p w14:paraId="727A43FB" w14:textId="77777777" w:rsidR="002739C9" w:rsidRDefault="002739C9" w:rsidP="002739C9">
      <w:pPr>
        <w:pStyle w:val="Heading2"/>
      </w:pPr>
      <w:r>
        <w:t>Ime</w:t>
      </w:r>
    </w:p>
    <w:p w14:paraId="578EE852" w14:textId="77777777" w:rsidR="002739C9" w:rsidRDefault="002739C9" w:rsidP="002739C9">
      <w:r>
        <w:t>Uređivanje količine proizvoda u trgovinama</w:t>
      </w:r>
    </w:p>
    <w:p w14:paraId="2073809C" w14:textId="77777777" w:rsidR="002739C9" w:rsidRDefault="002739C9" w:rsidP="002739C9"/>
    <w:p w14:paraId="0A19ACF4" w14:textId="77777777" w:rsidR="002739C9" w:rsidRDefault="002739C9" w:rsidP="002739C9">
      <w:pPr>
        <w:pStyle w:val="Heading2"/>
      </w:pPr>
      <w:r>
        <w:t>Cilj</w:t>
      </w:r>
    </w:p>
    <w:p w14:paraId="160CBCAC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Omogućiti administratorima i zaposlenicima da uređuju količinu proizvoda u trgovinama</w:t>
      </w:r>
    </w:p>
    <w:p w14:paraId="01AED686" w14:textId="77777777" w:rsidR="002739C9" w:rsidRPr="006E3057" w:rsidRDefault="002739C9" w:rsidP="002739C9">
      <w:pPr>
        <w:pStyle w:val="Upute"/>
        <w:rPr>
          <w:color w:val="auto"/>
        </w:rPr>
      </w:pPr>
    </w:p>
    <w:p w14:paraId="2B688376" w14:textId="77777777" w:rsidR="002739C9" w:rsidRDefault="002739C9" w:rsidP="002739C9">
      <w:pPr>
        <w:pStyle w:val="Heading2"/>
      </w:pPr>
      <w:r>
        <w:t>Tim odgovoran za slučaj korištenja</w:t>
      </w:r>
    </w:p>
    <w:p w14:paraId="638802DC" w14:textId="77777777" w:rsidR="002739C9" w:rsidRDefault="002739C9" w:rsidP="002739C9">
      <w:r>
        <w:t xml:space="preserve">Tim za razvoj </w:t>
      </w:r>
      <w:proofErr w:type="spellStart"/>
      <w:r>
        <w:t>backend</w:t>
      </w:r>
      <w:proofErr w:type="spellEnd"/>
      <w:r>
        <w:t>-a i baze</w:t>
      </w:r>
    </w:p>
    <w:p w14:paraId="73E29D37" w14:textId="77777777" w:rsidR="002739C9" w:rsidRDefault="002739C9" w:rsidP="002739C9">
      <w:r>
        <w:t xml:space="preserve">Tim za razvoj </w:t>
      </w:r>
      <w:proofErr w:type="spellStart"/>
      <w:r>
        <w:t>frontenda</w:t>
      </w:r>
      <w:proofErr w:type="spellEnd"/>
      <w:r>
        <w:t>-a</w:t>
      </w:r>
    </w:p>
    <w:p w14:paraId="51B51407" w14:textId="77777777" w:rsidR="002739C9" w:rsidRDefault="002739C9" w:rsidP="002739C9"/>
    <w:p w14:paraId="57B64B61" w14:textId="77777777" w:rsidR="002739C9" w:rsidRDefault="002739C9" w:rsidP="002739C9">
      <w:pPr>
        <w:pStyle w:val="Heading2"/>
      </w:pPr>
      <w:r>
        <w:t>Preduvjeti</w:t>
      </w:r>
    </w:p>
    <w:p w14:paraId="0776A095" w14:textId="77777777" w:rsidR="002739C9" w:rsidRPr="00D62BAB" w:rsidRDefault="002739C9" w:rsidP="002739C9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Baza koja omogućava definiranje količine proizvoda za trgovine</w:t>
      </w:r>
    </w:p>
    <w:p w14:paraId="6CFB2D86" w14:textId="0ECDE995" w:rsidR="002739C9" w:rsidRPr="00D62BAB" w:rsidRDefault="002739C9" w:rsidP="002739C9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proofErr w:type="spellStart"/>
      <w:r w:rsidRPr="00D62BAB">
        <w:rPr>
          <w:rFonts w:ascii="Times New Roman" w:hAnsi="Times New Roman"/>
          <w:color w:val="auto"/>
          <w:sz w:val="24"/>
        </w:rPr>
        <w:t>Backend</w:t>
      </w:r>
      <w:proofErr w:type="spellEnd"/>
      <w:r w:rsidRPr="00D62BAB">
        <w:rPr>
          <w:rFonts w:ascii="Times New Roman" w:hAnsi="Times New Roman"/>
          <w:color w:val="auto"/>
          <w:sz w:val="24"/>
        </w:rPr>
        <w:t xml:space="preserve"> sustav koji omogućava CRUD operacije nad količinom proizvoda u trgovinama, sa rutama koje zahtijevaju </w:t>
      </w:r>
      <w:r w:rsidR="00D46E8E" w:rsidRPr="00D62BAB">
        <w:rPr>
          <w:rFonts w:ascii="Times New Roman" w:hAnsi="Times New Roman"/>
          <w:color w:val="auto"/>
          <w:sz w:val="24"/>
        </w:rPr>
        <w:t>autorizaciju</w:t>
      </w:r>
    </w:p>
    <w:p w14:paraId="7B0E4CC3" w14:textId="77777777" w:rsidR="002739C9" w:rsidRPr="00D62BAB" w:rsidRDefault="002739C9" w:rsidP="002739C9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proofErr w:type="spellStart"/>
      <w:r w:rsidRPr="00D62BAB">
        <w:rPr>
          <w:rFonts w:ascii="Times New Roman" w:hAnsi="Times New Roman"/>
          <w:color w:val="auto"/>
          <w:sz w:val="24"/>
        </w:rPr>
        <w:t>Frontend</w:t>
      </w:r>
      <w:proofErr w:type="spellEnd"/>
      <w:r w:rsidRPr="00D62BAB">
        <w:rPr>
          <w:rFonts w:ascii="Times New Roman" w:hAnsi="Times New Roman"/>
          <w:color w:val="auto"/>
          <w:sz w:val="24"/>
        </w:rPr>
        <w:t xml:space="preserve"> sustav kojemu mogu pristupiti samo autorizirani korisnici da obavljaju proces mijenjana količine proizvoda</w:t>
      </w:r>
    </w:p>
    <w:p w14:paraId="6EA3C202" w14:textId="77777777" w:rsidR="002739C9" w:rsidRPr="00E048BC" w:rsidRDefault="002739C9" w:rsidP="002739C9">
      <w:pPr>
        <w:pStyle w:val="Upute"/>
        <w:rPr>
          <w:color w:val="auto"/>
        </w:rPr>
      </w:pPr>
    </w:p>
    <w:p w14:paraId="1B56B998" w14:textId="77777777" w:rsidR="002739C9" w:rsidRDefault="002739C9" w:rsidP="002739C9">
      <w:pPr>
        <w:pStyle w:val="Heading2"/>
      </w:pPr>
      <w:r>
        <w:t>Stanje nakon slučaja korištenja</w:t>
      </w:r>
    </w:p>
    <w:p w14:paraId="691AC13A" w14:textId="77777777" w:rsidR="002739C9" w:rsidRDefault="002739C9" w:rsidP="002739C9">
      <w:r>
        <w:t xml:space="preserve">Količina proizvoda za nekoj trgovini je izmijenjena </w:t>
      </w:r>
    </w:p>
    <w:p w14:paraId="4273B313" w14:textId="77777777" w:rsidR="002739C9" w:rsidRDefault="002739C9" w:rsidP="002739C9"/>
    <w:p w14:paraId="6BA9B40B" w14:textId="77777777" w:rsidR="002739C9" w:rsidRDefault="002739C9" w:rsidP="002739C9">
      <w:pPr>
        <w:pStyle w:val="Heading2"/>
      </w:pPr>
      <w:r>
        <w:t>Ograničenja i rizici</w:t>
      </w:r>
    </w:p>
    <w:p w14:paraId="686D0986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Pogrešno dodana količina proizvoda za neku trgovinu</w:t>
      </w:r>
    </w:p>
    <w:p w14:paraId="3A133983" w14:textId="77777777" w:rsidR="002739C9" w:rsidRDefault="002739C9" w:rsidP="002739C9"/>
    <w:p w14:paraId="0E923CA5" w14:textId="77777777" w:rsidR="002739C9" w:rsidRDefault="002739C9" w:rsidP="002739C9">
      <w:pPr>
        <w:pStyle w:val="Heading2"/>
      </w:pPr>
      <w:r>
        <w:t>Okidači događaja</w:t>
      </w:r>
    </w:p>
    <w:p w14:paraId="1B2D488E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Administrator ili zaposlenik ulazi u sučelje za mijenjanje količine proizvoda</w:t>
      </w:r>
    </w:p>
    <w:p w14:paraId="3345356C" w14:textId="77777777" w:rsidR="002739C9" w:rsidRPr="004119AC" w:rsidRDefault="002739C9" w:rsidP="002739C9"/>
    <w:p w14:paraId="011F2ECE" w14:textId="77777777" w:rsidR="002739C9" w:rsidRDefault="002739C9" w:rsidP="002739C9">
      <w:pPr>
        <w:pStyle w:val="Heading2"/>
      </w:pPr>
      <w:r>
        <w:t>Primarni sudionik</w:t>
      </w:r>
    </w:p>
    <w:p w14:paraId="24533BA7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Zaposlenik</w:t>
      </w:r>
    </w:p>
    <w:p w14:paraId="28242C98" w14:textId="77777777" w:rsidR="002739C9" w:rsidRDefault="002739C9" w:rsidP="002739C9"/>
    <w:p w14:paraId="0ECF87AB" w14:textId="77777777" w:rsidR="002739C9" w:rsidRDefault="002739C9" w:rsidP="002739C9">
      <w:pPr>
        <w:pStyle w:val="Heading2"/>
      </w:pPr>
      <w:r>
        <w:t>Sporedni sudionik odnosno sudionici</w:t>
      </w:r>
    </w:p>
    <w:p w14:paraId="4A946F0B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Administrator</w:t>
      </w:r>
    </w:p>
    <w:p w14:paraId="0CB092F8" w14:textId="77777777" w:rsidR="002739C9" w:rsidRDefault="002739C9" w:rsidP="002739C9"/>
    <w:p w14:paraId="5766774D" w14:textId="77777777" w:rsidR="00517C87" w:rsidRDefault="00517C87" w:rsidP="002739C9"/>
    <w:p w14:paraId="246690EE" w14:textId="77777777" w:rsidR="00517C87" w:rsidRDefault="00517C87" w:rsidP="002739C9"/>
    <w:p w14:paraId="6D02F128" w14:textId="77777777" w:rsidR="002739C9" w:rsidRDefault="002739C9" w:rsidP="002739C9"/>
    <w:p w14:paraId="678FB489" w14:textId="77777777" w:rsidR="00517C87" w:rsidRDefault="00517C87" w:rsidP="002739C9"/>
    <w:p w14:paraId="23B2662D" w14:textId="77777777" w:rsidR="00517C87" w:rsidRDefault="00517C87" w:rsidP="002739C9"/>
    <w:p w14:paraId="5849DBC1" w14:textId="2591D674" w:rsidR="002739C9" w:rsidRDefault="003B6C3E" w:rsidP="002739C9">
      <w:pPr>
        <w:pStyle w:val="Heading2"/>
      </w:pPr>
      <w:r>
        <w:lastRenderedPageBreak/>
        <w:t>Imena putova slučaja korištenja</w:t>
      </w:r>
    </w:p>
    <w:p w14:paraId="4D16AE55" w14:textId="77777777" w:rsidR="003B6C3E" w:rsidRDefault="003B6C3E" w:rsidP="006736B3">
      <w:pPr>
        <w:pStyle w:val="Heading3"/>
      </w:pPr>
      <w:r>
        <w:t xml:space="preserve">Primarni put </w:t>
      </w:r>
    </w:p>
    <w:p w14:paraId="7A2AD51B" w14:textId="77777777" w:rsidR="003B6C3E" w:rsidRPr="00D62BAB" w:rsidRDefault="003B6C3E" w:rsidP="003B6C3E">
      <w:pPr>
        <w:pStyle w:val="Upute"/>
        <w:numPr>
          <w:ilvl w:val="0"/>
          <w:numId w:val="19"/>
        </w:numPr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Zaposlenik unosi količinu proizvoda u trgovini neovisno o drugim trgovinama</w:t>
      </w:r>
    </w:p>
    <w:p w14:paraId="583E7208" w14:textId="77777777" w:rsidR="003B6C3E" w:rsidRDefault="003B6C3E" w:rsidP="003B6C3E"/>
    <w:p w14:paraId="6EA9753F" w14:textId="77777777" w:rsidR="003B6C3E" w:rsidRDefault="003B6C3E" w:rsidP="006736B3">
      <w:pPr>
        <w:pStyle w:val="Heading3"/>
      </w:pPr>
      <w:r>
        <w:t>Alternativni putovi</w:t>
      </w:r>
    </w:p>
    <w:p w14:paraId="7603D1A4" w14:textId="77777777" w:rsidR="003B6C3E" w:rsidRPr="00D62BAB" w:rsidRDefault="003B6C3E" w:rsidP="003B6C3E">
      <w:pPr>
        <w:pStyle w:val="Upute"/>
        <w:numPr>
          <w:ilvl w:val="0"/>
          <w:numId w:val="19"/>
        </w:numPr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Zaposlenik prebacuje određenu količinu proizvoda iz jedne trgovine u drugu (npr. Iz skladišta oduzima 20 proizvoda i dodaje ih u trgovinu)</w:t>
      </w:r>
    </w:p>
    <w:p w14:paraId="415B9E50" w14:textId="0B8E862E" w:rsidR="003B6C3E" w:rsidRDefault="003B6C3E" w:rsidP="003B6C3E">
      <w:r>
        <w:t>Putovi u slučaju iznimke</w:t>
      </w:r>
    </w:p>
    <w:p w14:paraId="58118F90" w14:textId="77777777" w:rsidR="006736B3" w:rsidRDefault="006736B3" w:rsidP="003B6C3E"/>
    <w:p w14:paraId="4C90D88A" w14:textId="77777777" w:rsidR="006736B3" w:rsidRPr="00930DDF" w:rsidRDefault="006736B3" w:rsidP="006736B3">
      <w:pPr>
        <w:pStyle w:val="Heading3"/>
      </w:pPr>
      <w:r>
        <w:t>Putovi u slučaju iznimke</w:t>
      </w:r>
    </w:p>
    <w:p w14:paraId="5F2293E6" w14:textId="7F58CE05" w:rsidR="006736B3" w:rsidRPr="006736B3" w:rsidRDefault="006736B3" w:rsidP="003B6C3E">
      <w:pPr>
        <w:pStyle w:val="Upute"/>
        <w:numPr>
          <w:ilvl w:val="0"/>
          <w:numId w:val="20"/>
        </w:numPr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Sustav nije dostupan</w:t>
      </w:r>
    </w:p>
    <w:p w14:paraId="33E908C7" w14:textId="77777777" w:rsidR="003B6C3E" w:rsidRDefault="003B6C3E" w:rsidP="003B6C3E"/>
    <w:p w14:paraId="57CC20E4" w14:textId="59B6E98A" w:rsidR="003B6C3E" w:rsidRPr="003B6C3E" w:rsidRDefault="003B6C3E" w:rsidP="003B6C3E">
      <w:pPr>
        <w:pStyle w:val="Heading2"/>
      </w:pPr>
      <w:r>
        <w:t>Detalji slučaja korištenja</w:t>
      </w:r>
    </w:p>
    <w:p w14:paraId="6922B380" w14:textId="46530BEF" w:rsidR="002739C9" w:rsidRDefault="003B6C3E" w:rsidP="002739C9">
      <w:pPr>
        <w:pStyle w:val="Heading2"/>
      </w:pPr>
      <w:r>
        <w:t>Primarni put</w:t>
      </w:r>
    </w:p>
    <w:p w14:paraId="734D339A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Primarni put – Zaposlenik uređuje količinu proizvoda u trgovini neovisno o drugim trgovinama</w:t>
      </w:r>
    </w:p>
    <w:p w14:paraId="73C18FAE" w14:textId="77777777" w:rsidR="002739C9" w:rsidRDefault="002739C9" w:rsidP="002739C9"/>
    <w:p w14:paraId="63B20669" w14:textId="77777777" w:rsidR="002739C9" w:rsidRDefault="002739C9" w:rsidP="002739C9">
      <w:pPr>
        <w:pStyle w:val="Heading3"/>
      </w:pPr>
      <w:r>
        <w:t>Okidač događaja</w:t>
      </w:r>
    </w:p>
    <w:p w14:paraId="3FACE241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Zaposlenik odabire opciju za uređivanje količine proizvoda</w:t>
      </w:r>
    </w:p>
    <w:p w14:paraId="6670B7F8" w14:textId="77777777" w:rsidR="002739C9" w:rsidRDefault="002739C9" w:rsidP="002739C9">
      <w:pPr>
        <w:pStyle w:val="Upute"/>
      </w:pPr>
    </w:p>
    <w:p w14:paraId="0D4E9591" w14:textId="77777777" w:rsidR="002739C9" w:rsidRDefault="002739C9" w:rsidP="002739C9">
      <w:pPr>
        <w:pStyle w:val="Heading3"/>
      </w:pPr>
      <w:r>
        <w:t>Osnovi slijed koraka</w:t>
      </w:r>
    </w:p>
    <w:p w14:paraId="1ACC8171" w14:textId="77777777" w:rsidR="002739C9" w:rsidRPr="00D62BAB" w:rsidRDefault="002739C9" w:rsidP="002739C9">
      <w:pPr>
        <w:numPr>
          <w:ilvl w:val="0"/>
          <w:numId w:val="21"/>
        </w:numPr>
      </w:pPr>
      <w:r w:rsidRPr="00D62BAB">
        <w:t>Zaposlenik odabire trgovinu za koju želi uređivati količinu proizvoda</w:t>
      </w:r>
    </w:p>
    <w:p w14:paraId="328E9482" w14:textId="77777777" w:rsidR="002739C9" w:rsidRPr="00D62BAB" w:rsidRDefault="002739C9" w:rsidP="002739C9">
      <w:pPr>
        <w:numPr>
          <w:ilvl w:val="0"/>
          <w:numId w:val="21"/>
        </w:numPr>
      </w:pPr>
      <w:r w:rsidRPr="00D62BAB">
        <w:t>Sustav zaposleniku vraća sve trenutne proizvode u toj trgovini sa njihovom količinom</w:t>
      </w:r>
    </w:p>
    <w:p w14:paraId="22E40B81" w14:textId="77777777" w:rsidR="002739C9" w:rsidRPr="00D62BAB" w:rsidRDefault="002739C9" w:rsidP="002739C9">
      <w:pPr>
        <w:numPr>
          <w:ilvl w:val="0"/>
          <w:numId w:val="21"/>
        </w:numPr>
      </w:pPr>
      <w:r w:rsidRPr="00D62BAB">
        <w:t>Zaposlenik odabire proizvod čiju količinu želi promijeniti</w:t>
      </w:r>
    </w:p>
    <w:p w14:paraId="219A2A42" w14:textId="77777777" w:rsidR="002739C9" w:rsidRPr="00D62BAB" w:rsidRDefault="002739C9" w:rsidP="002739C9">
      <w:pPr>
        <w:numPr>
          <w:ilvl w:val="0"/>
          <w:numId w:val="21"/>
        </w:numPr>
      </w:pPr>
      <w:r w:rsidRPr="00D62BAB">
        <w:t>Mijenja količinu proizvoda</w:t>
      </w:r>
    </w:p>
    <w:p w14:paraId="3253EA03" w14:textId="77777777" w:rsidR="002739C9" w:rsidRDefault="002739C9" w:rsidP="002739C9"/>
    <w:p w14:paraId="58454C3B" w14:textId="77777777" w:rsidR="002739C9" w:rsidRDefault="002739C9" w:rsidP="002739C9">
      <w:pPr>
        <w:pStyle w:val="Heading3"/>
      </w:pPr>
      <w:r>
        <w:t>Poslovna pravila</w:t>
      </w:r>
    </w:p>
    <w:p w14:paraId="758A56C9" w14:textId="77777777" w:rsidR="002739C9" w:rsidRDefault="002739C9" w:rsidP="002739C9">
      <w:r>
        <w:t>Korisnik koji želi pristupiti sučelju za uređivanje količine proizvoda, mora imati odgovarajuću rolu zaposlenika ili administratora (zaposlenici će primarno mijenjati količine).</w:t>
      </w:r>
    </w:p>
    <w:p w14:paraId="573057AD" w14:textId="77777777" w:rsidR="002739C9" w:rsidRPr="00033DF3" w:rsidRDefault="002739C9" w:rsidP="002739C9"/>
    <w:p w14:paraId="74A06F05" w14:textId="77777777" w:rsidR="002739C9" w:rsidRPr="00D50AF2" w:rsidRDefault="002739C9" w:rsidP="002739C9">
      <w:pPr>
        <w:pStyle w:val="Heading3"/>
      </w:pPr>
      <w:r>
        <w:t>Ograničenja i rizici</w:t>
      </w:r>
    </w:p>
    <w:p w14:paraId="49D01797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Korisnik unosi pogrešnu količinu proizvoda</w:t>
      </w:r>
    </w:p>
    <w:p w14:paraId="08679F12" w14:textId="77777777" w:rsidR="002739C9" w:rsidRDefault="002739C9" w:rsidP="002739C9"/>
    <w:p w14:paraId="0A4E2A5E" w14:textId="77777777" w:rsidR="002739C9" w:rsidRDefault="002739C9" w:rsidP="002739C9">
      <w:pPr>
        <w:pStyle w:val="Heading2"/>
      </w:pPr>
      <w:r>
        <w:t>Ime puta</w:t>
      </w:r>
    </w:p>
    <w:p w14:paraId="73BC0DCB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Alternativni put – Zaposlenik prebacuje količinu proizvoda iz jedne trgovine u drugu</w:t>
      </w:r>
    </w:p>
    <w:p w14:paraId="106A270D" w14:textId="77777777" w:rsidR="002739C9" w:rsidRDefault="002739C9" w:rsidP="002739C9"/>
    <w:p w14:paraId="5368CC67" w14:textId="77777777" w:rsidR="002739C9" w:rsidRDefault="002739C9" w:rsidP="002739C9">
      <w:pPr>
        <w:pStyle w:val="Heading3"/>
      </w:pPr>
      <w:r>
        <w:t>Okidač događaja</w:t>
      </w:r>
    </w:p>
    <w:p w14:paraId="76766B79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Zaposlenik odabire opciju za uređivanje količine proizvoda</w:t>
      </w:r>
    </w:p>
    <w:p w14:paraId="3805FBEA" w14:textId="77777777" w:rsidR="002739C9" w:rsidRDefault="002739C9" w:rsidP="002739C9">
      <w:pPr>
        <w:pStyle w:val="Upute"/>
      </w:pPr>
    </w:p>
    <w:p w14:paraId="589E1CB1" w14:textId="77777777" w:rsidR="002739C9" w:rsidRDefault="002739C9" w:rsidP="002739C9">
      <w:pPr>
        <w:pStyle w:val="Heading3"/>
      </w:pPr>
      <w:r>
        <w:lastRenderedPageBreak/>
        <w:t>Osnovi slijed koraka</w:t>
      </w:r>
    </w:p>
    <w:p w14:paraId="44BFA697" w14:textId="77777777" w:rsidR="002739C9" w:rsidRDefault="002739C9" w:rsidP="002739C9">
      <w:pPr>
        <w:numPr>
          <w:ilvl w:val="0"/>
          <w:numId w:val="21"/>
        </w:numPr>
      </w:pPr>
      <w:r>
        <w:t>Zaposlenik odabire trgovinu za koju želi uređivati količinu proizvoda</w:t>
      </w:r>
    </w:p>
    <w:p w14:paraId="0766C51A" w14:textId="77777777" w:rsidR="002739C9" w:rsidRDefault="002739C9" w:rsidP="002739C9">
      <w:pPr>
        <w:numPr>
          <w:ilvl w:val="0"/>
          <w:numId w:val="21"/>
        </w:numPr>
      </w:pPr>
      <w:r>
        <w:t>Sustav zaposleniku vraća sve trenutne proizvode u toj trgovini sa njihovom količinom</w:t>
      </w:r>
    </w:p>
    <w:p w14:paraId="0CA42C8C" w14:textId="77777777" w:rsidR="002739C9" w:rsidRDefault="002739C9" w:rsidP="002739C9">
      <w:pPr>
        <w:numPr>
          <w:ilvl w:val="0"/>
          <w:numId w:val="21"/>
        </w:numPr>
      </w:pPr>
      <w:r>
        <w:t>Zaposlenik odabire proizvod čiju količinu želi prebaciti u drugu trgovinu</w:t>
      </w:r>
    </w:p>
    <w:p w14:paraId="114DAFE2" w14:textId="77777777" w:rsidR="002739C9" w:rsidRDefault="002739C9" w:rsidP="002739C9">
      <w:pPr>
        <w:numPr>
          <w:ilvl w:val="0"/>
          <w:numId w:val="21"/>
        </w:numPr>
      </w:pPr>
      <w:r>
        <w:t>Odabire količinu proizvoda koju želi prebaciti</w:t>
      </w:r>
    </w:p>
    <w:p w14:paraId="6C612D57" w14:textId="77777777" w:rsidR="002739C9" w:rsidRDefault="002739C9" w:rsidP="002739C9">
      <w:pPr>
        <w:numPr>
          <w:ilvl w:val="0"/>
          <w:numId w:val="21"/>
        </w:numPr>
      </w:pPr>
      <w:r>
        <w:t>Odabire trgovinu u koju želi prebaciti tu količinu</w:t>
      </w:r>
    </w:p>
    <w:p w14:paraId="6715644E" w14:textId="77777777" w:rsidR="002739C9" w:rsidRDefault="002739C9" w:rsidP="002739C9"/>
    <w:p w14:paraId="3AB5EE5C" w14:textId="77777777" w:rsidR="002739C9" w:rsidRDefault="002739C9" w:rsidP="002739C9"/>
    <w:p w14:paraId="70861A15" w14:textId="77777777" w:rsidR="002739C9" w:rsidRDefault="002739C9" w:rsidP="002739C9">
      <w:pPr>
        <w:pStyle w:val="Heading3"/>
      </w:pPr>
      <w:r>
        <w:t>Poslovna pravila</w:t>
      </w:r>
    </w:p>
    <w:p w14:paraId="63A38F96" w14:textId="77777777" w:rsidR="002739C9" w:rsidRDefault="002739C9" w:rsidP="002739C9">
      <w:r>
        <w:t>Korisnik koji želi pristupiti sučelju za uređivanje količine proizvoda, mora imati odgovarajuću rolu zaposlenika ili administratora (zaposlenici će primarno mijenjati količine).</w:t>
      </w:r>
    </w:p>
    <w:p w14:paraId="14C8665B" w14:textId="77777777" w:rsidR="002739C9" w:rsidRPr="00D50AF2" w:rsidRDefault="002739C9" w:rsidP="002739C9">
      <w:pPr>
        <w:pStyle w:val="Heading3"/>
      </w:pPr>
      <w:r>
        <w:t>Ograničenja i rizici</w:t>
      </w:r>
    </w:p>
    <w:p w14:paraId="670B6402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Zaposlenik prebacuje pogrešnu količinu proizvoda ili proces prebacivanja vrši između pogrešnih radnji</w:t>
      </w:r>
    </w:p>
    <w:p w14:paraId="3B088E59" w14:textId="77777777" w:rsidR="002739C9" w:rsidRDefault="002739C9" w:rsidP="002739C9"/>
    <w:p w14:paraId="5249BC34" w14:textId="77777777" w:rsidR="002739C9" w:rsidRPr="00E410E7" w:rsidRDefault="002739C9" w:rsidP="002739C9"/>
    <w:p w14:paraId="71C608DB" w14:textId="77777777" w:rsidR="002739C9" w:rsidRDefault="002739C9" w:rsidP="00517C87">
      <w:pPr>
        <w:pStyle w:val="Heading2"/>
      </w:pPr>
      <w:r>
        <w:t xml:space="preserve"> Tehničke informacije o slučaju korištenja</w:t>
      </w:r>
    </w:p>
    <w:p w14:paraId="554E9DF6" w14:textId="77777777" w:rsidR="002739C9" w:rsidRDefault="002739C9" w:rsidP="00517C87">
      <w:pPr>
        <w:pStyle w:val="Heading3"/>
      </w:pPr>
      <w:r>
        <w:t>Prioriteti</w:t>
      </w:r>
    </w:p>
    <w:p w14:paraId="440ECF7E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Prioritet je iznimno velik, ovaj dio sustava će omogućiti praćenje i uređivanje količine proizvoda u svim trgovinama.</w:t>
      </w:r>
    </w:p>
    <w:p w14:paraId="073AE88C" w14:textId="77777777" w:rsidR="002739C9" w:rsidRPr="007A5D16" w:rsidRDefault="002739C9" w:rsidP="002739C9"/>
    <w:p w14:paraId="79F7F92E" w14:textId="77777777" w:rsidR="002739C9" w:rsidRPr="007A5D16" w:rsidRDefault="002739C9" w:rsidP="00517C87">
      <w:pPr>
        <w:pStyle w:val="Heading3"/>
      </w:pPr>
      <w:r w:rsidRPr="007A5D16">
        <w:t>Performanse</w:t>
      </w:r>
    </w:p>
    <w:p w14:paraId="391F4E00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Proces dodavanja/uređivanja količine proizvoda ne bi trebao trajati više od 3-4 sekunde</w:t>
      </w:r>
    </w:p>
    <w:p w14:paraId="01002C3F" w14:textId="77777777" w:rsidR="002739C9" w:rsidRPr="007A5D16" w:rsidRDefault="002739C9" w:rsidP="002739C9"/>
    <w:p w14:paraId="7EAE22FB" w14:textId="77777777" w:rsidR="002739C9" w:rsidRPr="007A5D16" w:rsidRDefault="002739C9" w:rsidP="00517C87">
      <w:pPr>
        <w:pStyle w:val="Heading3"/>
      </w:pPr>
      <w:r w:rsidRPr="007A5D16">
        <w:t>Učestalost</w:t>
      </w:r>
    </w:p>
    <w:p w14:paraId="7980FCEE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Promjene količine proizvoda će se vršiti više puta u jednom danu</w:t>
      </w:r>
    </w:p>
    <w:p w14:paraId="647424AE" w14:textId="77777777" w:rsidR="002739C9" w:rsidRPr="007A5D16" w:rsidRDefault="002739C9" w:rsidP="002739C9"/>
    <w:p w14:paraId="56B0088B" w14:textId="77777777" w:rsidR="002739C9" w:rsidRPr="007A5D16" w:rsidRDefault="002739C9" w:rsidP="00517C87">
      <w:pPr>
        <w:pStyle w:val="Heading3"/>
      </w:pPr>
      <w:r w:rsidRPr="007A5D16">
        <w:t>Korisničko sučelje</w:t>
      </w:r>
    </w:p>
    <w:p w14:paraId="3A449476" w14:textId="77777777" w:rsidR="002739C9" w:rsidRPr="00D62BAB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Sučelje treba biti jako intuitivno dizajnirano i brzo za korištenje</w:t>
      </w:r>
    </w:p>
    <w:p w14:paraId="16F9B652" w14:textId="77777777" w:rsidR="002739C9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05FE2400" w14:textId="77777777" w:rsidR="00190FC8" w:rsidRDefault="00190FC8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0474AD97" w14:textId="77777777" w:rsidR="00190FC8" w:rsidRDefault="00190FC8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691E3CAD" w14:textId="77777777" w:rsidR="00190FC8" w:rsidRDefault="00190FC8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5ADEB639" w14:textId="77777777" w:rsidR="00190FC8" w:rsidRDefault="00190FC8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2D7E6C18" w14:textId="77777777" w:rsidR="00190FC8" w:rsidRDefault="00190FC8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00C4AF9F" w14:textId="77777777" w:rsidR="00190FC8" w:rsidRDefault="00190FC8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419B63A3" w14:textId="77777777" w:rsidR="00190FC8" w:rsidRDefault="00190FC8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1A70474F" w14:textId="77777777" w:rsidR="00190FC8" w:rsidRDefault="00190FC8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3B95C846" w14:textId="77777777" w:rsidR="00190FC8" w:rsidRDefault="00190FC8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7E92ADAD" w14:textId="77777777" w:rsidR="00190FC8" w:rsidRDefault="00190FC8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7AF94CD9" w14:textId="77777777" w:rsidR="00190FC8" w:rsidRDefault="00190FC8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5C7F8F0D" w14:textId="77777777" w:rsidR="00190FC8" w:rsidRDefault="00190FC8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69D955A2" w14:textId="77777777" w:rsidR="00280E8B" w:rsidRDefault="00280E8B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63EECFA1" w14:textId="05F12221" w:rsidR="002C00CB" w:rsidRDefault="002C00CB" w:rsidP="002C00CB">
      <w:pPr>
        <w:pStyle w:val="Heading1"/>
      </w:pPr>
      <w:r>
        <w:lastRenderedPageBreak/>
        <w:t>Detaljan opis slučaja korištenja – Uređivanje radnih mjesta</w:t>
      </w:r>
    </w:p>
    <w:p w14:paraId="5BA04BBF" w14:textId="77777777" w:rsidR="002C00CB" w:rsidRDefault="002C00CB" w:rsidP="002C00CB">
      <w:pPr>
        <w:pStyle w:val="Heading2"/>
      </w:pPr>
      <w:r>
        <w:t>Ime</w:t>
      </w:r>
    </w:p>
    <w:p w14:paraId="2F86CCAF" w14:textId="77777777" w:rsidR="002C00CB" w:rsidRDefault="002C00CB" w:rsidP="002C00CB">
      <w:r>
        <w:t>Uređivanje radnih mjesta zaposlenika</w:t>
      </w:r>
    </w:p>
    <w:p w14:paraId="6167176F" w14:textId="77777777" w:rsidR="002C00CB" w:rsidRDefault="002C00CB" w:rsidP="002C00CB"/>
    <w:p w14:paraId="4AFAF090" w14:textId="77777777" w:rsidR="002C00CB" w:rsidRDefault="002C00CB" w:rsidP="002C00CB">
      <w:pPr>
        <w:pStyle w:val="Heading2"/>
      </w:pPr>
      <w:r>
        <w:t>Cilj</w:t>
      </w:r>
    </w:p>
    <w:p w14:paraId="17EBAC17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Omogućiti administratorima sustava da dodavaju, uklanjaju, uređuju i pregledavaju radna mjesta svih zaposlenika</w:t>
      </w:r>
    </w:p>
    <w:p w14:paraId="4735B7C9" w14:textId="77777777" w:rsidR="002C00CB" w:rsidRPr="006E3057" w:rsidRDefault="002C00CB" w:rsidP="002C00CB">
      <w:pPr>
        <w:pStyle w:val="Upute"/>
        <w:rPr>
          <w:color w:val="auto"/>
        </w:rPr>
      </w:pPr>
    </w:p>
    <w:p w14:paraId="72D87428" w14:textId="77777777" w:rsidR="002C00CB" w:rsidRDefault="002C00CB" w:rsidP="002C00CB">
      <w:pPr>
        <w:pStyle w:val="Heading2"/>
      </w:pPr>
      <w:r>
        <w:t>Tim odgovoran za slučaj korištenja</w:t>
      </w:r>
    </w:p>
    <w:p w14:paraId="74ED1013" w14:textId="77777777" w:rsidR="002C00CB" w:rsidRDefault="002C00CB" w:rsidP="002C00CB">
      <w:r>
        <w:t xml:space="preserve">Tim za razvoj </w:t>
      </w:r>
      <w:proofErr w:type="spellStart"/>
      <w:r>
        <w:t>backend</w:t>
      </w:r>
      <w:proofErr w:type="spellEnd"/>
      <w:r>
        <w:t>-a i baze</w:t>
      </w:r>
    </w:p>
    <w:p w14:paraId="458E9852" w14:textId="77777777" w:rsidR="002C00CB" w:rsidRDefault="002C00CB" w:rsidP="002C00CB">
      <w:r>
        <w:t xml:space="preserve">Tim za razvoj </w:t>
      </w:r>
      <w:proofErr w:type="spellStart"/>
      <w:r>
        <w:t>frontenda</w:t>
      </w:r>
      <w:proofErr w:type="spellEnd"/>
      <w:r>
        <w:t>-a</w:t>
      </w:r>
    </w:p>
    <w:p w14:paraId="0A765F87" w14:textId="77777777" w:rsidR="002C00CB" w:rsidRDefault="002C00CB" w:rsidP="002C00CB">
      <w:pPr>
        <w:pStyle w:val="Heading2"/>
      </w:pPr>
      <w:r>
        <w:t>Preduvjeti</w:t>
      </w:r>
    </w:p>
    <w:p w14:paraId="7A3B7A6F" w14:textId="77777777" w:rsidR="002C00CB" w:rsidRPr="00EA6299" w:rsidRDefault="002C00CB" w:rsidP="002C00CB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Baza koja omogućava definiranje veza između radnika i radnica gdje se mogu biti zaposljeni</w:t>
      </w:r>
    </w:p>
    <w:p w14:paraId="56D4DD99" w14:textId="77777777" w:rsidR="002C00CB" w:rsidRPr="00EA6299" w:rsidRDefault="002C00CB" w:rsidP="002C00CB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proofErr w:type="spellStart"/>
      <w:r w:rsidRPr="00EA6299">
        <w:rPr>
          <w:rFonts w:ascii="Times New Roman" w:hAnsi="Times New Roman"/>
          <w:color w:val="auto"/>
          <w:sz w:val="24"/>
        </w:rPr>
        <w:t>Backend</w:t>
      </w:r>
      <w:proofErr w:type="spellEnd"/>
      <w:r w:rsidRPr="00EA6299">
        <w:rPr>
          <w:rFonts w:ascii="Times New Roman" w:hAnsi="Times New Roman"/>
          <w:color w:val="auto"/>
          <w:sz w:val="24"/>
        </w:rPr>
        <w:t xml:space="preserve"> sustav koji omogućava CRUD operacije nad mjestima zaposlenja </w:t>
      </w:r>
    </w:p>
    <w:p w14:paraId="3F46185D" w14:textId="77777777" w:rsidR="002C00CB" w:rsidRPr="00EA6299" w:rsidRDefault="002C00CB" w:rsidP="002C00CB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proofErr w:type="spellStart"/>
      <w:r w:rsidRPr="00EA6299">
        <w:rPr>
          <w:rFonts w:ascii="Times New Roman" w:hAnsi="Times New Roman"/>
          <w:color w:val="auto"/>
          <w:sz w:val="24"/>
        </w:rPr>
        <w:t>Frontend</w:t>
      </w:r>
      <w:proofErr w:type="spellEnd"/>
      <w:r w:rsidRPr="00EA6299">
        <w:rPr>
          <w:rFonts w:ascii="Times New Roman" w:hAnsi="Times New Roman"/>
          <w:color w:val="auto"/>
          <w:sz w:val="24"/>
        </w:rPr>
        <w:t xml:space="preserve"> sustav kojemu mogu pristupiti samo autorizirani administratori, preko kojeg mogu obavljati odgovarajuće CRUD operacije</w:t>
      </w:r>
    </w:p>
    <w:p w14:paraId="7F218332" w14:textId="77777777" w:rsidR="002C00CB" w:rsidRPr="00E048BC" w:rsidRDefault="002C00CB" w:rsidP="002C00CB">
      <w:pPr>
        <w:pStyle w:val="Upute"/>
        <w:rPr>
          <w:color w:val="auto"/>
        </w:rPr>
      </w:pPr>
    </w:p>
    <w:p w14:paraId="43B30615" w14:textId="77777777" w:rsidR="002C00CB" w:rsidRDefault="002C00CB" w:rsidP="002C00CB">
      <w:pPr>
        <w:pStyle w:val="Heading2"/>
      </w:pPr>
      <w:r>
        <w:t>Stanje nakon slučaja korištenja</w:t>
      </w:r>
    </w:p>
    <w:p w14:paraId="45FD2347" w14:textId="77777777" w:rsidR="002C00CB" w:rsidRDefault="002C00CB" w:rsidP="002C00CB">
      <w:r>
        <w:t>Administrator uspješno dodao/promijenio radno mjesto za zaposlenika</w:t>
      </w:r>
    </w:p>
    <w:p w14:paraId="1B3F37DB" w14:textId="77777777" w:rsidR="002C00CB" w:rsidRDefault="002C00CB" w:rsidP="002C00CB"/>
    <w:p w14:paraId="634E96F6" w14:textId="77777777" w:rsidR="002C00CB" w:rsidRDefault="002C00CB" w:rsidP="002C00CB">
      <w:pPr>
        <w:pStyle w:val="Heading2"/>
      </w:pPr>
      <w:r>
        <w:t>Ograničenja i rizici</w:t>
      </w:r>
    </w:p>
    <w:p w14:paraId="5902435E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Napadač koji ne bi trebao imati prava upravljanja radnim mjestima, dolazi do njih</w:t>
      </w:r>
    </w:p>
    <w:p w14:paraId="46DF4B7C" w14:textId="77777777" w:rsidR="002C00CB" w:rsidRDefault="002C00CB" w:rsidP="002C00CB"/>
    <w:p w14:paraId="7F5FA1D2" w14:textId="77777777" w:rsidR="002C00CB" w:rsidRDefault="002C00CB" w:rsidP="002C00CB">
      <w:pPr>
        <w:pStyle w:val="Heading2"/>
      </w:pPr>
      <w:r>
        <w:t>Okidači događaja</w:t>
      </w:r>
    </w:p>
    <w:p w14:paraId="12CFE3F6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Administrator ulazi u sučelje za obavljanje operacija nad radnim mjestima</w:t>
      </w:r>
    </w:p>
    <w:p w14:paraId="4C6912C8" w14:textId="77777777" w:rsidR="002C00CB" w:rsidRPr="004119AC" w:rsidRDefault="002C00CB" w:rsidP="002C00CB"/>
    <w:p w14:paraId="76026842" w14:textId="77777777" w:rsidR="002C00CB" w:rsidRDefault="002C00CB" w:rsidP="002C00CB">
      <w:pPr>
        <w:pStyle w:val="Heading2"/>
      </w:pPr>
      <w:r>
        <w:t>Primarni sudionik</w:t>
      </w:r>
    </w:p>
    <w:p w14:paraId="55669181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Administrator</w:t>
      </w:r>
    </w:p>
    <w:p w14:paraId="5AE8E07F" w14:textId="77777777" w:rsidR="002C00CB" w:rsidRDefault="002C00CB" w:rsidP="002C00CB"/>
    <w:p w14:paraId="32F951C9" w14:textId="77777777" w:rsidR="002C00CB" w:rsidRDefault="002C00CB" w:rsidP="002C00CB">
      <w:pPr>
        <w:pStyle w:val="Heading2"/>
      </w:pPr>
      <w:r>
        <w:t>Sporedni sudionik odnosno sudionici</w:t>
      </w:r>
    </w:p>
    <w:p w14:paraId="41E3123F" w14:textId="31A7D518" w:rsidR="002C00CB" w:rsidRDefault="002C00CB" w:rsidP="006736B3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Zaposlenik</w:t>
      </w:r>
    </w:p>
    <w:p w14:paraId="3117863C" w14:textId="77777777" w:rsidR="006736B3" w:rsidRPr="006736B3" w:rsidRDefault="006736B3" w:rsidP="006736B3">
      <w:pPr>
        <w:pStyle w:val="Upute"/>
        <w:rPr>
          <w:rFonts w:ascii="Times New Roman" w:hAnsi="Times New Roman"/>
          <w:color w:val="auto"/>
          <w:sz w:val="24"/>
        </w:rPr>
      </w:pPr>
    </w:p>
    <w:p w14:paraId="0BE27700" w14:textId="77777777" w:rsidR="002C00CB" w:rsidRPr="00D315C0" w:rsidRDefault="002C00CB" w:rsidP="002C00CB"/>
    <w:p w14:paraId="18C6C6B6" w14:textId="1587D444" w:rsidR="002C00CB" w:rsidRDefault="006736B3" w:rsidP="002C00CB">
      <w:pPr>
        <w:pStyle w:val="Heading2"/>
      </w:pPr>
      <w:r>
        <w:t>Imena putova korištenja</w:t>
      </w:r>
    </w:p>
    <w:p w14:paraId="1CC1FA41" w14:textId="77777777" w:rsidR="002C00CB" w:rsidRDefault="002C00CB" w:rsidP="009E2B74">
      <w:pPr>
        <w:pStyle w:val="Heading3"/>
      </w:pPr>
      <w:r>
        <w:t xml:space="preserve">Primarni put </w:t>
      </w:r>
    </w:p>
    <w:p w14:paraId="58AA43B0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Administrator uspješno uređuje ili dodava novo radno mjesto za zaposlenika</w:t>
      </w:r>
    </w:p>
    <w:p w14:paraId="16F399FF" w14:textId="77777777" w:rsidR="002C00CB" w:rsidRDefault="002C00CB" w:rsidP="002C00CB"/>
    <w:p w14:paraId="1A67840F" w14:textId="77777777" w:rsidR="002C00CB" w:rsidRDefault="002C00CB" w:rsidP="009E2B74">
      <w:pPr>
        <w:pStyle w:val="Heading3"/>
      </w:pPr>
      <w:r>
        <w:lastRenderedPageBreak/>
        <w:t>Alternativni putovi</w:t>
      </w:r>
    </w:p>
    <w:p w14:paraId="104204AD" w14:textId="77777777" w:rsidR="002C00CB" w:rsidRPr="00EA6299" w:rsidRDefault="002C00CB" w:rsidP="002C00CB">
      <w:pPr>
        <w:pStyle w:val="Upute"/>
        <w:numPr>
          <w:ilvl w:val="0"/>
          <w:numId w:val="19"/>
        </w:numPr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Administrator unosi pogrešno mjesto zaposlenja ili za određenu radnicu zapošljava pogrešnog radnika</w:t>
      </w:r>
    </w:p>
    <w:p w14:paraId="4FBA106D" w14:textId="77777777" w:rsidR="002C00CB" w:rsidRPr="00930DDF" w:rsidRDefault="002C00CB" w:rsidP="009E2B74">
      <w:pPr>
        <w:pStyle w:val="Heading3"/>
      </w:pPr>
      <w:r>
        <w:t>Putovi u slučaju iznimke</w:t>
      </w:r>
    </w:p>
    <w:p w14:paraId="30150C8D" w14:textId="77777777" w:rsidR="002C00CB" w:rsidRPr="00EA6299" w:rsidRDefault="002C00CB" w:rsidP="002C00CB">
      <w:pPr>
        <w:pStyle w:val="Upute"/>
        <w:numPr>
          <w:ilvl w:val="0"/>
          <w:numId w:val="20"/>
        </w:numPr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Sustav nije dostupan</w:t>
      </w:r>
    </w:p>
    <w:p w14:paraId="328F46BA" w14:textId="77777777" w:rsidR="002C00CB" w:rsidRDefault="002C00CB" w:rsidP="002C00CB"/>
    <w:p w14:paraId="3D992EAE" w14:textId="77777777" w:rsidR="002C00CB" w:rsidRPr="00E410E7" w:rsidRDefault="002C00CB" w:rsidP="002C00CB"/>
    <w:p w14:paraId="38A08C46" w14:textId="77777777" w:rsidR="002C00CB" w:rsidRDefault="002C00CB" w:rsidP="002C00CB">
      <w:pPr>
        <w:pStyle w:val="Heading2"/>
      </w:pPr>
      <w:r>
        <w:t>Detalji slučaja korištenja</w:t>
      </w:r>
    </w:p>
    <w:p w14:paraId="023222B7" w14:textId="754DF2BC" w:rsidR="002C00CB" w:rsidRDefault="002C00CB" w:rsidP="009E2B74">
      <w:pPr>
        <w:pStyle w:val="Heading3"/>
      </w:pPr>
      <w:r>
        <w:t>Primarni put</w:t>
      </w:r>
    </w:p>
    <w:p w14:paraId="586A6C51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Primarni put – administrator uspješno dodava ili uređuje mjesto zaposlenja</w:t>
      </w:r>
    </w:p>
    <w:p w14:paraId="05CA5538" w14:textId="77777777" w:rsidR="002C00CB" w:rsidRDefault="002C00CB" w:rsidP="002C00CB"/>
    <w:p w14:paraId="3E33FE24" w14:textId="77777777" w:rsidR="002C00CB" w:rsidRDefault="002C00CB" w:rsidP="002C00CB">
      <w:pPr>
        <w:pStyle w:val="Heading3"/>
      </w:pPr>
      <w:r>
        <w:t>Okidač događaja</w:t>
      </w:r>
    </w:p>
    <w:p w14:paraId="6BA978C7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Administrator odabire opciju za uređivanje radnih mjesta</w:t>
      </w:r>
    </w:p>
    <w:p w14:paraId="5F8B51FE" w14:textId="77777777" w:rsidR="002C00CB" w:rsidRDefault="002C00CB" w:rsidP="002C00CB">
      <w:pPr>
        <w:pStyle w:val="Upute"/>
      </w:pPr>
    </w:p>
    <w:p w14:paraId="7ED56618" w14:textId="77777777" w:rsidR="002C00CB" w:rsidRDefault="002C00CB" w:rsidP="002C00CB">
      <w:pPr>
        <w:pStyle w:val="Heading3"/>
      </w:pPr>
      <w:r>
        <w:t>Osnovi slijed koraka</w:t>
      </w:r>
    </w:p>
    <w:p w14:paraId="5BBAAB57" w14:textId="77777777" w:rsidR="002C00CB" w:rsidRDefault="002C00CB" w:rsidP="002C00CB">
      <w:pPr>
        <w:numPr>
          <w:ilvl w:val="0"/>
          <w:numId w:val="21"/>
        </w:numPr>
      </w:pPr>
      <w:r>
        <w:t>Administrator odabire radnicu za koju želi uređivati radna mjesta</w:t>
      </w:r>
    </w:p>
    <w:p w14:paraId="234C15EE" w14:textId="77777777" w:rsidR="002C00CB" w:rsidRDefault="002C00CB" w:rsidP="002C00CB">
      <w:pPr>
        <w:numPr>
          <w:ilvl w:val="0"/>
          <w:numId w:val="21"/>
        </w:numPr>
      </w:pPr>
      <w:r>
        <w:t>Sustav administratoru vraća sve trenutno zaposlene u toj radnici</w:t>
      </w:r>
    </w:p>
    <w:p w14:paraId="38F1FF76" w14:textId="77777777" w:rsidR="002C00CB" w:rsidRDefault="002C00CB" w:rsidP="002C00CB">
      <w:pPr>
        <w:numPr>
          <w:ilvl w:val="0"/>
          <w:numId w:val="21"/>
        </w:numPr>
      </w:pPr>
      <w:r>
        <w:t>Administrator može obrisati/urediti bilo koje vraćeno radno mjesto</w:t>
      </w:r>
    </w:p>
    <w:p w14:paraId="36E22DF4" w14:textId="77777777" w:rsidR="002C00CB" w:rsidRDefault="002C00CB" w:rsidP="002C00CB">
      <w:pPr>
        <w:numPr>
          <w:ilvl w:val="0"/>
          <w:numId w:val="21"/>
        </w:numPr>
      </w:pPr>
      <w:r>
        <w:t>Administrator može odabrati novog radnika koji nije trenutno zaposlen u izabranoj radnici i dodati ga</w:t>
      </w:r>
    </w:p>
    <w:p w14:paraId="1E09CC8C" w14:textId="77777777" w:rsidR="002C00CB" w:rsidRDefault="002C00CB" w:rsidP="002C00CB"/>
    <w:p w14:paraId="78F8E7B4" w14:textId="77777777" w:rsidR="002C00CB" w:rsidRDefault="002C00CB" w:rsidP="002C00CB">
      <w:pPr>
        <w:pStyle w:val="Heading3"/>
      </w:pPr>
      <w:r>
        <w:t>Poslovna pravila</w:t>
      </w:r>
    </w:p>
    <w:p w14:paraId="7FDDE437" w14:textId="77777777" w:rsidR="002C00CB" w:rsidRDefault="002C00CB" w:rsidP="002C00CB">
      <w:r>
        <w:t>Korisnik koji želi pristupiti sučelju za uređivanje radnih mjesta, mora imati odgovarajuću rolu administratora.</w:t>
      </w:r>
    </w:p>
    <w:p w14:paraId="7E890DAF" w14:textId="77777777" w:rsidR="002C00CB" w:rsidRPr="00033DF3" w:rsidRDefault="002C00CB" w:rsidP="002C00CB"/>
    <w:p w14:paraId="6ADEEE94" w14:textId="77777777" w:rsidR="002C00CB" w:rsidRPr="00D50AF2" w:rsidRDefault="002C00CB" w:rsidP="002C00CB">
      <w:pPr>
        <w:pStyle w:val="Heading3"/>
      </w:pPr>
      <w:r>
        <w:t>Ograničenja i rizici</w:t>
      </w:r>
    </w:p>
    <w:p w14:paraId="05739549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Neželjeni napadač koji je uspješno autoriziran kao administrator</w:t>
      </w:r>
    </w:p>
    <w:p w14:paraId="76CA3197" w14:textId="77777777" w:rsidR="002C00CB" w:rsidRDefault="002C00CB" w:rsidP="002C00CB"/>
    <w:p w14:paraId="45DD600C" w14:textId="33B85A22" w:rsidR="002C00CB" w:rsidRDefault="002C00CB" w:rsidP="002C00CB">
      <w:pPr>
        <w:pStyle w:val="Heading2"/>
      </w:pPr>
      <w:r>
        <w:t>Alternativni put</w:t>
      </w:r>
    </w:p>
    <w:p w14:paraId="58BA7F4E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Alternativni put – radnik dodaje pogrešno mjesto zaposlenja</w:t>
      </w:r>
    </w:p>
    <w:p w14:paraId="05B2B01A" w14:textId="77777777" w:rsidR="002C00CB" w:rsidRDefault="002C00CB" w:rsidP="002C00CB"/>
    <w:p w14:paraId="331A83FA" w14:textId="77777777" w:rsidR="002C00CB" w:rsidRDefault="002C00CB" w:rsidP="002C00CB">
      <w:pPr>
        <w:pStyle w:val="Heading3"/>
      </w:pPr>
      <w:r>
        <w:t>Okidač događaja</w:t>
      </w:r>
    </w:p>
    <w:p w14:paraId="1B45DFF2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Administrator je određenog zaposlenika dodao u pogrešnu radnicu ili obrnuto.</w:t>
      </w:r>
    </w:p>
    <w:p w14:paraId="62ACFD63" w14:textId="77777777" w:rsidR="002C00CB" w:rsidRDefault="002C00CB" w:rsidP="002C00CB">
      <w:pPr>
        <w:pStyle w:val="Upute"/>
      </w:pPr>
    </w:p>
    <w:p w14:paraId="21819AD4" w14:textId="77777777" w:rsidR="002C00CB" w:rsidRDefault="002C00CB" w:rsidP="002C00CB">
      <w:pPr>
        <w:pStyle w:val="Heading3"/>
      </w:pPr>
      <w:r>
        <w:t>Osnovi slijed koraka</w:t>
      </w:r>
    </w:p>
    <w:p w14:paraId="041D8505" w14:textId="77777777" w:rsidR="002C00CB" w:rsidRDefault="002C00CB" w:rsidP="002C00CB">
      <w:pPr>
        <w:numPr>
          <w:ilvl w:val="0"/>
          <w:numId w:val="21"/>
        </w:numPr>
      </w:pPr>
      <w:r>
        <w:t xml:space="preserve">Administrator odrađuje sve korake i dodaje novo radno mjesto za radnika </w:t>
      </w:r>
    </w:p>
    <w:p w14:paraId="7B84C7A9" w14:textId="77777777" w:rsidR="002C00CB" w:rsidRDefault="002C00CB" w:rsidP="002C00CB">
      <w:pPr>
        <w:numPr>
          <w:ilvl w:val="0"/>
          <w:numId w:val="21"/>
        </w:numPr>
      </w:pPr>
      <w:r>
        <w:t>Shvaća da je radnik zaposlen na pogrešno mjesto ili za radnicu je zaposlen pogrešan radnik</w:t>
      </w:r>
    </w:p>
    <w:p w14:paraId="2FEC9D19" w14:textId="77777777" w:rsidR="002C00CB" w:rsidRDefault="002C00CB" w:rsidP="002C00CB">
      <w:pPr>
        <w:numPr>
          <w:ilvl w:val="0"/>
          <w:numId w:val="21"/>
        </w:numPr>
      </w:pPr>
      <w:r>
        <w:t>Administrator može urediti radno mjesto ili ga obrisati i ponovno dodati</w:t>
      </w:r>
    </w:p>
    <w:p w14:paraId="2353A7EB" w14:textId="77777777" w:rsidR="002C00CB" w:rsidRDefault="002C00CB" w:rsidP="002C00CB"/>
    <w:p w14:paraId="5B5DA20F" w14:textId="77777777" w:rsidR="002C00CB" w:rsidRDefault="002C00CB" w:rsidP="002C00CB">
      <w:pPr>
        <w:pStyle w:val="Heading3"/>
      </w:pPr>
      <w:r>
        <w:lastRenderedPageBreak/>
        <w:t>Poslovna pravila</w:t>
      </w:r>
    </w:p>
    <w:p w14:paraId="321F026D" w14:textId="77777777" w:rsidR="002C00CB" w:rsidRPr="00033DF3" w:rsidRDefault="002C00CB" w:rsidP="002C00CB">
      <w:r>
        <w:t>Korisnik koji želi pristupiti sučelju za uređivanje radnih mjesta, mora imati odgovarajuću rolu administratora.</w:t>
      </w:r>
    </w:p>
    <w:p w14:paraId="6AACD56E" w14:textId="77777777" w:rsidR="002C00CB" w:rsidRPr="00D50AF2" w:rsidRDefault="002C00CB" w:rsidP="002C00CB">
      <w:pPr>
        <w:pStyle w:val="Heading3"/>
      </w:pPr>
      <w:r>
        <w:t>Ograničenja i rizici</w:t>
      </w:r>
    </w:p>
    <w:p w14:paraId="0384C1E5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Napadač može pokušati „pogoditi“ podatke nekog drugog korisnika ili sam korisnik može pokušati previše puta sa prijaviti sa pogrešnim podacima, čime se zaključava njegov račun</w:t>
      </w:r>
    </w:p>
    <w:p w14:paraId="170F1502" w14:textId="77777777" w:rsidR="002C00CB" w:rsidRDefault="002C00CB" w:rsidP="002C00CB"/>
    <w:p w14:paraId="38A5A4A6" w14:textId="77777777" w:rsidR="002C00CB" w:rsidRPr="00E410E7" w:rsidRDefault="002C00CB" w:rsidP="002C00CB"/>
    <w:p w14:paraId="45AA539D" w14:textId="77777777" w:rsidR="002C00CB" w:rsidRDefault="002C00CB" w:rsidP="009E2B74">
      <w:pPr>
        <w:pStyle w:val="Heading2"/>
      </w:pPr>
      <w:r>
        <w:t xml:space="preserve"> Tehničke informacije o slučaju korištenja</w:t>
      </w:r>
    </w:p>
    <w:p w14:paraId="325689AC" w14:textId="77777777" w:rsidR="002C00CB" w:rsidRDefault="002C00CB" w:rsidP="009E2B74">
      <w:pPr>
        <w:pStyle w:val="Heading3"/>
      </w:pPr>
      <w:r>
        <w:t>Prioriteti</w:t>
      </w:r>
    </w:p>
    <w:p w14:paraId="3CEC6AF2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Prioritet je jako velik, jer omogućava administratorima lako vođenje zaposlenih mjesta u sustavu</w:t>
      </w:r>
    </w:p>
    <w:p w14:paraId="54CF8920" w14:textId="77777777" w:rsidR="002C00CB" w:rsidRPr="007A5D16" w:rsidRDefault="002C00CB" w:rsidP="002C00CB"/>
    <w:p w14:paraId="38CC67D8" w14:textId="77777777" w:rsidR="002C00CB" w:rsidRPr="007A5D16" w:rsidRDefault="002C00CB" w:rsidP="009E2B74">
      <w:pPr>
        <w:pStyle w:val="Heading3"/>
      </w:pPr>
      <w:r w:rsidRPr="007A5D16">
        <w:t>Performanse</w:t>
      </w:r>
    </w:p>
    <w:p w14:paraId="14B88D6F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Proces dodavanja/uređivanja radnog mjesta ne bi trebao trajati više od 3-4 sekunde</w:t>
      </w:r>
    </w:p>
    <w:p w14:paraId="07168523" w14:textId="77777777" w:rsidR="002C00CB" w:rsidRPr="007A5D16" w:rsidRDefault="002C00CB" w:rsidP="002C00CB"/>
    <w:p w14:paraId="05FE50D5" w14:textId="77777777" w:rsidR="002C00CB" w:rsidRPr="007A5D16" w:rsidRDefault="002C00CB" w:rsidP="009E2B74">
      <w:pPr>
        <w:pStyle w:val="Heading3"/>
      </w:pPr>
      <w:r w:rsidRPr="007A5D16">
        <w:t>Učestalost</w:t>
      </w:r>
    </w:p>
    <w:p w14:paraId="086FA8F0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Nakon što su inicijalno sva radna mjesta za sve radnice uneseni, ova aktivnost se ne bi trebala koristiti jako često, u prosjeku 1-2 mjesečno, možda čak i manje.</w:t>
      </w:r>
    </w:p>
    <w:p w14:paraId="3EB0C373" w14:textId="77777777" w:rsidR="002C00CB" w:rsidRPr="007A5D16" w:rsidRDefault="002C00CB" w:rsidP="002C00CB"/>
    <w:p w14:paraId="1E46D877" w14:textId="77777777" w:rsidR="002C00CB" w:rsidRPr="007A5D16" w:rsidRDefault="002C00CB" w:rsidP="009E2B74">
      <w:pPr>
        <w:pStyle w:val="Heading3"/>
      </w:pPr>
      <w:r w:rsidRPr="007A5D16">
        <w:t>Korisničko sučelje</w:t>
      </w:r>
    </w:p>
    <w:p w14:paraId="1EEAFDDC" w14:textId="77777777" w:rsidR="002C00CB" w:rsidRPr="00EA6299" w:rsidRDefault="002C00CB" w:rsidP="002C00C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Za sučelje je važno da je razumljivo, a uzimajući u obzir rijetku učestalost korištenja nije toliko važno optimizirati ga (Npr. neće biti velika razlika ukoliko dodavanje novog radnog mjesta u sučelju traje 10 sekundi ili 1 minut).</w:t>
      </w:r>
    </w:p>
    <w:p w14:paraId="1FF20412" w14:textId="77777777" w:rsidR="00190FC8" w:rsidRDefault="00190FC8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3D5659D2" w14:textId="77777777" w:rsidR="002739C9" w:rsidRPr="002739C9" w:rsidRDefault="002739C9" w:rsidP="002739C9">
      <w:pPr>
        <w:pStyle w:val="Upute"/>
        <w:rPr>
          <w:rFonts w:ascii="Times New Roman" w:hAnsi="Times New Roman"/>
          <w:color w:val="auto"/>
          <w:sz w:val="24"/>
        </w:rPr>
      </w:pPr>
    </w:p>
    <w:p w14:paraId="045564E6" w14:textId="77777777" w:rsidR="00CF2AF6" w:rsidRPr="00CF2AF6" w:rsidRDefault="00CF2AF6" w:rsidP="00CF2AF6">
      <w:pPr>
        <w:rPr>
          <w:lang w:val="hr-BA"/>
        </w:rPr>
      </w:pPr>
    </w:p>
    <w:p w14:paraId="193022E0" w14:textId="77777777" w:rsidR="00CF2AF6" w:rsidRDefault="00CF2AF6" w:rsidP="00CF2AF6">
      <w:pPr>
        <w:rPr>
          <w:lang w:val="hr-BA"/>
        </w:rPr>
      </w:pPr>
    </w:p>
    <w:p w14:paraId="77C272B3" w14:textId="77777777" w:rsidR="00280E8B" w:rsidRDefault="00280E8B" w:rsidP="00CF2AF6">
      <w:pPr>
        <w:rPr>
          <w:lang w:val="hr-BA"/>
        </w:rPr>
      </w:pPr>
    </w:p>
    <w:p w14:paraId="02F491F2" w14:textId="77777777" w:rsidR="00280E8B" w:rsidRDefault="00280E8B" w:rsidP="00CF2AF6">
      <w:pPr>
        <w:rPr>
          <w:lang w:val="hr-BA"/>
        </w:rPr>
      </w:pPr>
    </w:p>
    <w:p w14:paraId="4EBF77BA" w14:textId="77777777" w:rsidR="00280E8B" w:rsidRDefault="00280E8B" w:rsidP="00CF2AF6">
      <w:pPr>
        <w:rPr>
          <w:lang w:val="hr-BA"/>
        </w:rPr>
      </w:pPr>
    </w:p>
    <w:p w14:paraId="003647A9" w14:textId="77777777" w:rsidR="00280E8B" w:rsidRDefault="00280E8B" w:rsidP="00CF2AF6">
      <w:pPr>
        <w:rPr>
          <w:lang w:val="hr-BA"/>
        </w:rPr>
      </w:pPr>
    </w:p>
    <w:p w14:paraId="52BD2BC1" w14:textId="77777777" w:rsidR="00280E8B" w:rsidRDefault="00280E8B" w:rsidP="00CF2AF6">
      <w:pPr>
        <w:rPr>
          <w:lang w:val="hr-BA"/>
        </w:rPr>
      </w:pPr>
    </w:p>
    <w:p w14:paraId="615A70E1" w14:textId="77777777" w:rsidR="00280E8B" w:rsidRDefault="00280E8B" w:rsidP="00CF2AF6">
      <w:pPr>
        <w:rPr>
          <w:lang w:val="hr-BA"/>
        </w:rPr>
      </w:pPr>
    </w:p>
    <w:p w14:paraId="2C02FCE2" w14:textId="77777777" w:rsidR="00280E8B" w:rsidRDefault="00280E8B" w:rsidP="00CF2AF6">
      <w:pPr>
        <w:rPr>
          <w:lang w:val="hr-BA"/>
        </w:rPr>
      </w:pPr>
    </w:p>
    <w:p w14:paraId="2F6F94F8" w14:textId="77777777" w:rsidR="00280E8B" w:rsidRDefault="00280E8B" w:rsidP="00CF2AF6">
      <w:pPr>
        <w:rPr>
          <w:lang w:val="hr-BA"/>
        </w:rPr>
      </w:pPr>
    </w:p>
    <w:p w14:paraId="6F462030" w14:textId="77777777" w:rsidR="00280E8B" w:rsidRDefault="00280E8B" w:rsidP="00CF2AF6">
      <w:pPr>
        <w:rPr>
          <w:lang w:val="hr-BA"/>
        </w:rPr>
      </w:pPr>
    </w:p>
    <w:p w14:paraId="75000BDB" w14:textId="77777777" w:rsidR="00280E8B" w:rsidRDefault="00280E8B" w:rsidP="00CF2AF6">
      <w:pPr>
        <w:rPr>
          <w:lang w:val="hr-BA"/>
        </w:rPr>
      </w:pPr>
    </w:p>
    <w:p w14:paraId="60D767C7" w14:textId="77777777" w:rsidR="00280E8B" w:rsidRDefault="00280E8B" w:rsidP="00CF2AF6">
      <w:pPr>
        <w:rPr>
          <w:lang w:val="hr-BA"/>
        </w:rPr>
      </w:pPr>
    </w:p>
    <w:p w14:paraId="39001C9E" w14:textId="77777777" w:rsidR="00280E8B" w:rsidRDefault="00280E8B" w:rsidP="00CF2AF6">
      <w:pPr>
        <w:rPr>
          <w:lang w:val="hr-BA"/>
        </w:rPr>
      </w:pPr>
    </w:p>
    <w:p w14:paraId="1D2F9C72" w14:textId="77777777" w:rsidR="00280E8B" w:rsidRDefault="00280E8B" w:rsidP="00CF2AF6">
      <w:pPr>
        <w:rPr>
          <w:lang w:val="hr-BA"/>
        </w:rPr>
      </w:pPr>
    </w:p>
    <w:p w14:paraId="57807102" w14:textId="3EF443C3" w:rsidR="00C91403" w:rsidRDefault="00C91403" w:rsidP="00C91403">
      <w:pPr>
        <w:pStyle w:val="Heading1"/>
      </w:pPr>
      <w:r>
        <w:lastRenderedPageBreak/>
        <w:t>Detaljan opis slučaja korištenja – Pregled proizvoda</w:t>
      </w:r>
    </w:p>
    <w:p w14:paraId="757C3848" w14:textId="77777777" w:rsidR="00C91403" w:rsidRDefault="00C91403" w:rsidP="00C91403">
      <w:pPr>
        <w:pStyle w:val="Heading2"/>
      </w:pPr>
      <w:r>
        <w:t>Ime</w:t>
      </w:r>
    </w:p>
    <w:p w14:paraId="39882B33" w14:textId="77777777" w:rsidR="00C91403" w:rsidRDefault="00C91403" w:rsidP="00C91403">
      <w:r>
        <w:t>Pregled proizvoda</w:t>
      </w:r>
    </w:p>
    <w:p w14:paraId="37EE25E9" w14:textId="77777777" w:rsidR="00C91403" w:rsidRDefault="00C91403" w:rsidP="00C91403"/>
    <w:p w14:paraId="46312214" w14:textId="77777777" w:rsidR="00C91403" w:rsidRDefault="00C91403" w:rsidP="00C91403">
      <w:pPr>
        <w:pStyle w:val="Heading2"/>
      </w:pPr>
      <w:r>
        <w:t>Cilj</w:t>
      </w:r>
    </w:p>
    <w:p w14:paraId="65F52936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Omogućiti korisnicima sustava da pregledavaju proizvode i filtriraju ih po kategorijama, dostupnosti i cijeni.</w:t>
      </w:r>
    </w:p>
    <w:p w14:paraId="093AF58E" w14:textId="77777777" w:rsidR="00C91403" w:rsidRPr="006E3057" w:rsidRDefault="00C91403" w:rsidP="00C91403">
      <w:pPr>
        <w:pStyle w:val="Upute"/>
        <w:rPr>
          <w:color w:val="auto"/>
        </w:rPr>
      </w:pPr>
    </w:p>
    <w:p w14:paraId="35EB0282" w14:textId="77777777" w:rsidR="00C91403" w:rsidRDefault="00C91403" w:rsidP="00C91403">
      <w:pPr>
        <w:pStyle w:val="Heading2"/>
      </w:pPr>
      <w:r>
        <w:t>Tim odgovoran za slučaj korištenja</w:t>
      </w:r>
    </w:p>
    <w:p w14:paraId="13CBF85E" w14:textId="77777777" w:rsidR="00C91403" w:rsidRDefault="00C91403" w:rsidP="00C91403">
      <w:r>
        <w:t xml:space="preserve">Tim za razvoj </w:t>
      </w:r>
      <w:proofErr w:type="spellStart"/>
      <w:r>
        <w:t>backend</w:t>
      </w:r>
      <w:proofErr w:type="spellEnd"/>
      <w:r>
        <w:t>-a i baze</w:t>
      </w:r>
    </w:p>
    <w:p w14:paraId="1303D809" w14:textId="77777777" w:rsidR="00C91403" w:rsidRDefault="00C91403" w:rsidP="00C91403">
      <w:r>
        <w:t xml:space="preserve">Tim za razvoj </w:t>
      </w:r>
      <w:proofErr w:type="spellStart"/>
      <w:r>
        <w:t>frontenda</w:t>
      </w:r>
      <w:proofErr w:type="spellEnd"/>
      <w:r>
        <w:t>-a</w:t>
      </w:r>
    </w:p>
    <w:p w14:paraId="1583995A" w14:textId="77777777" w:rsidR="00C91403" w:rsidRDefault="00C91403" w:rsidP="00C91403">
      <w:pPr>
        <w:pStyle w:val="Heading2"/>
      </w:pPr>
      <w:r>
        <w:t>Preduvjeti</w:t>
      </w:r>
    </w:p>
    <w:p w14:paraId="749EE17E" w14:textId="77777777" w:rsidR="00C91403" w:rsidRPr="005E1D2F" w:rsidRDefault="00C91403" w:rsidP="00C91403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Baza koja može spremiti proizvode sa njihovom količinom u trgovinama</w:t>
      </w:r>
    </w:p>
    <w:p w14:paraId="0E3D89C6" w14:textId="77777777" w:rsidR="00C91403" w:rsidRPr="005E1D2F" w:rsidRDefault="00C91403" w:rsidP="00C91403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proofErr w:type="spellStart"/>
      <w:r w:rsidRPr="005E1D2F">
        <w:rPr>
          <w:rFonts w:ascii="Times New Roman" w:hAnsi="Times New Roman"/>
          <w:color w:val="auto"/>
          <w:sz w:val="24"/>
        </w:rPr>
        <w:t>Backend</w:t>
      </w:r>
      <w:proofErr w:type="spellEnd"/>
      <w:r w:rsidRPr="005E1D2F">
        <w:rPr>
          <w:rFonts w:ascii="Times New Roman" w:hAnsi="Times New Roman"/>
          <w:color w:val="auto"/>
          <w:sz w:val="24"/>
        </w:rPr>
        <w:t xml:space="preserve"> sustav koji omogućava pregled proizvoda sa filtriranjem </w:t>
      </w:r>
    </w:p>
    <w:p w14:paraId="69DB3317" w14:textId="77777777" w:rsidR="00C91403" w:rsidRPr="005E1D2F" w:rsidRDefault="00C91403" w:rsidP="00C91403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proofErr w:type="spellStart"/>
      <w:r w:rsidRPr="005E1D2F">
        <w:rPr>
          <w:rFonts w:ascii="Times New Roman" w:hAnsi="Times New Roman"/>
          <w:color w:val="auto"/>
          <w:sz w:val="24"/>
        </w:rPr>
        <w:t>Frontend</w:t>
      </w:r>
      <w:proofErr w:type="spellEnd"/>
      <w:r w:rsidRPr="005E1D2F">
        <w:rPr>
          <w:rFonts w:ascii="Times New Roman" w:hAnsi="Times New Roman"/>
          <w:color w:val="auto"/>
          <w:sz w:val="24"/>
        </w:rPr>
        <w:t xml:space="preserve"> stranica koja prikazuje proizvode iz baze i omogućava njihovo filtriranje</w:t>
      </w:r>
    </w:p>
    <w:p w14:paraId="1943E21C" w14:textId="77777777" w:rsidR="00C91403" w:rsidRPr="00E048BC" w:rsidRDefault="00C91403" w:rsidP="00C91403">
      <w:pPr>
        <w:pStyle w:val="Upute"/>
        <w:rPr>
          <w:color w:val="auto"/>
        </w:rPr>
      </w:pPr>
    </w:p>
    <w:p w14:paraId="5C45FD19" w14:textId="77777777" w:rsidR="00C91403" w:rsidRDefault="00C91403" w:rsidP="00C91403">
      <w:pPr>
        <w:pStyle w:val="Heading2"/>
      </w:pPr>
      <w:r>
        <w:t>Stanje nakon slučaja korištenja</w:t>
      </w:r>
    </w:p>
    <w:p w14:paraId="040B9961" w14:textId="77777777" w:rsidR="00C91403" w:rsidRDefault="00C91403" w:rsidP="00C91403">
      <w:r>
        <w:t>Korisnik sustava dobiva sve proizvode ili filtrirane proizvode</w:t>
      </w:r>
    </w:p>
    <w:p w14:paraId="4C07C3ED" w14:textId="77777777" w:rsidR="00C91403" w:rsidRDefault="00C91403" w:rsidP="00C91403"/>
    <w:p w14:paraId="60F442F2" w14:textId="77777777" w:rsidR="00C91403" w:rsidRDefault="00C91403" w:rsidP="00C91403">
      <w:pPr>
        <w:pStyle w:val="Heading2"/>
      </w:pPr>
      <w:r>
        <w:t>Ograničenja i rizici</w:t>
      </w:r>
    </w:p>
    <w:p w14:paraId="15B934AE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 xml:space="preserve">Mogući „SQL </w:t>
      </w:r>
      <w:proofErr w:type="spellStart"/>
      <w:r w:rsidRPr="005E1D2F">
        <w:rPr>
          <w:rFonts w:ascii="Times New Roman" w:hAnsi="Times New Roman"/>
          <w:color w:val="auto"/>
          <w:sz w:val="24"/>
        </w:rPr>
        <w:t>Injection</w:t>
      </w:r>
      <w:proofErr w:type="spellEnd"/>
      <w:r w:rsidRPr="005E1D2F">
        <w:rPr>
          <w:rFonts w:ascii="Times New Roman" w:hAnsi="Times New Roman"/>
          <w:color w:val="auto"/>
          <w:sz w:val="24"/>
        </w:rPr>
        <w:t>“ pomoću polja za filtriranje</w:t>
      </w:r>
    </w:p>
    <w:p w14:paraId="7D26A6DD" w14:textId="77777777" w:rsidR="00C91403" w:rsidRDefault="00C91403" w:rsidP="00C91403"/>
    <w:p w14:paraId="4EDC5A34" w14:textId="77777777" w:rsidR="00C91403" w:rsidRDefault="00C91403" w:rsidP="00C91403">
      <w:pPr>
        <w:pStyle w:val="Heading2"/>
      </w:pPr>
      <w:r>
        <w:t>Okidači događaja</w:t>
      </w:r>
    </w:p>
    <w:p w14:paraId="767D68B6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Korisnik koji ulazi stranicu za pregled proizvoda</w:t>
      </w:r>
    </w:p>
    <w:p w14:paraId="4426F691" w14:textId="77777777" w:rsidR="00C91403" w:rsidRPr="004119AC" w:rsidRDefault="00C91403" w:rsidP="00C91403"/>
    <w:p w14:paraId="25CDFA9C" w14:textId="77777777" w:rsidR="00C91403" w:rsidRDefault="00C91403" w:rsidP="00C91403">
      <w:pPr>
        <w:pStyle w:val="Heading2"/>
      </w:pPr>
      <w:r>
        <w:t>Primarni sudionik</w:t>
      </w:r>
    </w:p>
    <w:p w14:paraId="6A13F5A8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Korisnik</w:t>
      </w:r>
    </w:p>
    <w:p w14:paraId="1AC416B5" w14:textId="77777777" w:rsidR="00C91403" w:rsidRDefault="00C91403" w:rsidP="00C91403"/>
    <w:p w14:paraId="6FA7EE13" w14:textId="77777777" w:rsidR="00C91403" w:rsidRDefault="00C91403" w:rsidP="00C91403">
      <w:pPr>
        <w:pStyle w:val="Heading2"/>
      </w:pPr>
      <w:r>
        <w:t>Sporedni sudionik odnosno sudionici</w:t>
      </w:r>
    </w:p>
    <w:p w14:paraId="18654451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 xml:space="preserve">Zaposlenik i </w:t>
      </w:r>
      <w:proofErr w:type="spellStart"/>
      <w:r w:rsidRPr="005E1D2F">
        <w:rPr>
          <w:rFonts w:ascii="Times New Roman" w:hAnsi="Times New Roman"/>
          <w:color w:val="auto"/>
          <w:sz w:val="24"/>
        </w:rPr>
        <w:t>admnistrator</w:t>
      </w:r>
      <w:proofErr w:type="spellEnd"/>
    </w:p>
    <w:p w14:paraId="7FFAA32D" w14:textId="77777777" w:rsidR="00C91403" w:rsidRDefault="00C91403" w:rsidP="00C91403"/>
    <w:p w14:paraId="4D52E7B0" w14:textId="77777777" w:rsidR="00C91403" w:rsidRDefault="00C91403" w:rsidP="00C91403"/>
    <w:p w14:paraId="008F2BF9" w14:textId="77777777" w:rsidR="00C91403" w:rsidRPr="00D315C0" w:rsidRDefault="00C91403" w:rsidP="00C91403"/>
    <w:p w14:paraId="0F96AB8E" w14:textId="77777777" w:rsidR="00C91403" w:rsidRDefault="00C91403" w:rsidP="00C91403">
      <w:pPr>
        <w:pStyle w:val="Heading2"/>
      </w:pPr>
      <w:r>
        <w:t>Imena</w:t>
      </w:r>
      <w:r w:rsidRPr="001A0538">
        <w:t xml:space="preserve"> </w:t>
      </w:r>
      <w:r>
        <w:t>putova slučaja korištenja</w:t>
      </w:r>
    </w:p>
    <w:p w14:paraId="22400DA0" w14:textId="77777777" w:rsidR="00C91403" w:rsidRDefault="00C91403" w:rsidP="00C91403">
      <w:pPr>
        <w:pStyle w:val="Heading3"/>
      </w:pPr>
      <w:r>
        <w:t xml:space="preserve">Primarni put </w:t>
      </w:r>
    </w:p>
    <w:p w14:paraId="0E578A75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Korisnik pregledava sve proizvode</w:t>
      </w:r>
    </w:p>
    <w:p w14:paraId="4F6765BC" w14:textId="77777777" w:rsidR="00C91403" w:rsidRDefault="00C91403" w:rsidP="00C91403"/>
    <w:p w14:paraId="4CB6BA78" w14:textId="77777777" w:rsidR="00C91403" w:rsidRDefault="00C91403" w:rsidP="00C91403">
      <w:pPr>
        <w:pStyle w:val="Heading3"/>
      </w:pPr>
      <w:r>
        <w:t>Alternativni putovi</w:t>
      </w:r>
    </w:p>
    <w:p w14:paraId="191C7599" w14:textId="77777777" w:rsidR="00C91403" w:rsidRPr="005E1D2F" w:rsidRDefault="00C91403" w:rsidP="00C91403">
      <w:pPr>
        <w:pStyle w:val="Upute"/>
        <w:numPr>
          <w:ilvl w:val="0"/>
          <w:numId w:val="19"/>
        </w:numPr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Korisnik filtrira proizvode prema kategoriji/potkategoriji, cijeni i dostupnosti</w:t>
      </w:r>
    </w:p>
    <w:p w14:paraId="73D8268D" w14:textId="77777777" w:rsidR="00C91403" w:rsidRPr="00930DDF" w:rsidRDefault="00C91403" w:rsidP="00C91403">
      <w:pPr>
        <w:pStyle w:val="Heading3"/>
      </w:pPr>
      <w:r>
        <w:lastRenderedPageBreak/>
        <w:t>Putovi u slučaju iznimke</w:t>
      </w:r>
    </w:p>
    <w:p w14:paraId="464BE35D" w14:textId="77777777" w:rsidR="00C91403" w:rsidRPr="005E1D2F" w:rsidRDefault="00C91403" w:rsidP="00C91403">
      <w:pPr>
        <w:pStyle w:val="Upute"/>
        <w:numPr>
          <w:ilvl w:val="0"/>
          <w:numId w:val="20"/>
        </w:numPr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Sustav nije dostupan</w:t>
      </w:r>
    </w:p>
    <w:p w14:paraId="685E2F3D" w14:textId="77777777" w:rsidR="00C91403" w:rsidRDefault="00C91403" w:rsidP="00C91403"/>
    <w:p w14:paraId="004729CE" w14:textId="77777777" w:rsidR="00C91403" w:rsidRPr="00E410E7" w:rsidRDefault="00C91403" w:rsidP="00C91403"/>
    <w:p w14:paraId="451B73DD" w14:textId="77777777" w:rsidR="00C91403" w:rsidRDefault="00C91403" w:rsidP="00C91403">
      <w:pPr>
        <w:pStyle w:val="Heading2"/>
      </w:pPr>
      <w:r>
        <w:t>Detalji slučaja korištenja</w:t>
      </w:r>
    </w:p>
    <w:p w14:paraId="4938CFAF" w14:textId="77777777" w:rsidR="00C91403" w:rsidRDefault="00C91403" w:rsidP="00C91403">
      <w:pPr>
        <w:pStyle w:val="Heading2"/>
      </w:pPr>
      <w:r>
        <w:t>Ime puta</w:t>
      </w:r>
    </w:p>
    <w:p w14:paraId="2384521B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Primarni put – korisnik pregledava sve proizvode</w:t>
      </w:r>
    </w:p>
    <w:p w14:paraId="264E8E02" w14:textId="77777777" w:rsidR="00C91403" w:rsidRDefault="00C91403" w:rsidP="00C91403"/>
    <w:p w14:paraId="2EAA9F0C" w14:textId="77777777" w:rsidR="00C91403" w:rsidRDefault="00C91403" w:rsidP="00C91403">
      <w:pPr>
        <w:pStyle w:val="Heading3"/>
      </w:pPr>
      <w:r>
        <w:t>Okidač događaja</w:t>
      </w:r>
    </w:p>
    <w:p w14:paraId="62A44B4D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Korisnik ulazi na početnu stranicu, koja prikazuje sve proizvode</w:t>
      </w:r>
    </w:p>
    <w:p w14:paraId="53E9AECD" w14:textId="77777777" w:rsidR="00C91403" w:rsidRDefault="00C91403" w:rsidP="00C91403">
      <w:pPr>
        <w:pStyle w:val="Upute"/>
      </w:pPr>
    </w:p>
    <w:p w14:paraId="46E3C28B" w14:textId="77777777" w:rsidR="00C91403" w:rsidRDefault="00C91403" w:rsidP="00C91403">
      <w:pPr>
        <w:pStyle w:val="Heading3"/>
      </w:pPr>
      <w:r>
        <w:t>Osnovi slijed koraka</w:t>
      </w:r>
    </w:p>
    <w:p w14:paraId="2AAB20B2" w14:textId="77777777" w:rsidR="00C91403" w:rsidRDefault="00C91403" w:rsidP="00C91403">
      <w:pPr>
        <w:numPr>
          <w:ilvl w:val="0"/>
          <w:numId w:val="21"/>
        </w:numPr>
      </w:pPr>
      <w:r>
        <w:t>Korisnik ulazi na stranicu za prikaz proizvoda</w:t>
      </w:r>
    </w:p>
    <w:p w14:paraId="02120A1C" w14:textId="77777777" w:rsidR="00C91403" w:rsidRDefault="00C91403" w:rsidP="00C91403">
      <w:pPr>
        <w:numPr>
          <w:ilvl w:val="0"/>
          <w:numId w:val="21"/>
        </w:numPr>
      </w:pPr>
      <w:proofErr w:type="spellStart"/>
      <w:r>
        <w:t>Ftontend</w:t>
      </w:r>
      <w:proofErr w:type="spellEnd"/>
      <w:r>
        <w:t xml:space="preserve"> stranica šalje </w:t>
      </w:r>
      <w:proofErr w:type="spellStart"/>
      <w:r>
        <w:t>backend</w:t>
      </w:r>
      <w:proofErr w:type="spellEnd"/>
      <w:r>
        <w:t xml:space="preserve"> aplikaciji zahtjev za dohvat svih proizvoda (sa </w:t>
      </w:r>
      <w:proofErr w:type="spellStart"/>
      <w:r>
        <w:t>straničenjem</w:t>
      </w:r>
      <w:proofErr w:type="spellEnd"/>
      <w:r>
        <w:t>)</w:t>
      </w:r>
    </w:p>
    <w:p w14:paraId="091A858E" w14:textId="77777777" w:rsidR="00C91403" w:rsidRDefault="00C91403" w:rsidP="00C91403">
      <w:pPr>
        <w:numPr>
          <w:ilvl w:val="0"/>
          <w:numId w:val="21"/>
        </w:numPr>
      </w:pPr>
      <w:proofErr w:type="spellStart"/>
      <w:r>
        <w:t>Backend</w:t>
      </w:r>
      <w:proofErr w:type="spellEnd"/>
      <w:r>
        <w:t xml:space="preserve"> sustav dohvata sve proizvode i vrača ih </w:t>
      </w:r>
      <w:proofErr w:type="spellStart"/>
      <w:r>
        <w:t>frontend</w:t>
      </w:r>
      <w:proofErr w:type="spellEnd"/>
      <w:r>
        <w:t xml:space="preserve"> aplikaciji</w:t>
      </w:r>
    </w:p>
    <w:p w14:paraId="59824099" w14:textId="77777777" w:rsidR="00C91403" w:rsidRDefault="00C91403" w:rsidP="00C91403">
      <w:pPr>
        <w:numPr>
          <w:ilvl w:val="0"/>
          <w:numId w:val="21"/>
        </w:numPr>
      </w:pPr>
      <w:proofErr w:type="spellStart"/>
      <w:r>
        <w:t>Frontend</w:t>
      </w:r>
      <w:proofErr w:type="spellEnd"/>
      <w:r>
        <w:t xml:space="preserve"> aplikacija prikazuje dohvaćene proizvode</w:t>
      </w:r>
    </w:p>
    <w:p w14:paraId="74F51E43" w14:textId="77777777" w:rsidR="00C91403" w:rsidRDefault="00C91403" w:rsidP="00C91403"/>
    <w:p w14:paraId="7A96E872" w14:textId="77777777" w:rsidR="00C91403" w:rsidRDefault="00C91403" w:rsidP="00C91403">
      <w:pPr>
        <w:pStyle w:val="Heading3"/>
      </w:pPr>
      <w:r>
        <w:t>Poslovna pravila</w:t>
      </w:r>
    </w:p>
    <w:p w14:paraId="0A606437" w14:textId="77777777" w:rsidR="00C91403" w:rsidRDefault="00C91403" w:rsidP="00C91403">
      <w:r>
        <w:t>Ovom dijelu sustava mogu pristupiti svi pa čak i neprijavljeni korisnici</w:t>
      </w:r>
    </w:p>
    <w:p w14:paraId="2EF13CC4" w14:textId="77777777" w:rsidR="00C91403" w:rsidRDefault="00C91403" w:rsidP="00C91403"/>
    <w:p w14:paraId="77B4FA2D" w14:textId="77777777" w:rsidR="00C91403" w:rsidRDefault="00C91403" w:rsidP="00C91403"/>
    <w:p w14:paraId="74EE7B6B" w14:textId="77777777" w:rsidR="00C91403" w:rsidRDefault="00C91403" w:rsidP="00C91403">
      <w:pPr>
        <w:pStyle w:val="Heading2"/>
      </w:pPr>
      <w:r>
        <w:t>Ime puta</w:t>
      </w:r>
    </w:p>
    <w:p w14:paraId="7C01A770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Alternativni put – korisnik dohvaća filtrirane proizvode</w:t>
      </w:r>
    </w:p>
    <w:p w14:paraId="66815F5C" w14:textId="77777777" w:rsidR="00C91403" w:rsidRDefault="00C91403" w:rsidP="00C91403"/>
    <w:p w14:paraId="0C342703" w14:textId="77777777" w:rsidR="00C91403" w:rsidRDefault="00C91403" w:rsidP="00C91403">
      <w:pPr>
        <w:pStyle w:val="Heading3"/>
      </w:pPr>
      <w:r>
        <w:t>Okidač događaja</w:t>
      </w:r>
    </w:p>
    <w:p w14:paraId="47C968B8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Korisnik odabire filtre prema kojima želi filtrati samo određene proizvode</w:t>
      </w:r>
    </w:p>
    <w:p w14:paraId="14C33164" w14:textId="77777777" w:rsidR="00C91403" w:rsidRDefault="00C91403" w:rsidP="00C91403">
      <w:pPr>
        <w:pStyle w:val="Upute"/>
      </w:pPr>
    </w:p>
    <w:p w14:paraId="1F4A74F0" w14:textId="77777777" w:rsidR="00C91403" w:rsidRDefault="00C91403" w:rsidP="00C91403">
      <w:pPr>
        <w:pStyle w:val="Heading3"/>
      </w:pPr>
      <w:r>
        <w:t>Osnovi slijed koraka</w:t>
      </w:r>
    </w:p>
    <w:p w14:paraId="0674EA17" w14:textId="77777777" w:rsidR="00C91403" w:rsidRDefault="00C91403" w:rsidP="00C91403">
      <w:pPr>
        <w:numPr>
          <w:ilvl w:val="0"/>
          <w:numId w:val="21"/>
        </w:numPr>
      </w:pPr>
      <w:r>
        <w:t>Korisnik filtrira proizvode prema sljedećim kriterijima:</w:t>
      </w:r>
    </w:p>
    <w:p w14:paraId="4E453219" w14:textId="77777777" w:rsidR="00C91403" w:rsidRDefault="00C91403" w:rsidP="00C91403">
      <w:pPr>
        <w:numPr>
          <w:ilvl w:val="1"/>
          <w:numId w:val="21"/>
        </w:numPr>
      </w:pPr>
      <w:r>
        <w:t>Kategorija/potkategorija</w:t>
      </w:r>
    </w:p>
    <w:p w14:paraId="4F9FB655" w14:textId="77777777" w:rsidR="00C91403" w:rsidRDefault="00C91403" w:rsidP="00C91403">
      <w:pPr>
        <w:numPr>
          <w:ilvl w:val="1"/>
          <w:numId w:val="21"/>
        </w:numPr>
      </w:pPr>
      <w:r>
        <w:t>Dostupnost u pojedinim ili svim trgovinama</w:t>
      </w:r>
    </w:p>
    <w:p w14:paraId="3D22BF22" w14:textId="77777777" w:rsidR="00C91403" w:rsidRDefault="00C91403" w:rsidP="00C91403">
      <w:pPr>
        <w:numPr>
          <w:ilvl w:val="1"/>
          <w:numId w:val="21"/>
        </w:numPr>
      </w:pPr>
      <w:r>
        <w:t>Cijena</w:t>
      </w:r>
    </w:p>
    <w:p w14:paraId="790B5689" w14:textId="77777777" w:rsidR="00C91403" w:rsidRDefault="00C91403" w:rsidP="00C91403">
      <w:pPr>
        <w:numPr>
          <w:ilvl w:val="0"/>
          <w:numId w:val="21"/>
        </w:numPr>
      </w:pPr>
      <w:proofErr w:type="spellStart"/>
      <w:r>
        <w:t>Frontend</w:t>
      </w:r>
      <w:proofErr w:type="spellEnd"/>
      <w:r>
        <w:t xml:space="preserve"> aplikacija šalje zahtjev za dohvat sa filtrima </w:t>
      </w:r>
      <w:proofErr w:type="spellStart"/>
      <w:r>
        <w:t>backend</w:t>
      </w:r>
      <w:proofErr w:type="spellEnd"/>
      <w:r>
        <w:t>-u</w:t>
      </w:r>
    </w:p>
    <w:p w14:paraId="4303C825" w14:textId="77777777" w:rsidR="00C91403" w:rsidRDefault="00C91403" w:rsidP="00C91403">
      <w:pPr>
        <w:numPr>
          <w:ilvl w:val="0"/>
          <w:numId w:val="21"/>
        </w:numPr>
      </w:pPr>
      <w:proofErr w:type="spellStart"/>
      <w:r>
        <w:t>Backend</w:t>
      </w:r>
      <w:proofErr w:type="spellEnd"/>
      <w:r>
        <w:t xml:space="preserve"> iz baze dohvaća samo proizvode koji zadovoljavaju sve date i vraća ih </w:t>
      </w:r>
      <w:proofErr w:type="spellStart"/>
      <w:r>
        <w:t>frontend</w:t>
      </w:r>
      <w:proofErr w:type="spellEnd"/>
      <w:r>
        <w:t>-u</w:t>
      </w:r>
    </w:p>
    <w:p w14:paraId="03220F62" w14:textId="77777777" w:rsidR="00C91403" w:rsidRDefault="00C91403" w:rsidP="00C91403">
      <w:pPr>
        <w:numPr>
          <w:ilvl w:val="0"/>
          <w:numId w:val="21"/>
        </w:numPr>
      </w:pPr>
      <w:proofErr w:type="spellStart"/>
      <w:r>
        <w:t>Frontend</w:t>
      </w:r>
      <w:proofErr w:type="spellEnd"/>
      <w:r>
        <w:t xml:space="preserve"> prikazuje filtrirane proizvode</w:t>
      </w:r>
    </w:p>
    <w:p w14:paraId="4CB4D135" w14:textId="77777777" w:rsidR="00C91403" w:rsidRDefault="00C91403" w:rsidP="00C91403"/>
    <w:p w14:paraId="4FCAB758" w14:textId="77777777" w:rsidR="00C91403" w:rsidRDefault="00C91403" w:rsidP="00C91403">
      <w:pPr>
        <w:pStyle w:val="Heading3"/>
      </w:pPr>
      <w:r>
        <w:t>Poslovna pravila</w:t>
      </w:r>
    </w:p>
    <w:p w14:paraId="2EE89AB0" w14:textId="77777777" w:rsidR="00C91403" w:rsidRDefault="00C91403" w:rsidP="00C91403">
      <w:r>
        <w:t>Ovom dijelu sustava mogu pristupiti svi pa čak i neprijavljeni korisnici</w:t>
      </w:r>
    </w:p>
    <w:p w14:paraId="2C83251C" w14:textId="77777777" w:rsidR="00C91403" w:rsidRDefault="00C91403" w:rsidP="00C91403"/>
    <w:p w14:paraId="3E336E7A" w14:textId="77777777" w:rsidR="00C91403" w:rsidRPr="00D50AF2" w:rsidRDefault="00C91403" w:rsidP="00C91403">
      <w:pPr>
        <w:pStyle w:val="Heading3"/>
      </w:pPr>
      <w:r>
        <w:lastRenderedPageBreak/>
        <w:t>Ograničenja i rizici</w:t>
      </w:r>
    </w:p>
    <w:p w14:paraId="562206DA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 xml:space="preserve">Mogući SQL </w:t>
      </w:r>
      <w:proofErr w:type="spellStart"/>
      <w:r w:rsidRPr="005E1D2F">
        <w:rPr>
          <w:rFonts w:ascii="Times New Roman" w:hAnsi="Times New Roman"/>
          <w:color w:val="auto"/>
          <w:sz w:val="24"/>
        </w:rPr>
        <w:t>injection</w:t>
      </w:r>
      <w:proofErr w:type="spellEnd"/>
      <w:r w:rsidRPr="005E1D2F">
        <w:rPr>
          <w:rFonts w:ascii="Times New Roman" w:hAnsi="Times New Roman"/>
          <w:color w:val="auto"/>
          <w:sz w:val="24"/>
        </w:rPr>
        <w:t xml:space="preserve"> preko polja za filtriranje</w:t>
      </w:r>
    </w:p>
    <w:p w14:paraId="726DAC70" w14:textId="77777777" w:rsidR="00C91403" w:rsidRDefault="00C91403" w:rsidP="00C91403"/>
    <w:p w14:paraId="747D3D52" w14:textId="77777777" w:rsidR="00C91403" w:rsidRPr="00E410E7" w:rsidRDefault="00C91403" w:rsidP="00C91403"/>
    <w:p w14:paraId="03A65DB7" w14:textId="77777777" w:rsidR="00C91403" w:rsidRDefault="00C91403" w:rsidP="00C91403">
      <w:pPr>
        <w:pStyle w:val="Heading2"/>
      </w:pPr>
      <w:r>
        <w:t xml:space="preserve"> Tehničke informacije o slučaju korištenja</w:t>
      </w:r>
    </w:p>
    <w:p w14:paraId="2065F0C0" w14:textId="77777777" w:rsidR="00C91403" w:rsidRDefault="00C91403" w:rsidP="00C91403">
      <w:pPr>
        <w:pStyle w:val="Heading3"/>
      </w:pPr>
      <w:r>
        <w:t>Prioriteti</w:t>
      </w:r>
    </w:p>
    <w:p w14:paraId="01D1C33B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Prioritet je jako važan. Korisnicima omogućava da pregledavaju proizvode koji ih zanimaju.</w:t>
      </w:r>
    </w:p>
    <w:p w14:paraId="673B5ADD" w14:textId="77777777" w:rsidR="00C91403" w:rsidRPr="007A5D16" w:rsidRDefault="00C91403" w:rsidP="00C91403"/>
    <w:p w14:paraId="6B19C579" w14:textId="77777777" w:rsidR="00C91403" w:rsidRPr="007A5D16" w:rsidRDefault="00C91403" w:rsidP="00C91403">
      <w:pPr>
        <w:pStyle w:val="Heading3"/>
      </w:pPr>
      <w:r w:rsidRPr="007A5D16">
        <w:t>Performanse</w:t>
      </w:r>
    </w:p>
    <w:p w14:paraId="56B9A718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Proces dohvata proizvoda mora biti jako brz za zadovoljavajuće korisničko iskustvo (2-4 sekundi), u zavisnosti koliki broj proizvoda korisnik odabere da mu se učitavaju po jednoj stanici.</w:t>
      </w:r>
    </w:p>
    <w:p w14:paraId="2B4C328A" w14:textId="77777777" w:rsidR="00C91403" w:rsidRPr="007A5D16" w:rsidRDefault="00C91403" w:rsidP="00C91403"/>
    <w:p w14:paraId="253BA469" w14:textId="77777777" w:rsidR="00C91403" w:rsidRPr="007A5D16" w:rsidRDefault="00C91403" w:rsidP="00C91403">
      <w:pPr>
        <w:pStyle w:val="Heading3"/>
      </w:pPr>
      <w:r w:rsidRPr="007A5D16">
        <w:t>Učestalost</w:t>
      </w:r>
    </w:p>
    <w:p w14:paraId="7C1F2689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Ovaj dio sustava će biti korišten u velikom broju na dnevnoj bazi.</w:t>
      </w:r>
    </w:p>
    <w:p w14:paraId="5216402B" w14:textId="77777777" w:rsidR="00C91403" w:rsidRPr="007A5D16" w:rsidRDefault="00C91403" w:rsidP="00C91403"/>
    <w:p w14:paraId="3AA888C3" w14:textId="77777777" w:rsidR="00C91403" w:rsidRPr="007A5D16" w:rsidRDefault="00C91403" w:rsidP="00C91403">
      <w:pPr>
        <w:pStyle w:val="Heading3"/>
      </w:pPr>
      <w:r w:rsidRPr="007A5D16">
        <w:t>Korisničko sučelje</w:t>
      </w:r>
    </w:p>
    <w:p w14:paraId="6E938431" w14:textId="77777777" w:rsidR="00C91403" w:rsidRPr="005E1D2F" w:rsidRDefault="00C91403" w:rsidP="00C9140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 xml:space="preserve">Sučelje treba biti moderno dizajnirano, sa jasnim prikazom proizvoda. </w:t>
      </w:r>
      <w:proofErr w:type="spellStart"/>
      <w:r w:rsidRPr="005E1D2F">
        <w:rPr>
          <w:rFonts w:ascii="Times New Roman" w:hAnsi="Times New Roman"/>
          <w:color w:val="auto"/>
          <w:sz w:val="24"/>
        </w:rPr>
        <w:t>Straničenje</w:t>
      </w:r>
      <w:proofErr w:type="spellEnd"/>
      <w:r w:rsidRPr="005E1D2F">
        <w:rPr>
          <w:rFonts w:ascii="Times New Roman" w:hAnsi="Times New Roman"/>
          <w:color w:val="auto"/>
          <w:sz w:val="24"/>
        </w:rPr>
        <w:t xml:space="preserve"> treba biti funkcionalno, kako bi se izbjeglo opterećenje prilikom dohvata svih proizvoda.</w:t>
      </w:r>
    </w:p>
    <w:p w14:paraId="2C434676" w14:textId="77777777" w:rsidR="00C91403" w:rsidRDefault="00C91403" w:rsidP="00C91403"/>
    <w:p w14:paraId="2BF2DDAF" w14:textId="77777777" w:rsidR="00C91403" w:rsidRDefault="00C91403" w:rsidP="00C91403"/>
    <w:p w14:paraId="1218ABB8" w14:textId="77777777" w:rsidR="00C91403" w:rsidRDefault="00C91403" w:rsidP="00CF2AF6">
      <w:pPr>
        <w:rPr>
          <w:lang w:val="hr-BA"/>
        </w:rPr>
      </w:pPr>
    </w:p>
    <w:p w14:paraId="103983BC" w14:textId="77777777" w:rsidR="00B913B0" w:rsidRDefault="00B913B0" w:rsidP="00CF2AF6">
      <w:pPr>
        <w:rPr>
          <w:lang w:val="hr-BA"/>
        </w:rPr>
      </w:pPr>
    </w:p>
    <w:p w14:paraId="7BD98621" w14:textId="77777777" w:rsidR="00B913B0" w:rsidRDefault="00B913B0" w:rsidP="00CF2AF6">
      <w:pPr>
        <w:rPr>
          <w:lang w:val="hr-BA"/>
        </w:rPr>
      </w:pPr>
    </w:p>
    <w:p w14:paraId="6B233F33" w14:textId="77777777" w:rsidR="00B913B0" w:rsidRDefault="00B913B0" w:rsidP="00CF2AF6">
      <w:pPr>
        <w:rPr>
          <w:lang w:val="hr-BA"/>
        </w:rPr>
      </w:pPr>
    </w:p>
    <w:p w14:paraId="24C01ED2" w14:textId="77777777" w:rsidR="00B913B0" w:rsidRDefault="00B913B0" w:rsidP="00CF2AF6">
      <w:pPr>
        <w:rPr>
          <w:lang w:val="hr-BA"/>
        </w:rPr>
      </w:pPr>
    </w:p>
    <w:p w14:paraId="1F63D209" w14:textId="77777777" w:rsidR="00B913B0" w:rsidRDefault="00B913B0" w:rsidP="00CF2AF6">
      <w:pPr>
        <w:rPr>
          <w:lang w:val="hr-BA"/>
        </w:rPr>
      </w:pPr>
    </w:p>
    <w:p w14:paraId="0DC2C90A" w14:textId="77777777" w:rsidR="00B913B0" w:rsidRDefault="00B913B0" w:rsidP="00CF2AF6">
      <w:pPr>
        <w:rPr>
          <w:lang w:val="hr-BA"/>
        </w:rPr>
      </w:pPr>
    </w:p>
    <w:p w14:paraId="207640F2" w14:textId="77777777" w:rsidR="00B913B0" w:rsidRDefault="00B913B0" w:rsidP="00CF2AF6">
      <w:pPr>
        <w:rPr>
          <w:lang w:val="hr-BA"/>
        </w:rPr>
      </w:pPr>
    </w:p>
    <w:p w14:paraId="4E5C5E52" w14:textId="77777777" w:rsidR="00B913B0" w:rsidRDefault="00B913B0" w:rsidP="00CF2AF6">
      <w:pPr>
        <w:rPr>
          <w:lang w:val="hr-BA"/>
        </w:rPr>
      </w:pPr>
    </w:p>
    <w:p w14:paraId="0B7DD378" w14:textId="77777777" w:rsidR="00B913B0" w:rsidRDefault="00B913B0" w:rsidP="00CF2AF6">
      <w:pPr>
        <w:rPr>
          <w:lang w:val="hr-BA"/>
        </w:rPr>
      </w:pPr>
    </w:p>
    <w:p w14:paraId="5CB4EBB5" w14:textId="77777777" w:rsidR="00B913B0" w:rsidRDefault="00B913B0" w:rsidP="00CF2AF6">
      <w:pPr>
        <w:rPr>
          <w:lang w:val="hr-BA"/>
        </w:rPr>
      </w:pPr>
    </w:p>
    <w:p w14:paraId="19DF7D3C" w14:textId="77777777" w:rsidR="00B913B0" w:rsidRDefault="00B913B0" w:rsidP="00CF2AF6">
      <w:pPr>
        <w:rPr>
          <w:lang w:val="hr-BA"/>
        </w:rPr>
      </w:pPr>
    </w:p>
    <w:p w14:paraId="40CC5564" w14:textId="77777777" w:rsidR="00B913B0" w:rsidRDefault="00B913B0" w:rsidP="00CF2AF6">
      <w:pPr>
        <w:rPr>
          <w:lang w:val="hr-BA"/>
        </w:rPr>
      </w:pPr>
    </w:p>
    <w:p w14:paraId="3A4C5381" w14:textId="77777777" w:rsidR="00B913B0" w:rsidRDefault="00B913B0" w:rsidP="00CF2AF6">
      <w:pPr>
        <w:rPr>
          <w:lang w:val="hr-BA"/>
        </w:rPr>
      </w:pPr>
    </w:p>
    <w:p w14:paraId="46A1C5ED" w14:textId="77777777" w:rsidR="00B913B0" w:rsidRDefault="00B913B0" w:rsidP="00CF2AF6">
      <w:pPr>
        <w:rPr>
          <w:lang w:val="hr-BA"/>
        </w:rPr>
      </w:pPr>
    </w:p>
    <w:p w14:paraId="0ABCDF91" w14:textId="77777777" w:rsidR="00B913B0" w:rsidRDefault="00B913B0" w:rsidP="00CF2AF6">
      <w:pPr>
        <w:rPr>
          <w:lang w:val="hr-BA"/>
        </w:rPr>
      </w:pPr>
    </w:p>
    <w:p w14:paraId="52CB375B" w14:textId="77777777" w:rsidR="00B913B0" w:rsidRDefault="00B913B0" w:rsidP="00CF2AF6">
      <w:pPr>
        <w:rPr>
          <w:lang w:val="hr-BA"/>
        </w:rPr>
      </w:pPr>
    </w:p>
    <w:p w14:paraId="76C6A88C" w14:textId="77777777" w:rsidR="00B913B0" w:rsidRDefault="00B913B0" w:rsidP="00CF2AF6">
      <w:pPr>
        <w:rPr>
          <w:lang w:val="hr-BA"/>
        </w:rPr>
      </w:pPr>
    </w:p>
    <w:p w14:paraId="45AB4E8F" w14:textId="77777777" w:rsidR="00B913B0" w:rsidRDefault="00B913B0" w:rsidP="00CF2AF6">
      <w:pPr>
        <w:rPr>
          <w:lang w:val="hr-BA"/>
        </w:rPr>
      </w:pPr>
    </w:p>
    <w:p w14:paraId="6C3934CD" w14:textId="77777777" w:rsidR="00B913B0" w:rsidRDefault="00B913B0" w:rsidP="00CF2AF6">
      <w:pPr>
        <w:rPr>
          <w:lang w:val="hr-BA"/>
        </w:rPr>
      </w:pPr>
    </w:p>
    <w:p w14:paraId="7598622F" w14:textId="77777777" w:rsidR="00B913B0" w:rsidRDefault="00B913B0" w:rsidP="00CF2AF6">
      <w:pPr>
        <w:rPr>
          <w:lang w:val="hr-BA"/>
        </w:rPr>
      </w:pPr>
    </w:p>
    <w:p w14:paraId="5BF81E05" w14:textId="77777777" w:rsidR="00B913B0" w:rsidRDefault="00B913B0" w:rsidP="00CF2AF6">
      <w:pPr>
        <w:rPr>
          <w:lang w:val="hr-BA"/>
        </w:rPr>
      </w:pPr>
    </w:p>
    <w:p w14:paraId="3E56ECF0" w14:textId="77777777" w:rsidR="00B913B0" w:rsidRDefault="00B913B0" w:rsidP="00CF2AF6">
      <w:pPr>
        <w:rPr>
          <w:lang w:val="hr-BA"/>
        </w:rPr>
      </w:pPr>
    </w:p>
    <w:p w14:paraId="2E1580B5" w14:textId="77777777" w:rsidR="00B913B0" w:rsidRDefault="00B913B0" w:rsidP="00CF2AF6">
      <w:pPr>
        <w:rPr>
          <w:lang w:val="hr-BA"/>
        </w:rPr>
      </w:pPr>
    </w:p>
    <w:p w14:paraId="03443C29" w14:textId="245D0A8A" w:rsidR="00B913B0" w:rsidRDefault="00B913B0" w:rsidP="00B913B0">
      <w:pPr>
        <w:pStyle w:val="Heading1"/>
        <w:rPr>
          <w:lang w:val="hr-BA"/>
        </w:rPr>
      </w:pPr>
      <w:r>
        <w:rPr>
          <w:lang w:val="hr-BA"/>
        </w:rPr>
        <w:lastRenderedPageBreak/>
        <w:t>Detaljan opis slučaja korištenja – Online kupovina</w:t>
      </w:r>
    </w:p>
    <w:p w14:paraId="6BC49861" w14:textId="77777777" w:rsidR="00B913B0" w:rsidRDefault="00B913B0" w:rsidP="00B913B0">
      <w:pPr>
        <w:pStyle w:val="Heading2"/>
      </w:pPr>
      <w:r>
        <w:t>Ime</w:t>
      </w:r>
    </w:p>
    <w:p w14:paraId="7016B6E0" w14:textId="56BF8D46" w:rsidR="00B913B0" w:rsidRDefault="00B913B0" w:rsidP="00B913B0">
      <w:r>
        <w:t>Online kupovina</w:t>
      </w:r>
    </w:p>
    <w:p w14:paraId="3272A709" w14:textId="77777777" w:rsidR="00B913B0" w:rsidRDefault="00B913B0" w:rsidP="00B913B0"/>
    <w:p w14:paraId="737EE141" w14:textId="77777777" w:rsidR="00B913B0" w:rsidRDefault="00B913B0" w:rsidP="00B913B0">
      <w:pPr>
        <w:pStyle w:val="Heading2"/>
      </w:pPr>
      <w:r>
        <w:t>Cilj</w:t>
      </w:r>
    </w:p>
    <w:p w14:paraId="65946469" w14:textId="510F281B" w:rsidR="00B913B0" w:rsidRPr="00F30F27" w:rsidRDefault="00B913B0" w:rsidP="00B913B0">
      <w:pPr>
        <w:pStyle w:val="Upute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Omogućiti korisnicima brzu i jednostavnu kupovinu proizvoda direktno sa web stranice.</w:t>
      </w:r>
    </w:p>
    <w:p w14:paraId="08DCFC45" w14:textId="77777777" w:rsidR="00B913B0" w:rsidRPr="006E3057" w:rsidRDefault="00B913B0" w:rsidP="00B913B0">
      <w:pPr>
        <w:pStyle w:val="Upute"/>
        <w:rPr>
          <w:color w:val="auto"/>
        </w:rPr>
      </w:pPr>
    </w:p>
    <w:p w14:paraId="20C69AAA" w14:textId="77777777" w:rsidR="00B913B0" w:rsidRDefault="00B913B0" w:rsidP="00B913B0">
      <w:pPr>
        <w:pStyle w:val="Heading2"/>
      </w:pPr>
      <w:r>
        <w:t>Tim odgovoran za slučaj korištenja</w:t>
      </w:r>
    </w:p>
    <w:p w14:paraId="7E283D0D" w14:textId="77777777" w:rsidR="00B913B0" w:rsidRDefault="00B913B0" w:rsidP="00B913B0">
      <w:r>
        <w:t xml:space="preserve">Tim za razvoj </w:t>
      </w:r>
      <w:proofErr w:type="spellStart"/>
      <w:r>
        <w:t>backend</w:t>
      </w:r>
      <w:proofErr w:type="spellEnd"/>
      <w:r>
        <w:t>-a i baze</w:t>
      </w:r>
    </w:p>
    <w:p w14:paraId="68BB1EFF" w14:textId="77777777" w:rsidR="00B913B0" w:rsidRDefault="00B913B0" w:rsidP="00B913B0">
      <w:r>
        <w:t xml:space="preserve">Tim za razvoj </w:t>
      </w:r>
      <w:proofErr w:type="spellStart"/>
      <w:r>
        <w:t>frontenda</w:t>
      </w:r>
      <w:proofErr w:type="spellEnd"/>
      <w:r>
        <w:t>-a</w:t>
      </w:r>
    </w:p>
    <w:p w14:paraId="6DA0FF77" w14:textId="77777777" w:rsidR="00B913B0" w:rsidRDefault="00B913B0" w:rsidP="00B913B0"/>
    <w:p w14:paraId="54756879" w14:textId="77777777" w:rsidR="00B913B0" w:rsidRDefault="00B913B0" w:rsidP="00B913B0">
      <w:pPr>
        <w:pStyle w:val="Heading2"/>
      </w:pPr>
      <w:r>
        <w:t>Preduvjeti</w:t>
      </w:r>
    </w:p>
    <w:p w14:paraId="3735C7B1" w14:textId="3DC94725" w:rsidR="00B913B0" w:rsidRPr="00F30F27" w:rsidRDefault="00B913B0" w:rsidP="00B913B0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Baza koj</w:t>
      </w:r>
      <w:r>
        <w:rPr>
          <w:rFonts w:ascii="Times New Roman" w:hAnsi="Times New Roman"/>
          <w:color w:val="auto"/>
          <w:sz w:val="24"/>
        </w:rPr>
        <w:t xml:space="preserve">a omogućava praćenje dostupnosti proizvoda i stanje </w:t>
      </w:r>
      <w:proofErr w:type="spellStart"/>
      <w:r>
        <w:rPr>
          <w:rFonts w:ascii="Times New Roman" w:hAnsi="Times New Roman"/>
          <w:color w:val="auto"/>
          <w:sz w:val="24"/>
        </w:rPr>
        <w:t>nardužbi</w:t>
      </w:r>
      <w:proofErr w:type="spellEnd"/>
    </w:p>
    <w:p w14:paraId="2D2BFB6F" w14:textId="46AB92F7" w:rsidR="00B913B0" w:rsidRDefault="00B913B0" w:rsidP="00B913B0">
      <w:pPr>
        <w:pStyle w:val="Upute"/>
        <w:numPr>
          <w:ilvl w:val="0"/>
          <w:numId w:val="18"/>
        </w:numPr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Omogućeno online plaćanje sa mogućnosti povrata novca ukoliko narudžba ne uspije</w:t>
      </w:r>
    </w:p>
    <w:p w14:paraId="6C3EE91D" w14:textId="77777777" w:rsidR="00B913B0" w:rsidRDefault="00B913B0" w:rsidP="00B913B0">
      <w:pPr>
        <w:pStyle w:val="Upute"/>
        <w:rPr>
          <w:rFonts w:ascii="Times New Roman" w:hAnsi="Times New Roman"/>
          <w:color w:val="auto"/>
          <w:sz w:val="24"/>
        </w:rPr>
      </w:pPr>
    </w:p>
    <w:p w14:paraId="79FAAD49" w14:textId="77777777" w:rsidR="00B913B0" w:rsidRPr="00B913B0" w:rsidRDefault="00B913B0" w:rsidP="00B913B0">
      <w:pPr>
        <w:pStyle w:val="Upute"/>
        <w:rPr>
          <w:rFonts w:ascii="Times New Roman" w:hAnsi="Times New Roman"/>
          <w:color w:val="auto"/>
          <w:sz w:val="24"/>
        </w:rPr>
      </w:pPr>
    </w:p>
    <w:p w14:paraId="0B59A001" w14:textId="77777777" w:rsidR="00B913B0" w:rsidRDefault="00B913B0" w:rsidP="00B913B0">
      <w:pPr>
        <w:pStyle w:val="Heading2"/>
      </w:pPr>
      <w:r>
        <w:t>Stanje nakon slučaja korištenja</w:t>
      </w:r>
    </w:p>
    <w:p w14:paraId="085BEF34" w14:textId="1124AE7B" w:rsidR="00B913B0" w:rsidRDefault="00B913B0" w:rsidP="00B913B0">
      <w:r>
        <w:t>Izvršena kupovina i proizvod poslat na korisnikovu adresu</w:t>
      </w:r>
    </w:p>
    <w:p w14:paraId="49F45124" w14:textId="77777777" w:rsidR="00B913B0" w:rsidRDefault="00B913B0" w:rsidP="00B913B0"/>
    <w:p w14:paraId="3CD9B535" w14:textId="77777777" w:rsidR="00B913B0" w:rsidRDefault="00B913B0" w:rsidP="00B913B0">
      <w:pPr>
        <w:pStyle w:val="Heading2"/>
      </w:pPr>
      <w:r>
        <w:t>Ograničenja i rizici</w:t>
      </w:r>
    </w:p>
    <w:p w14:paraId="07099803" w14:textId="6ACF912B" w:rsidR="00B913B0" w:rsidRPr="00F30F27" w:rsidRDefault="00B913B0" w:rsidP="00B913B0">
      <w:pPr>
        <w:pStyle w:val="Upute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Slučaj da narudžba iz bilo kojeg razloga ne dođe do korisnika ili da zaliha naručenog proizvoda ne stane prije nego što se pošalje korisniku.</w:t>
      </w:r>
    </w:p>
    <w:p w14:paraId="161951D5" w14:textId="77777777" w:rsidR="00B913B0" w:rsidRDefault="00B913B0" w:rsidP="00B913B0"/>
    <w:p w14:paraId="64650855" w14:textId="77777777" w:rsidR="00B913B0" w:rsidRDefault="00B913B0" w:rsidP="00B913B0">
      <w:pPr>
        <w:pStyle w:val="Heading2"/>
      </w:pPr>
      <w:r>
        <w:t>Okidači događaja</w:t>
      </w:r>
    </w:p>
    <w:p w14:paraId="12FD8850" w14:textId="382AA4A5" w:rsidR="00B913B0" w:rsidRPr="00F30F27" w:rsidRDefault="00B913B0" w:rsidP="00B913B0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 xml:space="preserve">Korisnik </w:t>
      </w:r>
      <w:r>
        <w:rPr>
          <w:rFonts w:ascii="Times New Roman" w:hAnsi="Times New Roman"/>
          <w:color w:val="auto"/>
          <w:sz w:val="24"/>
        </w:rPr>
        <w:t>naručuje i plaća proizvod</w:t>
      </w:r>
    </w:p>
    <w:p w14:paraId="236319F7" w14:textId="77777777" w:rsidR="00B913B0" w:rsidRPr="004119AC" w:rsidRDefault="00B913B0" w:rsidP="00B913B0"/>
    <w:p w14:paraId="2BE7D559" w14:textId="77777777" w:rsidR="00B913B0" w:rsidRDefault="00B913B0" w:rsidP="00B913B0">
      <w:pPr>
        <w:pStyle w:val="Heading2"/>
      </w:pPr>
      <w:r>
        <w:t>Primarni sudionik</w:t>
      </w:r>
    </w:p>
    <w:p w14:paraId="77F08F25" w14:textId="77777777" w:rsidR="00B913B0" w:rsidRPr="00F30F27" w:rsidRDefault="00B913B0" w:rsidP="00B913B0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Korisnik</w:t>
      </w:r>
    </w:p>
    <w:p w14:paraId="62B07A25" w14:textId="77777777" w:rsidR="00B913B0" w:rsidRDefault="00B913B0" w:rsidP="00B913B0"/>
    <w:p w14:paraId="274AD973" w14:textId="77777777" w:rsidR="00B913B0" w:rsidRDefault="00B913B0" w:rsidP="00B913B0">
      <w:pPr>
        <w:pStyle w:val="Heading2"/>
      </w:pPr>
      <w:r>
        <w:t>Sporedni sudionik odnosno sudionici</w:t>
      </w:r>
    </w:p>
    <w:p w14:paraId="7D84DBDA" w14:textId="3C001868" w:rsidR="00B913B0" w:rsidRPr="00F30F27" w:rsidRDefault="00B913B0" w:rsidP="00B913B0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Zaposlenik</w:t>
      </w:r>
    </w:p>
    <w:p w14:paraId="6CF33A8C" w14:textId="77777777" w:rsidR="00B913B0" w:rsidRDefault="00B913B0" w:rsidP="00B913B0"/>
    <w:p w14:paraId="4A19EC8B" w14:textId="77777777" w:rsidR="00B913B0" w:rsidRDefault="00B913B0" w:rsidP="00B913B0"/>
    <w:p w14:paraId="5F9468AF" w14:textId="77777777" w:rsidR="00B913B0" w:rsidRDefault="00B913B0" w:rsidP="00B913B0"/>
    <w:p w14:paraId="5B80F9C2" w14:textId="77777777" w:rsidR="00B913B0" w:rsidRDefault="00B913B0" w:rsidP="00B913B0"/>
    <w:p w14:paraId="7DFA6ECD" w14:textId="77777777" w:rsidR="00B913B0" w:rsidRPr="00D315C0" w:rsidRDefault="00B913B0" w:rsidP="00B913B0">
      <w:pPr>
        <w:pStyle w:val="Heading2"/>
      </w:pPr>
      <w:r>
        <w:t>Imena putova korištenja</w:t>
      </w:r>
    </w:p>
    <w:p w14:paraId="0B799AD3" w14:textId="77777777" w:rsidR="00B913B0" w:rsidRDefault="00B913B0" w:rsidP="00B913B0">
      <w:pPr>
        <w:pStyle w:val="Heading3"/>
      </w:pPr>
      <w:r>
        <w:t xml:space="preserve">Primarni put </w:t>
      </w:r>
    </w:p>
    <w:p w14:paraId="533536F1" w14:textId="64E79ABF" w:rsidR="00B913B0" w:rsidRPr="002B263E" w:rsidRDefault="00B913B0" w:rsidP="00B913B0">
      <w:pPr>
        <w:pStyle w:val="Upute"/>
        <w:rPr>
          <w:color w:val="auto"/>
        </w:rPr>
      </w:pPr>
      <w:r>
        <w:rPr>
          <w:color w:val="auto"/>
        </w:rPr>
        <w:t>Korisnik naručuje proizvod i isti mu stiže na adresu uspješno</w:t>
      </w:r>
    </w:p>
    <w:p w14:paraId="3B898E6C" w14:textId="77777777" w:rsidR="00B913B0" w:rsidRDefault="00B913B0" w:rsidP="00B913B0"/>
    <w:p w14:paraId="27299B07" w14:textId="77777777" w:rsidR="00B913B0" w:rsidRDefault="00B913B0" w:rsidP="00B913B0">
      <w:pPr>
        <w:pStyle w:val="Heading3"/>
      </w:pPr>
      <w:r>
        <w:lastRenderedPageBreak/>
        <w:t>Alternativni putovi</w:t>
      </w:r>
    </w:p>
    <w:p w14:paraId="684CCDB0" w14:textId="2B1B1FB5" w:rsidR="00B913B0" w:rsidRPr="00B913B0" w:rsidRDefault="00B913B0" w:rsidP="00B913B0">
      <w:pPr>
        <w:pStyle w:val="Upute"/>
        <w:numPr>
          <w:ilvl w:val="0"/>
          <w:numId w:val="19"/>
        </w:numPr>
        <w:rPr>
          <w:color w:val="auto"/>
        </w:rPr>
      </w:pPr>
      <w:r w:rsidRPr="00B913B0">
        <w:rPr>
          <w:rFonts w:ascii="Times New Roman" w:hAnsi="Times New Roman"/>
          <w:color w:val="auto"/>
          <w:sz w:val="24"/>
        </w:rPr>
        <w:t>Proces ne uspijeva biti dostavljen na dresu korisnika</w:t>
      </w:r>
      <w:r>
        <w:rPr>
          <w:rFonts w:ascii="Times New Roman" w:hAnsi="Times New Roman"/>
          <w:color w:val="auto"/>
          <w:sz w:val="24"/>
        </w:rPr>
        <w:t>, nakon što ga je naručio i platio</w:t>
      </w:r>
    </w:p>
    <w:p w14:paraId="3E78384D" w14:textId="77777777" w:rsidR="00B913B0" w:rsidRPr="00B913B0" w:rsidRDefault="00B913B0" w:rsidP="00B913B0">
      <w:pPr>
        <w:pStyle w:val="Upute"/>
        <w:rPr>
          <w:color w:val="auto"/>
        </w:rPr>
      </w:pPr>
    </w:p>
    <w:p w14:paraId="5F8088F1" w14:textId="77777777" w:rsidR="00B913B0" w:rsidRPr="00930DDF" w:rsidRDefault="00B913B0" w:rsidP="00B913B0">
      <w:pPr>
        <w:pStyle w:val="Heading3"/>
      </w:pPr>
      <w:r>
        <w:t>Putovi u slučaju iznimke</w:t>
      </w:r>
    </w:p>
    <w:p w14:paraId="1754A493" w14:textId="0596AB25" w:rsidR="00B913B0" w:rsidRPr="00B913B0" w:rsidRDefault="00B913B0" w:rsidP="00B913B0">
      <w:pPr>
        <w:pStyle w:val="Upute"/>
        <w:numPr>
          <w:ilvl w:val="0"/>
          <w:numId w:val="20"/>
        </w:numPr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Sustav nije dostupan</w:t>
      </w:r>
    </w:p>
    <w:p w14:paraId="253A638F" w14:textId="77777777" w:rsidR="00B913B0" w:rsidRDefault="00B913B0" w:rsidP="00B913B0"/>
    <w:p w14:paraId="4C0A3BB7" w14:textId="77777777" w:rsidR="00B913B0" w:rsidRPr="00E410E7" w:rsidRDefault="00B913B0" w:rsidP="00B913B0">
      <w:pPr>
        <w:pStyle w:val="Heading2"/>
      </w:pPr>
      <w:r>
        <w:t>Detalji slučaja korištenja</w:t>
      </w:r>
    </w:p>
    <w:p w14:paraId="3FA1C25B" w14:textId="77777777" w:rsidR="00B913B0" w:rsidRDefault="00B913B0" w:rsidP="00B913B0">
      <w:pPr>
        <w:pStyle w:val="Heading2"/>
      </w:pPr>
      <w:r>
        <w:t>Ime puta</w:t>
      </w:r>
    </w:p>
    <w:p w14:paraId="3BAA05F5" w14:textId="099867BA" w:rsidR="00B913B0" w:rsidRPr="00F30F27" w:rsidRDefault="00B913B0" w:rsidP="00B913B0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 xml:space="preserve">Primarni put – uspješna </w:t>
      </w:r>
      <w:r>
        <w:rPr>
          <w:rFonts w:ascii="Times New Roman" w:hAnsi="Times New Roman"/>
          <w:color w:val="auto"/>
          <w:sz w:val="24"/>
        </w:rPr>
        <w:t>transakcija</w:t>
      </w:r>
    </w:p>
    <w:p w14:paraId="04B36D3C" w14:textId="77777777" w:rsidR="00B913B0" w:rsidRDefault="00B913B0" w:rsidP="00B913B0"/>
    <w:p w14:paraId="7272597B" w14:textId="77777777" w:rsidR="00B913B0" w:rsidRDefault="00B913B0" w:rsidP="00B913B0">
      <w:pPr>
        <w:pStyle w:val="Heading3"/>
      </w:pPr>
      <w:r>
        <w:t>Okidač događaja</w:t>
      </w:r>
    </w:p>
    <w:p w14:paraId="27DFB6DA" w14:textId="4BAE2625" w:rsidR="00B913B0" w:rsidRPr="00F30F27" w:rsidRDefault="00B913B0" w:rsidP="00B913B0">
      <w:pPr>
        <w:pStyle w:val="Upute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Korisnik uplaćuje proizvod</w:t>
      </w:r>
    </w:p>
    <w:p w14:paraId="4C7683B7" w14:textId="77777777" w:rsidR="00B913B0" w:rsidRDefault="00B913B0" w:rsidP="00B913B0">
      <w:pPr>
        <w:pStyle w:val="Upute"/>
      </w:pPr>
    </w:p>
    <w:p w14:paraId="79A7D7FF" w14:textId="77777777" w:rsidR="00B913B0" w:rsidRDefault="00B913B0" w:rsidP="00B913B0">
      <w:pPr>
        <w:pStyle w:val="Heading3"/>
      </w:pPr>
      <w:r>
        <w:t>Osnovi slijed koraka</w:t>
      </w:r>
    </w:p>
    <w:p w14:paraId="1756AB7D" w14:textId="20AD6807" w:rsidR="00B913B0" w:rsidRDefault="00B913B0" w:rsidP="00B913B0">
      <w:pPr>
        <w:numPr>
          <w:ilvl w:val="0"/>
          <w:numId w:val="21"/>
        </w:numPr>
      </w:pPr>
      <w:r>
        <w:t>Korisnik izvrši uplatu preko web stranice</w:t>
      </w:r>
    </w:p>
    <w:p w14:paraId="446EA075" w14:textId="4264490F" w:rsidR="00B913B0" w:rsidRDefault="00B913B0" w:rsidP="00B913B0">
      <w:pPr>
        <w:numPr>
          <w:ilvl w:val="0"/>
          <w:numId w:val="21"/>
        </w:numPr>
      </w:pPr>
      <w:r>
        <w:t>Zaposlenik šalje proizvod korisniku</w:t>
      </w:r>
    </w:p>
    <w:p w14:paraId="505C3E00" w14:textId="7DCB1B0B" w:rsidR="00B913B0" w:rsidRDefault="00B913B0" w:rsidP="00B913B0">
      <w:pPr>
        <w:numPr>
          <w:ilvl w:val="0"/>
          <w:numId w:val="21"/>
        </w:numPr>
      </w:pPr>
      <w:r>
        <w:t>Zaposlenik potvrđuje da je narudžba poslana</w:t>
      </w:r>
    </w:p>
    <w:p w14:paraId="72FD9381" w14:textId="77777777" w:rsidR="00B913B0" w:rsidRDefault="00B913B0" w:rsidP="00B913B0"/>
    <w:p w14:paraId="0510A571" w14:textId="77777777" w:rsidR="00B913B0" w:rsidRDefault="00B913B0" w:rsidP="00B913B0">
      <w:pPr>
        <w:pStyle w:val="Heading3"/>
      </w:pPr>
      <w:r>
        <w:t>Poslovna pravila</w:t>
      </w:r>
    </w:p>
    <w:p w14:paraId="6AA790FA" w14:textId="0B94AEC3" w:rsidR="00B913B0" w:rsidRDefault="00187957" w:rsidP="00B913B0">
      <w:r>
        <w:t>Korisnik nakon što uplati proizvod, trgovina iz koje je naručen ga mora poslati u roku od 3 radna dana. Ukoliko trgovina to nije u stanju uraditi, korisnika može kontaktirati da mu vrati novac ili preložiti da se vrijem slanja narudžbe pomjeri za još 3 dana.</w:t>
      </w:r>
    </w:p>
    <w:p w14:paraId="3971B81D" w14:textId="77777777" w:rsidR="00B913B0" w:rsidRPr="00033DF3" w:rsidRDefault="00B913B0" w:rsidP="00B913B0"/>
    <w:p w14:paraId="5AB0FC96" w14:textId="77777777" w:rsidR="00B913B0" w:rsidRPr="00D50AF2" w:rsidRDefault="00B913B0" w:rsidP="00B913B0">
      <w:pPr>
        <w:pStyle w:val="Heading3"/>
      </w:pPr>
      <w:r>
        <w:t>Ograničenja i rizici</w:t>
      </w:r>
    </w:p>
    <w:p w14:paraId="52D6EE58" w14:textId="36156D94" w:rsidR="00B913B0" w:rsidRPr="00F30F27" w:rsidRDefault="00187957" w:rsidP="00B913B0">
      <w:pPr>
        <w:pStyle w:val="Upute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Zalihe proizvoda nestane nakon što ga je korisnik uplatio i očekuje se da proizvod neće u skorijem vremenu biti na zalisi</w:t>
      </w:r>
    </w:p>
    <w:p w14:paraId="1A82765F" w14:textId="77777777" w:rsidR="00B913B0" w:rsidRDefault="00B913B0" w:rsidP="00B913B0"/>
    <w:p w14:paraId="1A03CA2B" w14:textId="77777777" w:rsidR="00B913B0" w:rsidRDefault="00B913B0" w:rsidP="00B913B0">
      <w:pPr>
        <w:pStyle w:val="Heading2"/>
      </w:pPr>
      <w:r>
        <w:t>Ime puta</w:t>
      </w:r>
    </w:p>
    <w:p w14:paraId="1E6F9B2E" w14:textId="6CFB717E" w:rsidR="00B913B0" w:rsidRPr="00F30F27" w:rsidRDefault="00B913B0" w:rsidP="00B913B0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 xml:space="preserve">Alternativni put – </w:t>
      </w:r>
      <w:r w:rsidR="00187957">
        <w:rPr>
          <w:rFonts w:ascii="Times New Roman" w:hAnsi="Times New Roman"/>
          <w:color w:val="auto"/>
          <w:sz w:val="24"/>
        </w:rPr>
        <w:t>proizvod ne može biti ispostavljen korisniku</w:t>
      </w:r>
    </w:p>
    <w:p w14:paraId="3AA0F918" w14:textId="77777777" w:rsidR="00B913B0" w:rsidRDefault="00B913B0" w:rsidP="00B913B0"/>
    <w:p w14:paraId="4C80EF33" w14:textId="77777777" w:rsidR="00B913B0" w:rsidRDefault="00B913B0" w:rsidP="00B913B0">
      <w:pPr>
        <w:pStyle w:val="Heading3"/>
      </w:pPr>
      <w:r>
        <w:t>Okidač događaja</w:t>
      </w:r>
    </w:p>
    <w:p w14:paraId="09655D6F" w14:textId="4F7E9046" w:rsidR="00B913B0" w:rsidRPr="00F30F27" w:rsidRDefault="00187957" w:rsidP="00B913B0">
      <w:pPr>
        <w:pStyle w:val="Upute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Korisnik uplaćuje proizvod i prije nego što mu trgovina pošalje proizvod na adresu, njegova zaliha se isprazni.</w:t>
      </w:r>
    </w:p>
    <w:p w14:paraId="10BE2001" w14:textId="77777777" w:rsidR="00B913B0" w:rsidRDefault="00B913B0" w:rsidP="00B913B0">
      <w:pPr>
        <w:pStyle w:val="Upute"/>
      </w:pPr>
    </w:p>
    <w:p w14:paraId="68DE6E13" w14:textId="77777777" w:rsidR="00B913B0" w:rsidRDefault="00B913B0" w:rsidP="00B913B0">
      <w:pPr>
        <w:pStyle w:val="Heading3"/>
      </w:pPr>
      <w:r>
        <w:t>Osnovi slijed koraka</w:t>
      </w:r>
    </w:p>
    <w:p w14:paraId="5184C611" w14:textId="2ADB305D" w:rsidR="00B913B0" w:rsidRDefault="00187957" w:rsidP="00B913B0">
      <w:pPr>
        <w:numPr>
          <w:ilvl w:val="0"/>
          <w:numId w:val="21"/>
        </w:numPr>
      </w:pPr>
      <w:r>
        <w:t>Korisnik izvrši uplatu preko web stranice</w:t>
      </w:r>
    </w:p>
    <w:p w14:paraId="3233AF5B" w14:textId="38F422DD" w:rsidR="00187957" w:rsidRDefault="00187957" w:rsidP="00B913B0">
      <w:pPr>
        <w:numPr>
          <w:ilvl w:val="0"/>
          <w:numId w:val="21"/>
        </w:numPr>
      </w:pPr>
      <w:r>
        <w:t>Zaliha proizvoda koji je korisnik naručio nestaje</w:t>
      </w:r>
    </w:p>
    <w:p w14:paraId="1DF0833C" w14:textId="22022CA1" w:rsidR="00187957" w:rsidRDefault="00187957" w:rsidP="00B913B0">
      <w:pPr>
        <w:numPr>
          <w:ilvl w:val="0"/>
          <w:numId w:val="21"/>
        </w:numPr>
      </w:pPr>
      <w:r>
        <w:t>Trgovina vraća korisniku novac</w:t>
      </w:r>
    </w:p>
    <w:p w14:paraId="6DAF57FC" w14:textId="77777777" w:rsidR="00B913B0" w:rsidRDefault="00B913B0" w:rsidP="00B913B0">
      <w:pPr>
        <w:pStyle w:val="Heading3"/>
      </w:pPr>
      <w:r>
        <w:lastRenderedPageBreak/>
        <w:t>Poslovna pravila</w:t>
      </w:r>
    </w:p>
    <w:p w14:paraId="7ACF4844" w14:textId="7D72A420" w:rsidR="00B913B0" w:rsidRPr="00F30F27" w:rsidRDefault="00187957" w:rsidP="00B913B0">
      <w:r>
        <w:t>Ukoliko proizvod koji je korisnik platio nije moguće ispostaviti u roku od 3 radna dana, trgovina to treba obavijestiti korisnika. U slučaju da se zaliha proizvoda očekuje u kratkom roku (do 6 poslovnih dana nakon uplate) trgovina može predložiti korisniku da mu pošalje proizvod kada bude na zalisi, ako korisnik ne prihvati, vraća mu se novac.</w:t>
      </w:r>
    </w:p>
    <w:p w14:paraId="7D14644B" w14:textId="77777777" w:rsidR="00B913B0" w:rsidRPr="00033DF3" w:rsidRDefault="00B913B0" w:rsidP="00B913B0"/>
    <w:p w14:paraId="12587A60" w14:textId="77777777" w:rsidR="00B913B0" w:rsidRPr="00F30F27" w:rsidRDefault="00B913B0" w:rsidP="00B913B0">
      <w:pPr>
        <w:pStyle w:val="Heading3"/>
      </w:pPr>
      <w:r w:rsidRPr="00F30F27">
        <w:t>Ograničenja i rizici</w:t>
      </w:r>
    </w:p>
    <w:p w14:paraId="675B625B" w14:textId="26742CA2" w:rsidR="00B913B0" w:rsidRDefault="00187957" w:rsidP="00B913B0">
      <w:pPr>
        <w:pStyle w:val="Upute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Proizvod ne dolazi na zalihu kada ga trgovina </w:t>
      </w:r>
      <w:proofErr w:type="spellStart"/>
      <w:r>
        <w:rPr>
          <w:rFonts w:ascii="Times New Roman" w:hAnsi="Times New Roman"/>
          <w:color w:val="auto"/>
          <w:sz w:val="24"/>
        </w:rPr>
        <w:t>oćekuje</w:t>
      </w:r>
      <w:proofErr w:type="spellEnd"/>
    </w:p>
    <w:p w14:paraId="37D920B7" w14:textId="77777777" w:rsidR="00B913B0" w:rsidRDefault="00B913B0" w:rsidP="00B913B0">
      <w:pPr>
        <w:pStyle w:val="Upute"/>
        <w:rPr>
          <w:rFonts w:ascii="Times New Roman" w:hAnsi="Times New Roman"/>
          <w:color w:val="auto"/>
          <w:sz w:val="24"/>
        </w:rPr>
      </w:pPr>
    </w:p>
    <w:p w14:paraId="1FC8D64A" w14:textId="77777777" w:rsidR="00B913B0" w:rsidRPr="002739C9" w:rsidRDefault="00B913B0" w:rsidP="00B913B0">
      <w:pPr>
        <w:pStyle w:val="Heading2"/>
      </w:pPr>
      <w:r w:rsidRPr="002739C9">
        <w:t>Tehničke informacije o slučaju korištenja</w:t>
      </w:r>
    </w:p>
    <w:p w14:paraId="76D18522" w14:textId="77777777" w:rsidR="00B913B0" w:rsidRDefault="00B913B0" w:rsidP="00B913B0">
      <w:pPr>
        <w:pStyle w:val="Heading3"/>
      </w:pPr>
      <w:r>
        <w:t>Prioriteti</w:t>
      </w:r>
    </w:p>
    <w:p w14:paraId="5EED68A7" w14:textId="4D2F703D" w:rsidR="00B913B0" w:rsidRPr="00F30F27" w:rsidRDefault="00187957" w:rsidP="00B913B0">
      <w:pPr>
        <w:pStyle w:val="Upute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Sigurnost online plaćanja i sprečavanje grešaka koje bi mogle nastati nakon što korisnik izvrši uplatu (npr. Ne sprema se izvršena narudžba u bazu)</w:t>
      </w:r>
    </w:p>
    <w:p w14:paraId="54D4BFE2" w14:textId="77777777" w:rsidR="00B913B0" w:rsidRPr="007A5D16" w:rsidRDefault="00B913B0" w:rsidP="00B913B0"/>
    <w:p w14:paraId="00D22C8E" w14:textId="77777777" w:rsidR="00B913B0" w:rsidRPr="007A5D16" w:rsidRDefault="00B913B0" w:rsidP="00B913B0">
      <w:pPr>
        <w:pStyle w:val="Heading3"/>
      </w:pPr>
      <w:r w:rsidRPr="007A5D16">
        <w:t>Performanse</w:t>
      </w:r>
    </w:p>
    <w:p w14:paraId="2221D568" w14:textId="506A83C9" w:rsidR="00B913B0" w:rsidRPr="00B07DC7" w:rsidRDefault="00187957" w:rsidP="00B07DC7">
      <w:pPr>
        <w:pStyle w:val="Upute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Proces izvršavanja uplate može uveliko zavisiti ud „</w:t>
      </w:r>
      <w:proofErr w:type="spellStart"/>
      <w:r>
        <w:rPr>
          <w:rFonts w:ascii="Times New Roman" w:hAnsi="Times New Roman"/>
          <w:color w:val="auto"/>
          <w:sz w:val="24"/>
        </w:rPr>
        <w:t>payment</w:t>
      </w:r>
      <w:proofErr w:type="spellEnd"/>
      <w:r>
        <w:rPr>
          <w:rFonts w:ascii="Times New Roman" w:hAnsi="Times New Roman"/>
          <w:color w:val="auto"/>
          <w:sz w:val="24"/>
        </w:rPr>
        <w:t xml:space="preserve">“ </w:t>
      </w:r>
      <w:proofErr w:type="spellStart"/>
      <w:r>
        <w:rPr>
          <w:rFonts w:ascii="Times New Roman" w:hAnsi="Times New Roman"/>
          <w:color w:val="auto"/>
          <w:sz w:val="24"/>
        </w:rPr>
        <w:t>provajdera</w:t>
      </w:r>
      <w:proofErr w:type="spellEnd"/>
      <w:r>
        <w:rPr>
          <w:rFonts w:ascii="Times New Roman" w:hAnsi="Times New Roman"/>
          <w:color w:val="auto"/>
          <w:sz w:val="24"/>
        </w:rPr>
        <w:t xml:space="preserve">. Mnogo je važnije da je </w:t>
      </w:r>
      <w:proofErr w:type="spellStart"/>
      <w:r>
        <w:rPr>
          <w:rFonts w:ascii="Times New Roman" w:hAnsi="Times New Roman"/>
          <w:color w:val="auto"/>
          <w:sz w:val="24"/>
        </w:rPr>
        <w:t>provajder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r w:rsidR="00B07DC7">
        <w:rPr>
          <w:rFonts w:ascii="Times New Roman" w:hAnsi="Times New Roman"/>
          <w:color w:val="auto"/>
          <w:sz w:val="24"/>
        </w:rPr>
        <w:t>izrazito pouzdan od samih performansi (procesiranje plaćanja može trajati i do 10 sekundi).</w:t>
      </w:r>
    </w:p>
    <w:p w14:paraId="0704B576" w14:textId="77777777" w:rsidR="00B913B0" w:rsidRPr="007A5D16" w:rsidRDefault="00B913B0" w:rsidP="00B913B0">
      <w:pPr>
        <w:pStyle w:val="Heading3"/>
      </w:pPr>
      <w:r w:rsidRPr="007A5D16">
        <w:t>Učestalost</w:t>
      </w:r>
    </w:p>
    <w:p w14:paraId="5AB23450" w14:textId="518CD392" w:rsidR="00B913B0" w:rsidRPr="00F30F27" w:rsidRDefault="00B07DC7" w:rsidP="00B913B0">
      <w:pPr>
        <w:pStyle w:val="Upute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Očekuje se baza korisnika koja će u skupu ovaj proces koristiti više puta dnevno</w:t>
      </w:r>
    </w:p>
    <w:p w14:paraId="018DCB5A" w14:textId="77777777" w:rsidR="00B913B0" w:rsidRPr="007A5D16" w:rsidRDefault="00B913B0" w:rsidP="00B913B0"/>
    <w:p w14:paraId="37BEF53E" w14:textId="77777777" w:rsidR="00B913B0" w:rsidRPr="007A5D16" w:rsidRDefault="00B913B0" w:rsidP="00B913B0">
      <w:pPr>
        <w:pStyle w:val="Heading3"/>
      </w:pPr>
      <w:r w:rsidRPr="007A5D16">
        <w:t>Korisničko sučelje</w:t>
      </w:r>
    </w:p>
    <w:p w14:paraId="7163230A" w14:textId="3E5B6C17" w:rsidR="00B913B0" w:rsidRPr="00CF2AF6" w:rsidRDefault="00B07DC7" w:rsidP="00B913B0">
      <w:pPr>
        <w:rPr>
          <w:lang w:val="hr-BA"/>
        </w:rPr>
      </w:pPr>
      <w:r>
        <w:t>Sučelje za izvršavanje i praćenje stanja narudžbe mora biti razumljivo i jednostavno za korištenje kako bi se izbjegle nejasnoće od strane korisnika</w:t>
      </w:r>
    </w:p>
    <w:p w14:paraId="2A0566FC" w14:textId="77777777" w:rsidR="00CF2AF6" w:rsidRPr="00CF2AF6" w:rsidRDefault="00CF2AF6" w:rsidP="00CF2AF6">
      <w:pPr>
        <w:rPr>
          <w:lang w:val="hr-BA"/>
        </w:rPr>
      </w:pPr>
    </w:p>
    <w:p w14:paraId="076A7BB6" w14:textId="77777777" w:rsidR="00CF2AF6" w:rsidRPr="00CF2AF6" w:rsidRDefault="00CF2AF6" w:rsidP="00CF2AF6">
      <w:pPr>
        <w:rPr>
          <w:lang w:val="hr-BA"/>
        </w:rPr>
      </w:pPr>
    </w:p>
    <w:p w14:paraId="60E4AAFD" w14:textId="77777777" w:rsidR="00CF2AF6" w:rsidRPr="00CF2AF6" w:rsidRDefault="00CF2AF6" w:rsidP="00CF2AF6">
      <w:pPr>
        <w:rPr>
          <w:lang w:val="hr-BA"/>
        </w:rPr>
      </w:pPr>
    </w:p>
    <w:p w14:paraId="7AB43E28" w14:textId="77777777" w:rsidR="00E4610A" w:rsidRDefault="00E4610A" w:rsidP="00E4610A">
      <w:pPr>
        <w:rPr>
          <w:lang w:val="hr-BA"/>
        </w:rPr>
      </w:pPr>
    </w:p>
    <w:p w14:paraId="78471A81" w14:textId="77777777" w:rsidR="00CF2AF6" w:rsidRDefault="00CF2AF6" w:rsidP="00E4610A">
      <w:pPr>
        <w:rPr>
          <w:lang w:val="hr-BA"/>
        </w:rPr>
      </w:pPr>
    </w:p>
    <w:p w14:paraId="13F0A5B1" w14:textId="77777777" w:rsidR="00CF2AF6" w:rsidRDefault="00CF2AF6" w:rsidP="00E4610A">
      <w:pPr>
        <w:rPr>
          <w:lang w:val="hr-BA"/>
        </w:rPr>
      </w:pPr>
    </w:p>
    <w:p w14:paraId="6E36F94D" w14:textId="77777777" w:rsidR="00E4610A" w:rsidRDefault="00E4610A" w:rsidP="00E4610A">
      <w:pPr>
        <w:rPr>
          <w:lang w:val="hr-BA"/>
        </w:rPr>
      </w:pPr>
    </w:p>
    <w:p w14:paraId="4E06E22E" w14:textId="77777777" w:rsidR="00E4610A" w:rsidRDefault="00E4610A" w:rsidP="00E4610A">
      <w:pPr>
        <w:pStyle w:val="Heading1"/>
        <w:rPr>
          <w:lang w:val="hr-BA"/>
        </w:rPr>
      </w:pPr>
      <w:bookmarkStart w:id="2" w:name="_Toc176767571"/>
      <w:r>
        <w:rPr>
          <w:lang w:val="hr-BA"/>
        </w:rPr>
        <w:lastRenderedPageBreak/>
        <w:t xml:space="preserve">Use </w:t>
      </w:r>
      <w:proofErr w:type="spellStart"/>
      <w:r>
        <w:rPr>
          <w:lang w:val="hr-BA"/>
        </w:rPr>
        <w:t>Case</w:t>
      </w:r>
      <w:proofErr w:type="spellEnd"/>
      <w:r>
        <w:rPr>
          <w:lang w:val="hr-BA"/>
        </w:rPr>
        <w:t xml:space="preserve"> dijagram</w:t>
      </w:r>
      <w:bookmarkEnd w:id="2"/>
    </w:p>
    <w:p w14:paraId="791FD09B" w14:textId="77777777" w:rsidR="00E4610A" w:rsidRDefault="00E4610A" w:rsidP="00E4610A">
      <w:pPr>
        <w:rPr>
          <w:lang w:val="hr-BA"/>
        </w:rPr>
      </w:pPr>
      <w:r>
        <w:rPr>
          <w:noProof/>
          <w:lang w:val="hr-BA"/>
        </w:rPr>
        <w:drawing>
          <wp:inline distT="0" distB="0" distL="0" distR="0" wp14:anchorId="7988A049" wp14:editId="7BEEDFD8">
            <wp:extent cx="5576516" cy="3432747"/>
            <wp:effectExtent l="0" t="0" r="5715" b="0"/>
            <wp:docPr id="3828415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991" cy="345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B89A" w14:textId="77777777" w:rsidR="00E4610A" w:rsidRDefault="00E4610A" w:rsidP="00E4610A">
      <w:pPr>
        <w:rPr>
          <w:lang w:val="hr-BA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187"/>
        <w:gridCol w:w="6833"/>
      </w:tblGrid>
      <w:tr w:rsidR="00E4610A" w:rsidRPr="002011AF" w14:paraId="4F9868DC" w14:textId="77777777" w:rsidTr="0091021F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C0D42C" w14:textId="77777777" w:rsidR="00E4610A" w:rsidRPr="002011AF" w:rsidRDefault="00E4610A" w:rsidP="0091021F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E4610A" w:rsidRPr="002011AF" w14:paraId="468B2DA4" w14:textId="77777777" w:rsidTr="0091021F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24FBA7B3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655D4775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Slavko Ramljak</w:t>
            </w:r>
          </w:p>
        </w:tc>
      </w:tr>
      <w:tr w:rsidR="00E4610A" w:rsidRPr="002011AF" w14:paraId="7F0B1F20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462DA1F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F56C688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06.09.2024</w:t>
            </w:r>
          </w:p>
        </w:tc>
      </w:tr>
      <w:tr w:rsidR="00E4610A" w:rsidRPr="007707FF" w14:paraId="3F4FD654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8B61904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CEA9B2D" w14:textId="274B36F7" w:rsidR="00E4610A" w:rsidRPr="00496D4F" w:rsidRDefault="00063D80" w:rsidP="0091021F">
            <w:pPr>
              <w:pStyle w:val="doctext"/>
              <w:spacing w:before="0" w:beforeAutospacing="0" w:after="0" w:afterAutospacing="0"/>
            </w:pPr>
            <w:r>
              <w:t>Autentifikacija</w:t>
            </w:r>
          </w:p>
        </w:tc>
      </w:tr>
      <w:tr w:rsidR="00E4610A" w:rsidRPr="002011AF" w14:paraId="65D7C1EA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4DE2B34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A2C702A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Korisnik unosi podatke za prijavu</w:t>
            </w:r>
          </w:p>
        </w:tc>
      </w:tr>
      <w:tr w:rsidR="00E4610A" w:rsidRPr="002011AF" w14:paraId="752AB92D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13712DD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8DB6E7E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Neprijavljeni korisnik</w:t>
            </w:r>
          </w:p>
        </w:tc>
      </w:tr>
      <w:tr w:rsidR="00E4610A" w:rsidRPr="002011AF" w14:paraId="084AE006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030EF8A6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7065B12C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</w:p>
        </w:tc>
      </w:tr>
      <w:tr w:rsidR="00E4610A" w:rsidRPr="007707FF" w14:paraId="7266FDDE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B80F41D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D21BD46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Nema</w:t>
            </w:r>
          </w:p>
        </w:tc>
      </w:tr>
      <w:tr w:rsidR="00E4610A" w:rsidRPr="007707FF" w14:paraId="15C0DE47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4262CE0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79477B2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Neprijavljeni korisnik ulazi u sučelje za prijavu i unosi svoje podatke korisničkog računa na koji se želi prijaviti</w:t>
            </w:r>
          </w:p>
        </w:tc>
      </w:tr>
      <w:tr w:rsidR="00E4610A" w:rsidRPr="007707FF" w14:paraId="442F82DF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31C11F3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6E96E0C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Netočni korisnički podaci, zaboravljena lozinka</w:t>
            </w:r>
          </w:p>
        </w:tc>
      </w:tr>
      <w:tr w:rsidR="00E4610A" w:rsidRPr="007707FF" w14:paraId="246A3C23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6DBC8DE9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759D08DF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 xml:space="preserve">Kost se </w:t>
            </w:r>
            <w:proofErr w:type="spellStart"/>
            <w:r>
              <w:t>autentificira</w:t>
            </w:r>
            <w:proofErr w:type="spellEnd"/>
            <w:r>
              <w:t xml:space="preserve"> i dobiva mogućnosti sustava za autorizirane korisnike</w:t>
            </w:r>
          </w:p>
        </w:tc>
      </w:tr>
    </w:tbl>
    <w:p w14:paraId="1A91DE90" w14:textId="77777777" w:rsidR="00E4610A" w:rsidRDefault="00E4610A" w:rsidP="00E4610A">
      <w:pPr>
        <w:pStyle w:val="doctext"/>
        <w:tabs>
          <w:tab w:val="left" w:pos="2268"/>
        </w:tabs>
        <w:spacing w:before="0" w:beforeAutospacing="0" w:after="0" w:afterAutospacing="0"/>
      </w:pPr>
      <w:r w:rsidRPr="00496D4F">
        <w:tab/>
      </w:r>
    </w:p>
    <w:p w14:paraId="6913F79A" w14:textId="77777777" w:rsidR="00E4610A" w:rsidRDefault="00E4610A" w:rsidP="00E4610A">
      <w:pPr>
        <w:pStyle w:val="doctext"/>
        <w:tabs>
          <w:tab w:val="left" w:pos="2268"/>
        </w:tabs>
        <w:spacing w:before="0" w:beforeAutospacing="0" w:after="0" w:afterAutospacing="0"/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181"/>
        <w:gridCol w:w="6839"/>
      </w:tblGrid>
      <w:tr w:rsidR="00E4610A" w:rsidRPr="002011AF" w14:paraId="56C69227" w14:textId="77777777" w:rsidTr="0091021F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0EBF1D" w14:textId="77777777" w:rsidR="00E4610A" w:rsidRPr="002011AF" w:rsidRDefault="00E4610A" w:rsidP="0091021F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lastRenderedPageBreak/>
              <w:t>Slučaj korištenja:</w:t>
            </w:r>
          </w:p>
        </w:tc>
      </w:tr>
      <w:tr w:rsidR="00E4610A" w:rsidRPr="00496D4F" w14:paraId="3D0FADC2" w14:textId="77777777" w:rsidTr="0091021F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1AE1BB1C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60D3EBF3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Slavko Ramljak</w:t>
            </w:r>
          </w:p>
        </w:tc>
      </w:tr>
      <w:tr w:rsidR="00E4610A" w:rsidRPr="00496D4F" w14:paraId="6CF957FA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D89B535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6F981E7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06.09.2024</w:t>
            </w:r>
          </w:p>
        </w:tc>
      </w:tr>
      <w:tr w:rsidR="00E4610A" w:rsidRPr="00496D4F" w14:paraId="42FDCBFB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4B10297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5BD1C92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Uređivanje količine proizvoda</w:t>
            </w:r>
          </w:p>
        </w:tc>
      </w:tr>
      <w:tr w:rsidR="00E4610A" w:rsidRPr="00496D4F" w14:paraId="38F10D34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D8725D7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4C371C9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Zaposlenik uređuje količinu proizvoda za određenu trgovinu</w:t>
            </w:r>
          </w:p>
        </w:tc>
      </w:tr>
      <w:tr w:rsidR="00E4610A" w:rsidRPr="00496D4F" w14:paraId="2700ECC5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2944DEC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E7E1BE4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Zaposlenik</w:t>
            </w:r>
          </w:p>
        </w:tc>
      </w:tr>
      <w:tr w:rsidR="00E4610A" w:rsidRPr="00496D4F" w14:paraId="095CE9DF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69880D77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23798E83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</w:p>
        </w:tc>
      </w:tr>
      <w:tr w:rsidR="00E4610A" w:rsidRPr="00496D4F" w14:paraId="72E117AF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C84BEEB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B9D0BF9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Autoriziran zaposlenik</w:t>
            </w:r>
          </w:p>
        </w:tc>
      </w:tr>
      <w:tr w:rsidR="00E4610A" w:rsidRPr="00496D4F" w14:paraId="0F6FAA4F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05698AC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52BE150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Korisnik za odabranu trgovinu mijenja količinu stanja za neki proizvod</w:t>
            </w:r>
          </w:p>
        </w:tc>
      </w:tr>
      <w:tr w:rsidR="00E4610A" w:rsidRPr="00496D4F" w14:paraId="646E43BD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9E54FEC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D37E58D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Korisnik prebacuje količinu proizvoda iz jedne trgovine u drugu</w:t>
            </w:r>
          </w:p>
        </w:tc>
      </w:tr>
      <w:tr w:rsidR="00E4610A" w:rsidRPr="00496D4F" w14:paraId="706A0206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75298AB0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55BA8AC1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Izmijenjena količina proizvoda u nekoj trgovini/trgovinama</w:t>
            </w:r>
          </w:p>
        </w:tc>
      </w:tr>
    </w:tbl>
    <w:p w14:paraId="2DDCA04F" w14:textId="77777777" w:rsidR="00E4610A" w:rsidRDefault="00E4610A" w:rsidP="00E4610A">
      <w:pPr>
        <w:pStyle w:val="doctext"/>
        <w:tabs>
          <w:tab w:val="left" w:pos="2268"/>
        </w:tabs>
        <w:spacing w:before="0" w:beforeAutospacing="0" w:after="0" w:afterAutospacing="0"/>
      </w:pPr>
    </w:p>
    <w:p w14:paraId="03FEC18E" w14:textId="77777777" w:rsidR="00E4610A" w:rsidRDefault="00E4610A" w:rsidP="00E4610A">
      <w:pPr>
        <w:pStyle w:val="doctext"/>
        <w:tabs>
          <w:tab w:val="left" w:pos="2268"/>
        </w:tabs>
        <w:spacing w:before="0" w:beforeAutospacing="0" w:after="0" w:afterAutospacing="0"/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182"/>
        <w:gridCol w:w="6838"/>
      </w:tblGrid>
      <w:tr w:rsidR="00E4610A" w:rsidRPr="002011AF" w14:paraId="3ACF7118" w14:textId="77777777" w:rsidTr="0091021F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429AB" w14:textId="77777777" w:rsidR="00E4610A" w:rsidRPr="002011AF" w:rsidRDefault="00E4610A" w:rsidP="0091021F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E4610A" w:rsidRPr="00496D4F" w14:paraId="69501779" w14:textId="77777777" w:rsidTr="0091021F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433275BE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01DBD391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Slavko Ramljak</w:t>
            </w:r>
          </w:p>
        </w:tc>
      </w:tr>
      <w:tr w:rsidR="00E4610A" w:rsidRPr="00496D4F" w14:paraId="22194BF2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0A166D5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AF2DD1D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06.09.2024</w:t>
            </w:r>
          </w:p>
        </w:tc>
      </w:tr>
      <w:tr w:rsidR="00E4610A" w:rsidRPr="00496D4F" w14:paraId="717D541F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F835569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C707676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Uređivanje radnog mjesta</w:t>
            </w:r>
          </w:p>
        </w:tc>
      </w:tr>
      <w:tr w:rsidR="00E4610A" w:rsidRPr="00496D4F" w14:paraId="7724B2AA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0111F7F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BF23D40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Administrator uređuje radno mjesto zaposlenika</w:t>
            </w:r>
          </w:p>
        </w:tc>
      </w:tr>
      <w:tr w:rsidR="00E4610A" w:rsidRPr="00496D4F" w14:paraId="1107B84D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5E70B9C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BB53039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Administrator</w:t>
            </w:r>
          </w:p>
        </w:tc>
      </w:tr>
      <w:tr w:rsidR="00E4610A" w:rsidRPr="00496D4F" w14:paraId="2D63A5E5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70362149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67A7DA03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</w:p>
        </w:tc>
      </w:tr>
      <w:tr w:rsidR="00E4610A" w:rsidRPr="00496D4F" w14:paraId="6D758FAF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2DFFEE2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64202E3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Autoriziran administrator</w:t>
            </w:r>
          </w:p>
        </w:tc>
      </w:tr>
      <w:tr w:rsidR="00E4610A" w:rsidRPr="00496D4F" w14:paraId="0D7AFDAE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21628E1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72B26C4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Administrator dodaje novo radno mjesto zaposlenika</w:t>
            </w:r>
          </w:p>
        </w:tc>
      </w:tr>
      <w:tr w:rsidR="00E4610A" w:rsidRPr="00496D4F" w14:paraId="6CE2CD77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262B2D5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F737F2D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Radno mjesto zaposlenika se mijenja ili briše</w:t>
            </w:r>
          </w:p>
        </w:tc>
      </w:tr>
      <w:tr w:rsidR="00E4610A" w:rsidRPr="00496D4F" w14:paraId="462A94C1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53F1528E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6BF8E308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Zaposlenik sa novim/izgubljenim radnim mjestom</w:t>
            </w:r>
          </w:p>
        </w:tc>
      </w:tr>
    </w:tbl>
    <w:p w14:paraId="2AA34FCD" w14:textId="77777777" w:rsidR="00E4610A" w:rsidRDefault="00E4610A" w:rsidP="00E4610A">
      <w:pPr>
        <w:pStyle w:val="doctext"/>
        <w:tabs>
          <w:tab w:val="left" w:pos="2268"/>
        </w:tabs>
        <w:spacing w:before="0" w:beforeAutospacing="0" w:after="0" w:afterAutospacing="0"/>
      </w:pPr>
    </w:p>
    <w:p w14:paraId="56393354" w14:textId="77777777" w:rsidR="00E4610A" w:rsidRDefault="00E4610A" w:rsidP="00E4610A">
      <w:pPr>
        <w:pStyle w:val="doctext"/>
        <w:tabs>
          <w:tab w:val="left" w:pos="2268"/>
        </w:tabs>
        <w:spacing w:before="0" w:beforeAutospacing="0" w:after="0" w:afterAutospacing="0"/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191"/>
        <w:gridCol w:w="6829"/>
      </w:tblGrid>
      <w:tr w:rsidR="00E4610A" w:rsidRPr="002011AF" w14:paraId="35A4C2EE" w14:textId="77777777" w:rsidTr="0091021F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72FEC5" w14:textId="77777777" w:rsidR="00E4610A" w:rsidRPr="002011AF" w:rsidRDefault="00E4610A" w:rsidP="0091021F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E4610A" w:rsidRPr="00496D4F" w14:paraId="3A0F906A" w14:textId="77777777" w:rsidTr="0091021F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0CD6E594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2B320C53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Slavko Ramljak</w:t>
            </w:r>
          </w:p>
        </w:tc>
      </w:tr>
      <w:tr w:rsidR="00E4610A" w:rsidRPr="00496D4F" w14:paraId="34A9AF2B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223F832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8F546CB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06.09.2024</w:t>
            </w:r>
          </w:p>
        </w:tc>
      </w:tr>
      <w:tr w:rsidR="00E4610A" w:rsidRPr="00496D4F" w14:paraId="7A476E12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CB1D1CB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CCA5C64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Pregled proizvoda</w:t>
            </w:r>
          </w:p>
        </w:tc>
      </w:tr>
      <w:tr w:rsidR="00E4610A" w:rsidRPr="00496D4F" w14:paraId="6DACFF05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156B196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5E78383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Korisnik dobiva listu proizvoda</w:t>
            </w:r>
          </w:p>
        </w:tc>
      </w:tr>
      <w:tr w:rsidR="00E4610A" w:rsidRPr="00496D4F" w14:paraId="336C431B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0C05921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E2819A3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Gost, prijavljen korisnik</w:t>
            </w:r>
          </w:p>
        </w:tc>
      </w:tr>
      <w:tr w:rsidR="00E4610A" w:rsidRPr="00496D4F" w14:paraId="3C7BA45A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5B5721D2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8B96C47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</w:p>
        </w:tc>
      </w:tr>
      <w:tr w:rsidR="00E4610A" w:rsidRPr="00496D4F" w14:paraId="1D7B7242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E5CF240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EC66E1E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Nema</w:t>
            </w:r>
          </w:p>
        </w:tc>
      </w:tr>
      <w:tr w:rsidR="00E4610A" w:rsidRPr="00496D4F" w14:paraId="0A73574C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3DAFD1C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32CD851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Korisnik pregledava sve proizvode koje shop nudi</w:t>
            </w:r>
          </w:p>
        </w:tc>
      </w:tr>
      <w:tr w:rsidR="00E4610A" w:rsidRPr="00496D4F" w14:paraId="6DDA54D2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5E8B71C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BC55F00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Korisnik filtrira proizvode prema određenim kriterijima</w:t>
            </w:r>
          </w:p>
        </w:tc>
      </w:tr>
      <w:tr w:rsidR="00E4610A" w:rsidRPr="00496D4F" w14:paraId="4C4B5E0C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6BF4E39D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2CCCEA75" w14:textId="77777777" w:rsidR="00E4610A" w:rsidRPr="00496D4F" w:rsidRDefault="00E4610A" w:rsidP="0091021F">
            <w:pPr>
              <w:pStyle w:val="doctext"/>
              <w:spacing w:before="0" w:beforeAutospacing="0" w:after="0" w:afterAutospacing="0"/>
            </w:pPr>
            <w:r>
              <w:t>Pregled svih ili filtriranih proizvoda</w:t>
            </w:r>
          </w:p>
        </w:tc>
      </w:tr>
    </w:tbl>
    <w:p w14:paraId="4E334962" w14:textId="77777777" w:rsidR="00811C75" w:rsidRDefault="00811C75" w:rsidP="00F84AD9"/>
    <w:p w14:paraId="5B530078" w14:textId="77777777" w:rsidR="00811C75" w:rsidRDefault="00811C75" w:rsidP="00F84AD9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191"/>
        <w:gridCol w:w="6829"/>
      </w:tblGrid>
      <w:tr w:rsidR="00A63644" w:rsidRPr="002011AF" w14:paraId="75FDF2D9" w14:textId="77777777" w:rsidTr="0091021F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2A975F" w14:textId="77777777" w:rsidR="00A63644" w:rsidRPr="002011AF" w:rsidRDefault="00A63644" w:rsidP="0091021F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lastRenderedPageBreak/>
              <w:t>Slučaj korištenja:</w:t>
            </w:r>
          </w:p>
        </w:tc>
      </w:tr>
      <w:tr w:rsidR="00A63644" w:rsidRPr="00496D4F" w14:paraId="6FDB4627" w14:textId="77777777" w:rsidTr="0091021F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2A5A58C8" w14:textId="77777777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670CC480" w14:textId="77777777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>
              <w:t>Slavko Ramljak</w:t>
            </w:r>
          </w:p>
        </w:tc>
      </w:tr>
      <w:tr w:rsidR="00A63644" w:rsidRPr="00496D4F" w14:paraId="4C5E4BBB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A1F3656" w14:textId="77777777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A7457F0" w14:textId="77777777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>
              <w:t>06.09.2024</w:t>
            </w:r>
          </w:p>
        </w:tc>
      </w:tr>
      <w:tr w:rsidR="00A63644" w:rsidRPr="00496D4F" w14:paraId="68B4C858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88C31F4" w14:textId="77777777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565427F" w14:textId="70807052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>
              <w:t>Online kupovina proizvoda</w:t>
            </w:r>
          </w:p>
        </w:tc>
      </w:tr>
      <w:tr w:rsidR="00A63644" w:rsidRPr="00496D4F" w14:paraId="5484C26F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A76B95F" w14:textId="77777777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7B276CF" w14:textId="451E989E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>
              <w:t>Korisnik kupuje proizvod preko web stranice</w:t>
            </w:r>
          </w:p>
        </w:tc>
      </w:tr>
      <w:tr w:rsidR="00A63644" w:rsidRPr="00496D4F" w14:paraId="65294B65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423F0FF" w14:textId="77777777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1E123DA" w14:textId="1CA66ADE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>
              <w:t>Korisnik, zaposlenik</w:t>
            </w:r>
          </w:p>
        </w:tc>
      </w:tr>
      <w:tr w:rsidR="00A63644" w:rsidRPr="00496D4F" w14:paraId="1269A97F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7C3E3C6D" w14:textId="77777777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7AA12086" w14:textId="77777777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</w:p>
        </w:tc>
      </w:tr>
      <w:tr w:rsidR="00A63644" w:rsidRPr="00496D4F" w14:paraId="6ECB1F3B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A982781" w14:textId="77777777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A306CCF" w14:textId="4FB1CB38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>
              <w:t>Autoriziran korisnik, zaposlenik, željeni proizvod mora biti dostupan u barem jednoj trgovini</w:t>
            </w:r>
          </w:p>
        </w:tc>
      </w:tr>
      <w:tr w:rsidR="00A63644" w:rsidRPr="00496D4F" w14:paraId="2739DDE5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17A1911" w14:textId="77777777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42053C1" w14:textId="76049376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>
              <w:t>Korisnik naručuje proizvod preko stranice, zaposlenik taj proizvod šalje iz trgovine na adresu korisnika</w:t>
            </w:r>
          </w:p>
        </w:tc>
      </w:tr>
      <w:tr w:rsidR="00A63644" w:rsidRPr="00496D4F" w14:paraId="69B3CCF4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20263C5" w14:textId="77777777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0BA64A4" w14:textId="289A1360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</w:p>
        </w:tc>
      </w:tr>
      <w:tr w:rsidR="00A63644" w:rsidRPr="00496D4F" w14:paraId="40E4D9EB" w14:textId="77777777" w:rsidTr="0091021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31CAA3A1" w14:textId="77777777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45F41C0C" w14:textId="3809DD90" w:rsidR="00A63644" w:rsidRPr="00496D4F" w:rsidRDefault="00A63644" w:rsidP="0091021F">
            <w:pPr>
              <w:pStyle w:val="doctext"/>
              <w:spacing w:before="0" w:beforeAutospacing="0" w:after="0" w:afterAutospacing="0"/>
            </w:pPr>
            <w:r>
              <w:t>Korisnik je preko interneta naručio proizvod i isti mu je dostavljen na kućnu adresu</w:t>
            </w:r>
          </w:p>
        </w:tc>
      </w:tr>
    </w:tbl>
    <w:p w14:paraId="07BF3395" w14:textId="77777777" w:rsidR="00A63644" w:rsidRDefault="00A63644" w:rsidP="00F84AD9"/>
    <w:p w14:paraId="285E7839" w14:textId="77777777" w:rsidR="008C35A2" w:rsidRDefault="008C35A2" w:rsidP="00F84AD9"/>
    <w:p w14:paraId="124AB4AC" w14:textId="77777777" w:rsidR="008C35A2" w:rsidRDefault="008C35A2" w:rsidP="00F84AD9"/>
    <w:p w14:paraId="7D53DC0B" w14:textId="77777777" w:rsidR="008C35A2" w:rsidRDefault="008C35A2" w:rsidP="00F84AD9"/>
    <w:p w14:paraId="28BDD7FB" w14:textId="77777777" w:rsidR="00A63644" w:rsidRDefault="00A63644" w:rsidP="00F84AD9"/>
    <w:p w14:paraId="0335BF5E" w14:textId="77777777" w:rsidR="008C35A2" w:rsidRDefault="008C35A2" w:rsidP="008C35A2">
      <w:pPr>
        <w:pStyle w:val="Heading1"/>
        <w:rPr>
          <w:lang w:val="hr-BA"/>
        </w:rPr>
      </w:pPr>
      <w:bookmarkStart w:id="3" w:name="_Toc176767576"/>
      <w:r>
        <w:rPr>
          <w:lang w:val="hr-BA"/>
        </w:rPr>
        <w:t>Upravljanje projektom</w:t>
      </w:r>
      <w:bookmarkEnd w:id="3"/>
    </w:p>
    <w:p w14:paraId="3FFB2AC0" w14:textId="77777777" w:rsidR="008C35A2" w:rsidRDefault="008C35A2" w:rsidP="008C35A2">
      <w:pPr>
        <w:pStyle w:val="Heading2"/>
        <w:rPr>
          <w:lang w:val="hr-BA"/>
        </w:rPr>
      </w:pPr>
      <w:bookmarkStart w:id="4" w:name="_Toc176767577"/>
      <w:r>
        <w:rPr>
          <w:lang w:val="hr-BA"/>
        </w:rPr>
        <w:t>Odabrana metodologija</w:t>
      </w:r>
      <w:bookmarkEnd w:id="4"/>
    </w:p>
    <w:p w14:paraId="21A3EB09" w14:textId="77777777" w:rsidR="008C35A2" w:rsidRDefault="008C35A2" w:rsidP="008C35A2">
      <w:pPr>
        <w:rPr>
          <w:lang w:val="hr-BA"/>
        </w:rPr>
      </w:pPr>
      <w:r>
        <w:rPr>
          <w:lang w:val="hr-BA"/>
        </w:rPr>
        <w:t xml:space="preserve">Za izradu Music Shop web aplikacije odabrana je </w:t>
      </w:r>
      <w:proofErr w:type="spellStart"/>
      <w:r>
        <w:rPr>
          <w:lang w:val="hr-BA"/>
        </w:rPr>
        <w:t>vodopadna</w:t>
      </w:r>
      <w:proofErr w:type="spellEnd"/>
      <w:r>
        <w:rPr>
          <w:lang w:val="hr-BA"/>
        </w:rPr>
        <w:t xml:space="preserve"> metodologija. Smatramo kao ekipa da je ova metodologija jako dobra kada su zahtjevi i specifikacije sustava jasno definirani u startu i ne očekujemo da će se puno mijenjati. Samim time što se zahtjevi ne mijenjaju, nema razloga da i sama faza razvoja u startu ne bude definirana i da se nje pridržavamo.</w:t>
      </w:r>
    </w:p>
    <w:p w14:paraId="287C763D" w14:textId="77777777" w:rsidR="008C35A2" w:rsidRDefault="008C35A2" w:rsidP="008C35A2">
      <w:pPr>
        <w:rPr>
          <w:lang w:val="hr-BA"/>
        </w:rPr>
      </w:pPr>
    </w:p>
    <w:p w14:paraId="49D0BDF4" w14:textId="77777777" w:rsidR="008C35A2" w:rsidRPr="00A024E6" w:rsidRDefault="008C35A2" w:rsidP="008C35A2">
      <w:pPr>
        <w:rPr>
          <w:lang w:val="hr-BA"/>
        </w:rPr>
      </w:pPr>
    </w:p>
    <w:p w14:paraId="68141188" w14:textId="77777777" w:rsidR="008C35A2" w:rsidRDefault="008C35A2" w:rsidP="008C35A2">
      <w:pPr>
        <w:pStyle w:val="Heading2"/>
        <w:rPr>
          <w:lang w:val="hr-BA"/>
        </w:rPr>
      </w:pPr>
      <w:bookmarkStart w:id="5" w:name="_Toc176767578"/>
      <w:r>
        <w:rPr>
          <w:lang w:val="hr-BA"/>
        </w:rPr>
        <w:t>Sastav ekipe</w:t>
      </w:r>
      <w:bookmarkEnd w:id="5"/>
    </w:p>
    <w:p w14:paraId="64F16AB7" w14:textId="77777777" w:rsidR="008C35A2" w:rsidRPr="00B30413" w:rsidRDefault="008C35A2" w:rsidP="008C35A2">
      <w:pPr>
        <w:pStyle w:val="ListParagraph"/>
        <w:numPr>
          <w:ilvl w:val="0"/>
          <w:numId w:val="22"/>
        </w:numPr>
        <w:rPr>
          <w:b/>
          <w:bCs/>
          <w:lang w:val="hr-BA"/>
        </w:rPr>
      </w:pPr>
      <w:r w:rsidRPr="00B30413">
        <w:rPr>
          <w:b/>
          <w:bCs/>
          <w:lang w:val="hr-BA"/>
        </w:rPr>
        <w:t xml:space="preserve">Voditelj projekta: </w:t>
      </w:r>
    </w:p>
    <w:p w14:paraId="1C97E64B" w14:textId="77777777" w:rsidR="008C35A2" w:rsidRDefault="008C35A2" w:rsidP="008C35A2">
      <w:pPr>
        <w:pStyle w:val="ListParagraph"/>
        <w:numPr>
          <w:ilvl w:val="1"/>
          <w:numId w:val="22"/>
        </w:numPr>
        <w:rPr>
          <w:lang w:val="hr-BA"/>
        </w:rPr>
      </w:pPr>
      <w:r w:rsidRPr="00B30413">
        <w:rPr>
          <w:b/>
          <w:bCs/>
          <w:lang w:val="hr-BA"/>
        </w:rPr>
        <w:t>Broj članova</w:t>
      </w:r>
      <w:r>
        <w:rPr>
          <w:lang w:val="hr-BA"/>
        </w:rPr>
        <w:t>: 1</w:t>
      </w:r>
    </w:p>
    <w:p w14:paraId="0A6A8FBC" w14:textId="77777777" w:rsidR="008C35A2" w:rsidRPr="00616810" w:rsidRDefault="008C35A2" w:rsidP="008C35A2">
      <w:pPr>
        <w:pStyle w:val="ListParagraph"/>
        <w:numPr>
          <w:ilvl w:val="1"/>
          <w:numId w:val="22"/>
        </w:numPr>
        <w:rPr>
          <w:b/>
          <w:bCs/>
          <w:lang w:val="hr-BA"/>
        </w:rPr>
      </w:pPr>
      <w:r w:rsidRPr="00616810">
        <w:rPr>
          <w:b/>
          <w:bCs/>
          <w:lang w:val="hr-BA"/>
        </w:rPr>
        <w:t>Uloga</w:t>
      </w:r>
      <w:r>
        <w:rPr>
          <w:b/>
          <w:bCs/>
          <w:lang w:val="hr-BA"/>
        </w:rPr>
        <w:t xml:space="preserve">: </w:t>
      </w:r>
      <w:r>
        <w:rPr>
          <w:lang w:val="hr-BA"/>
        </w:rPr>
        <w:t>Komunicira sa klijentom i informacije prenosi timu, koordinira tim u obavljanju projekta, prati zadatke, rokove</w:t>
      </w:r>
    </w:p>
    <w:p w14:paraId="3518D386" w14:textId="77777777" w:rsidR="008C35A2" w:rsidRDefault="008C35A2" w:rsidP="008C35A2">
      <w:pPr>
        <w:pStyle w:val="ListParagraph"/>
        <w:numPr>
          <w:ilvl w:val="0"/>
          <w:numId w:val="22"/>
        </w:numPr>
        <w:rPr>
          <w:b/>
          <w:bCs/>
          <w:lang w:val="hr-BA"/>
        </w:rPr>
      </w:pPr>
      <w:r>
        <w:rPr>
          <w:b/>
          <w:bCs/>
          <w:lang w:val="hr-BA"/>
        </w:rPr>
        <w:t>UI i UX dizajner:</w:t>
      </w:r>
    </w:p>
    <w:p w14:paraId="14778650" w14:textId="77777777" w:rsidR="008C35A2" w:rsidRPr="00616810" w:rsidRDefault="008C35A2" w:rsidP="008C35A2">
      <w:pPr>
        <w:pStyle w:val="ListParagraph"/>
        <w:numPr>
          <w:ilvl w:val="1"/>
          <w:numId w:val="22"/>
        </w:numPr>
        <w:rPr>
          <w:b/>
          <w:bCs/>
          <w:lang w:val="hr-BA"/>
        </w:rPr>
      </w:pPr>
      <w:r>
        <w:rPr>
          <w:b/>
          <w:bCs/>
          <w:lang w:val="hr-BA"/>
        </w:rPr>
        <w:t xml:space="preserve">Broj članova: </w:t>
      </w:r>
      <w:r>
        <w:rPr>
          <w:lang w:val="hr-BA"/>
        </w:rPr>
        <w:t>1</w:t>
      </w:r>
    </w:p>
    <w:p w14:paraId="48685B3E" w14:textId="77777777" w:rsidR="008C35A2" w:rsidRPr="00616810" w:rsidRDefault="008C35A2" w:rsidP="008C35A2">
      <w:pPr>
        <w:pStyle w:val="ListParagraph"/>
        <w:numPr>
          <w:ilvl w:val="1"/>
          <w:numId w:val="22"/>
        </w:numPr>
        <w:rPr>
          <w:b/>
          <w:bCs/>
          <w:lang w:val="hr-BA"/>
        </w:rPr>
      </w:pPr>
      <w:r>
        <w:rPr>
          <w:b/>
          <w:bCs/>
          <w:lang w:val="hr-BA"/>
        </w:rPr>
        <w:t xml:space="preserve">Uloga: </w:t>
      </w:r>
      <w:r>
        <w:rPr>
          <w:lang w:val="hr-BA"/>
        </w:rPr>
        <w:t>Dizajnira korisnička sučelja i izgled stranice</w:t>
      </w:r>
    </w:p>
    <w:p w14:paraId="66812B7E" w14:textId="77777777" w:rsidR="008C35A2" w:rsidRDefault="008C35A2" w:rsidP="008C35A2">
      <w:pPr>
        <w:pStyle w:val="ListParagraph"/>
        <w:numPr>
          <w:ilvl w:val="0"/>
          <w:numId w:val="22"/>
        </w:numPr>
        <w:rPr>
          <w:b/>
          <w:bCs/>
          <w:lang w:val="hr-BA"/>
        </w:rPr>
      </w:pPr>
      <w:proofErr w:type="spellStart"/>
      <w:r>
        <w:rPr>
          <w:b/>
          <w:bCs/>
          <w:lang w:val="hr-BA"/>
        </w:rPr>
        <w:t>Backend</w:t>
      </w:r>
      <w:proofErr w:type="spellEnd"/>
      <w:r>
        <w:rPr>
          <w:b/>
          <w:bCs/>
          <w:lang w:val="hr-BA"/>
        </w:rPr>
        <w:t xml:space="preserve"> developer/Administratori baze podataka:</w:t>
      </w:r>
    </w:p>
    <w:p w14:paraId="046E760A" w14:textId="77777777" w:rsidR="008C35A2" w:rsidRPr="00616810" w:rsidRDefault="008C35A2" w:rsidP="008C35A2">
      <w:pPr>
        <w:pStyle w:val="ListParagraph"/>
        <w:numPr>
          <w:ilvl w:val="1"/>
          <w:numId w:val="22"/>
        </w:numPr>
        <w:rPr>
          <w:b/>
          <w:bCs/>
          <w:lang w:val="hr-BA"/>
        </w:rPr>
      </w:pPr>
      <w:r>
        <w:rPr>
          <w:b/>
          <w:bCs/>
          <w:lang w:val="hr-BA"/>
        </w:rPr>
        <w:t xml:space="preserve">Broj članova: </w:t>
      </w:r>
      <w:r>
        <w:rPr>
          <w:lang w:val="hr-BA"/>
        </w:rPr>
        <w:t>2</w:t>
      </w:r>
    </w:p>
    <w:p w14:paraId="1CB31B60" w14:textId="77777777" w:rsidR="008C35A2" w:rsidRPr="00071A7B" w:rsidRDefault="008C35A2" w:rsidP="008C35A2">
      <w:pPr>
        <w:pStyle w:val="ListParagraph"/>
        <w:numPr>
          <w:ilvl w:val="1"/>
          <w:numId w:val="22"/>
        </w:numPr>
        <w:rPr>
          <w:b/>
          <w:bCs/>
          <w:lang w:val="hr-BA"/>
        </w:rPr>
      </w:pPr>
      <w:r>
        <w:rPr>
          <w:b/>
          <w:bCs/>
          <w:lang w:val="hr-BA"/>
        </w:rPr>
        <w:t xml:space="preserve">Uloga: </w:t>
      </w:r>
      <w:r>
        <w:rPr>
          <w:lang w:val="hr-BA"/>
        </w:rPr>
        <w:t xml:space="preserve">Primarno zaduženi za kreiranje </w:t>
      </w:r>
      <w:proofErr w:type="spellStart"/>
      <w:r>
        <w:rPr>
          <w:lang w:val="hr-BA"/>
        </w:rPr>
        <w:t>backend</w:t>
      </w:r>
      <w:proofErr w:type="spellEnd"/>
      <w:r>
        <w:rPr>
          <w:lang w:val="hr-BA"/>
        </w:rPr>
        <w:t xml:space="preserve"> aplikacije. Također rade na dizajniranju, održavanju baze podataka</w:t>
      </w:r>
    </w:p>
    <w:p w14:paraId="1E2DFF21" w14:textId="77777777" w:rsidR="008C35A2" w:rsidRDefault="008C35A2" w:rsidP="008C35A2">
      <w:pPr>
        <w:rPr>
          <w:b/>
          <w:bCs/>
          <w:lang w:val="hr-BA"/>
        </w:rPr>
      </w:pPr>
    </w:p>
    <w:p w14:paraId="65A152E1" w14:textId="77777777" w:rsidR="008C35A2" w:rsidRPr="00071A7B" w:rsidRDefault="008C35A2" w:rsidP="008C35A2">
      <w:pPr>
        <w:rPr>
          <w:b/>
          <w:bCs/>
          <w:lang w:val="hr-BA"/>
        </w:rPr>
      </w:pPr>
    </w:p>
    <w:p w14:paraId="78F55CEC" w14:textId="77777777" w:rsidR="008C35A2" w:rsidRDefault="008C35A2" w:rsidP="008C35A2">
      <w:pPr>
        <w:pStyle w:val="ListParagraph"/>
        <w:numPr>
          <w:ilvl w:val="0"/>
          <w:numId w:val="22"/>
        </w:numPr>
        <w:rPr>
          <w:b/>
          <w:bCs/>
          <w:lang w:val="hr-BA"/>
        </w:rPr>
      </w:pPr>
      <w:proofErr w:type="spellStart"/>
      <w:r>
        <w:rPr>
          <w:b/>
          <w:bCs/>
          <w:lang w:val="hr-BA"/>
        </w:rPr>
        <w:t>Frontend</w:t>
      </w:r>
      <w:proofErr w:type="spellEnd"/>
      <w:r>
        <w:rPr>
          <w:b/>
          <w:bCs/>
          <w:lang w:val="hr-BA"/>
        </w:rPr>
        <w:t xml:space="preserve"> Developer:</w:t>
      </w:r>
    </w:p>
    <w:p w14:paraId="77FACC1B" w14:textId="77777777" w:rsidR="008C35A2" w:rsidRDefault="008C35A2" w:rsidP="008C35A2">
      <w:pPr>
        <w:pStyle w:val="ListParagraph"/>
        <w:numPr>
          <w:ilvl w:val="1"/>
          <w:numId w:val="22"/>
        </w:numPr>
        <w:rPr>
          <w:b/>
          <w:bCs/>
          <w:lang w:val="hr-BA"/>
        </w:rPr>
      </w:pPr>
      <w:r>
        <w:rPr>
          <w:b/>
          <w:bCs/>
          <w:lang w:val="hr-BA"/>
        </w:rPr>
        <w:t>Broj članova:</w:t>
      </w:r>
      <w:r w:rsidRPr="00A024E6">
        <w:rPr>
          <w:lang w:val="hr-BA"/>
        </w:rPr>
        <w:t xml:space="preserve"> 1</w:t>
      </w:r>
    </w:p>
    <w:p w14:paraId="6B752A1B" w14:textId="77777777" w:rsidR="008C35A2" w:rsidRPr="00A024E6" w:rsidRDefault="008C35A2" w:rsidP="008C35A2">
      <w:pPr>
        <w:pStyle w:val="ListParagraph"/>
        <w:numPr>
          <w:ilvl w:val="1"/>
          <w:numId w:val="22"/>
        </w:numPr>
        <w:rPr>
          <w:b/>
          <w:bCs/>
          <w:lang w:val="hr-BA"/>
        </w:rPr>
      </w:pPr>
      <w:r>
        <w:rPr>
          <w:b/>
          <w:bCs/>
          <w:lang w:val="hr-BA"/>
        </w:rPr>
        <w:t xml:space="preserve">Uloga: </w:t>
      </w:r>
      <w:r>
        <w:rPr>
          <w:lang w:val="hr-BA"/>
        </w:rPr>
        <w:t xml:space="preserve">Implementira korisnička sučelja prema dizajnu, kreira izgled stranice i osigurava da je izgled </w:t>
      </w:r>
      <w:proofErr w:type="spellStart"/>
      <w:r>
        <w:rPr>
          <w:lang w:val="hr-BA"/>
        </w:rPr>
        <w:t>responzivan</w:t>
      </w:r>
      <w:proofErr w:type="spellEnd"/>
    </w:p>
    <w:p w14:paraId="08DD4938" w14:textId="77777777" w:rsidR="008C35A2" w:rsidRDefault="008C35A2" w:rsidP="008C35A2">
      <w:pPr>
        <w:pStyle w:val="ListParagraph"/>
        <w:numPr>
          <w:ilvl w:val="0"/>
          <w:numId w:val="22"/>
        </w:numPr>
        <w:rPr>
          <w:b/>
          <w:bCs/>
          <w:lang w:val="hr-BA"/>
        </w:rPr>
      </w:pPr>
      <w:r>
        <w:rPr>
          <w:b/>
          <w:bCs/>
          <w:lang w:val="hr-BA"/>
        </w:rPr>
        <w:lastRenderedPageBreak/>
        <w:t>Sistem administrator:</w:t>
      </w:r>
    </w:p>
    <w:p w14:paraId="2C4EA31D" w14:textId="77777777" w:rsidR="008C35A2" w:rsidRPr="00A024E6" w:rsidRDefault="008C35A2" w:rsidP="008C35A2">
      <w:pPr>
        <w:pStyle w:val="ListParagraph"/>
        <w:numPr>
          <w:ilvl w:val="1"/>
          <w:numId w:val="22"/>
        </w:numPr>
        <w:rPr>
          <w:b/>
          <w:bCs/>
          <w:lang w:val="hr-BA"/>
        </w:rPr>
      </w:pPr>
      <w:r>
        <w:rPr>
          <w:b/>
          <w:bCs/>
          <w:lang w:val="hr-BA"/>
        </w:rPr>
        <w:t xml:space="preserve">Broj članova: </w:t>
      </w:r>
      <w:r>
        <w:rPr>
          <w:lang w:val="hr-BA"/>
        </w:rPr>
        <w:t>1</w:t>
      </w:r>
    </w:p>
    <w:p w14:paraId="5FD46B19" w14:textId="77777777" w:rsidR="008C35A2" w:rsidRPr="00071A7B" w:rsidRDefault="008C35A2" w:rsidP="008C35A2">
      <w:pPr>
        <w:pStyle w:val="ListParagraph"/>
        <w:numPr>
          <w:ilvl w:val="1"/>
          <w:numId w:val="22"/>
        </w:numPr>
        <w:rPr>
          <w:b/>
          <w:bCs/>
          <w:lang w:val="hr-BA"/>
        </w:rPr>
      </w:pPr>
      <w:r>
        <w:rPr>
          <w:b/>
          <w:bCs/>
          <w:lang w:val="hr-BA"/>
        </w:rPr>
        <w:t xml:space="preserve">Uloga: </w:t>
      </w:r>
      <w:r>
        <w:rPr>
          <w:lang w:val="hr-BA"/>
        </w:rPr>
        <w:t>Održava vlastite server i IT infrastrukturu. Također je zadužen za održavanje iznajmljenog web servera</w:t>
      </w:r>
    </w:p>
    <w:p w14:paraId="731D7692" w14:textId="77777777" w:rsidR="008C35A2" w:rsidRDefault="008C35A2" w:rsidP="008C35A2">
      <w:pPr>
        <w:pStyle w:val="ListParagraph"/>
        <w:numPr>
          <w:ilvl w:val="0"/>
          <w:numId w:val="22"/>
        </w:numPr>
        <w:rPr>
          <w:b/>
          <w:bCs/>
          <w:lang w:val="hr-BA"/>
        </w:rPr>
      </w:pPr>
      <w:r>
        <w:rPr>
          <w:b/>
          <w:bCs/>
          <w:lang w:val="hr-BA"/>
        </w:rPr>
        <w:t>Tester:</w:t>
      </w:r>
    </w:p>
    <w:p w14:paraId="4C5AACBC" w14:textId="77777777" w:rsidR="008C35A2" w:rsidRPr="00A024E6" w:rsidRDefault="008C35A2" w:rsidP="008C35A2">
      <w:pPr>
        <w:pStyle w:val="ListParagraph"/>
        <w:numPr>
          <w:ilvl w:val="1"/>
          <w:numId w:val="22"/>
        </w:numPr>
        <w:rPr>
          <w:b/>
          <w:bCs/>
          <w:lang w:val="hr-BA"/>
        </w:rPr>
      </w:pPr>
      <w:r>
        <w:rPr>
          <w:b/>
          <w:bCs/>
          <w:lang w:val="hr-BA"/>
        </w:rPr>
        <w:t xml:space="preserve">Broj članova: </w:t>
      </w:r>
      <w:r w:rsidRPr="00A024E6">
        <w:rPr>
          <w:lang w:val="hr-BA"/>
        </w:rPr>
        <w:t>1</w:t>
      </w:r>
    </w:p>
    <w:p w14:paraId="4DA17F23" w14:textId="77777777" w:rsidR="008C35A2" w:rsidRPr="00616810" w:rsidRDefault="008C35A2" w:rsidP="008C35A2">
      <w:pPr>
        <w:pStyle w:val="ListParagraph"/>
        <w:numPr>
          <w:ilvl w:val="1"/>
          <w:numId w:val="22"/>
        </w:numPr>
        <w:rPr>
          <w:b/>
          <w:bCs/>
          <w:lang w:val="hr-BA"/>
        </w:rPr>
      </w:pPr>
      <w:r>
        <w:rPr>
          <w:b/>
          <w:bCs/>
          <w:lang w:val="hr-BA"/>
        </w:rPr>
        <w:t xml:space="preserve">Uloga: </w:t>
      </w:r>
      <w:r w:rsidRPr="00A024E6">
        <w:rPr>
          <w:lang w:val="hr-BA"/>
        </w:rPr>
        <w:t xml:space="preserve">Testira </w:t>
      </w:r>
      <w:proofErr w:type="spellStart"/>
      <w:r w:rsidRPr="00A024E6">
        <w:rPr>
          <w:lang w:val="hr-BA"/>
        </w:rPr>
        <w:t>frontend</w:t>
      </w:r>
      <w:proofErr w:type="spellEnd"/>
      <w:r w:rsidRPr="00A024E6">
        <w:rPr>
          <w:lang w:val="hr-BA"/>
        </w:rPr>
        <w:t xml:space="preserve"> i </w:t>
      </w:r>
      <w:proofErr w:type="spellStart"/>
      <w:r w:rsidRPr="00A024E6">
        <w:rPr>
          <w:lang w:val="hr-BA"/>
        </w:rPr>
        <w:t>backend</w:t>
      </w:r>
      <w:proofErr w:type="spellEnd"/>
      <w:r w:rsidRPr="00A024E6">
        <w:rPr>
          <w:lang w:val="hr-BA"/>
        </w:rPr>
        <w:t xml:space="preserve"> dio sustava i osigurava da sustav radi kao što je specificiran u dokumentaciji projekta</w:t>
      </w:r>
    </w:p>
    <w:p w14:paraId="47974F8F" w14:textId="77777777" w:rsidR="008C35A2" w:rsidRDefault="008C35A2" w:rsidP="008C35A2">
      <w:pPr>
        <w:rPr>
          <w:lang w:val="hr-BA"/>
        </w:rPr>
      </w:pPr>
    </w:p>
    <w:p w14:paraId="12D405BB" w14:textId="77777777" w:rsidR="008C35A2" w:rsidRPr="00A024E6" w:rsidRDefault="008C35A2" w:rsidP="008C35A2">
      <w:pPr>
        <w:rPr>
          <w:b/>
          <w:bCs/>
          <w:lang w:val="hr-BA"/>
        </w:rPr>
      </w:pPr>
      <w:r w:rsidRPr="00A024E6">
        <w:rPr>
          <w:b/>
          <w:bCs/>
          <w:lang w:val="hr-BA"/>
        </w:rPr>
        <w:t>Ukupan broj članova: 7</w:t>
      </w:r>
    </w:p>
    <w:p w14:paraId="6AEC962C" w14:textId="77777777" w:rsidR="008C35A2" w:rsidRDefault="008C35A2" w:rsidP="008C35A2">
      <w:pPr>
        <w:rPr>
          <w:lang w:val="hr-BA"/>
        </w:rPr>
      </w:pPr>
    </w:p>
    <w:p w14:paraId="1149FB84" w14:textId="77777777" w:rsidR="008C35A2" w:rsidRDefault="008C35A2" w:rsidP="008C35A2">
      <w:pPr>
        <w:rPr>
          <w:lang w:val="hr-BA"/>
        </w:rPr>
      </w:pPr>
    </w:p>
    <w:p w14:paraId="5E42AF39" w14:textId="77777777" w:rsidR="008C35A2" w:rsidRDefault="008C35A2" w:rsidP="008C35A2">
      <w:pPr>
        <w:rPr>
          <w:lang w:val="hr-BA"/>
        </w:rPr>
      </w:pPr>
    </w:p>
    <w:p w14:paraId="3F49075B" w14:textId="77777777" w:rsidR="008C35A2" w:rsidRDefault="008C35A2" w:rsidP="008C35A2">
      <w:pPr>
        <w:pStyle w:val="Heading2"/>
        <w:rPr>
          <w:lang w:val="hr-BA"/>
        </w:rPr>
      </w:pPr>
      <w:bookmarkStart w:id="6" w:name="_Toc176767579"/>
      <w:r>
        <w:rPr>
          <w:lang w:val="hr-BA"/>
        </w:rPr>
        <w:t>Faze projekta</w:t>
      </w:r>
      <w:bookmarkEnd w:id="6"/>
    </w:p>
    <w:p w14:paraId="0126659C" w14:textId="74868380" w:rsidR="00AD135A" w:rsidRDefault="00AD135A" w:rsidP="00AD135A">
      <w:pPr>
        <w:rPr>
          <w:lang w:val="hr-BA"/>
        </w:rPr>
      </w:pPr>
      <w:r>
        <w:rPr>
          <w:lang w:val="hr-BA"/>
        </w:rPr>
        <w:t>Svaka faza projekta se izvršava redoslijedom. Kada se prva faza projekta završi odmah se prelazi u drugu fazu, to vrijedi za sve faze</w:t>
      </w:r>
      <w:r w:rsidR="00FB61B6">
        <w:rPr>
          <w:lang w:val="hr-BA"/>
        </w:rPr>
        <w:t xml:space="preserve"> projekta.</w:t>
      </w:r>
    </w:p>
    <w:p w14:paraId="6CDC147A" w14:textId="77777777" w:rsidR="00AD135A" w:rsidRPr="00AD135A" w:rsidRDefault="00AD135A" w:rsidP="00AD135A">
      <w:pPr>
        <w:rPr>
          <w:lang w:val="hr-BA"/>
        </w:rPr>
      </w:pPr>
    </w:p>
    <w:p w14:paraId="6FAC0C3E" w14:textId="77777777" w:rsidR="008C35A2" w:rsidRPr="00304AD9" w:rsidRDefault="008C35A2" w:rsidP="008C35A2">
      <w:pPr>
        <w:pStyle w:val="ListParagraph"/>
        <w:numPr>
          <w:ilvl w:val="0"/>
          <w:numId w:val="23"/>
        </w:numPr>
        <w:rPr>
          <w:lang w:val="hr-BA"/>
        </w:rPr>
      </w:pPr>
      <w:r w:rsidRPr="00304AD9">
        <w:rPr>
          <w:b/>
          <w:bCs/>
          <w:lang w:val="hr-BA"/>
        </w:rPr>
        <w:t>Planiranje i analiza:</w:t>
      </w:r>
    </w:p>
    <w:p w14:paraId="365E8CBA" w14:textId="77777777" w:rsidR="008C35A2" w:rsidRPr="00304AD9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 xml:space="preserve">Vremensko trajanje: </w:t>
      </w:r>
      <w:r w:rsidRPr="00304AD9">
        <w:rPr>
          <w:lang w:val="hr-BA"/>
        </w:rPr>
        <w:t>2 tjedna</w:t>
      </w:r>
    </w:p>
    <w:p w14:paraId="64498C1E" w14:textId="77777777" w:rsidR="008C35A2" w:rsidRPr="00304AD9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>Koraci:</w:t>
      </w:r>
    </w:p>
    <w:p w14:paraId="74913EDA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lang w:val="hr-BA"/>
        </w:rPr>
      </w:pPr>
      <w:r w:rsidRPr="00304AD9">
        <w:rPr>
          <w:lang w:val="hr-BA"/>
        </w:rPr>
        <w:t>Intervju sa klijentom</w:t>
      </w:r>
    </w:p>
    <w:p w14:paraId="032516E1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lang w:val="hr-BA"/>
        </w:rPr>
      </w:pPr>
      <w:r w:rsidRPr="00304AD9">
        <w:rPr>
          <w:lang w:val="hr-BA"/>
        </w:rPr>
        <w:t xml:space="preserve">Analiza </w:t>
      </w:r>
      <w:r>
        <w:rPr>
          <w:lang w:val="hr-BA"/>
        </w:rPr>
        <w:t>zahtjeva klijenta</w:t>
      </w:r>
    </w:p>
    <w:p w14:paraId="40EB5595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lang w:val="hr-BA"/>
        </w:rPr>
      </w:pPr>
      <w:r w:rsidRPr="00304AD9">
        <w:rPr>
          <w:lang w:val="hr-BA"/>
        </w:rPr>
        <w:t>Izrada specifikacija sustava</w:t>
      </w:r>
    </w:p>
    <w:p w14:paraId="1F3F168A" w14:textId="77777777" w:rsidR="008C35A2" w:rsidRPr="00304AD9" w:rsidRDefault="008C35A2" w:rsidP="008C35A2">
      <w:pPr>
        <w:pStyle w:val="ListParagraph"/>
        <w:numPr>
          <w:ilvl w:val="1"/>
          <w:numId w:val="23"/>
        </w:numPr>
        <w:rPr>
          <w:lang w:val="hr-BA"/>
        </w:rPr>
      </w:pPr>
      <w:r w:rsidRPr="00304AD9">
        <w:rPr>
          <w:b/>
          <w:bCs/>
          <w:lang w:val="hr-BA"/>
        </w:rPr>
        <w:t>Prekretnice:</w:t>
      </w:r>
      <w:r w:rsidRPr="00304AD9">
        <w:rPr>
          <w:lang w:val="hr-BA"/>
        </w:rPr>
        <w:t xml:space="preserve"> Kompletirana specifikacija sustava</w:t>
      </w:r>
    </w:p>
    <w:p w14:paraId="52507BB5" w14:textId="61D6AAE1" w:rsidR="008C35A2" w:rsidRPr="0073311C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 xml:space="preserve">Angažman: </w:t>
      </w:r>
      <w:r w:rsidRPr="00304AD9">
        <w:rPr>
          <w:lang w:val="hr-BA"/>
        </w:rPr>
        <w:t>Voditelj projekta</w:t>
      </w:r>
      <w:r w:rsidR="00AD135A">
        <w:rPr>
          <w:lang w:val="hr-BA"/>
        </w:rPr>
        <w:t xml:space="preserve"> (</w:t>
      </w:r>
      <w:r w:rsidR="00AD135A" w:rsidRPr="00280E8B">
        <w:rPr>
          <w:lang w:val="hr-BA"/>
        </w:rPr>
        <w:t>50</w:t>
      </w:r>
      <w:r w:rsidR="00AD135A">
        <w:rPr>
          <w:lang w:val="hr-BA"/>
        </w:rPr>
        <w:t>%)</w:t>
      </w:r>
      <w:r w:rsidRPr="00304AD9">
        <w:rPr>
          <w:lang w:val="hr-BA"/>
        </w:rPr>
        <w:t xml:space="preserve">, jedan </w:t>
      </w:r>
      <w:proofErr w:type="spellStart"/>
      <w:r w:rsidRPr="00304AD9">
        <w:rPr>
          <w:lang w:val="hr-BA"/>
        </w:rPr>
        <w:t>backend</w:t>
      </w:r>
      <w:proofErr w:type="spellEnd"/>
      <w:r w:rsidRPr="00304AD9">
        <w:rPr>
          <w:lang w:val="hr-BA"/>
        </w:rPr>
        <w:t xml:space="preserve"> developer</w:t>
      </w:r>
      <w:r w:rsidR="00AD135A">
        <w:rPr>
          <w:lang w:val="hr-BA"/>
        </w:rPr>
        <w:t xml:space="preserve"> (50%)</w:t>
      </w:r>
    </w:p>
    <w:p w14:paraId="31C3EB8C" w14:textId="77777777" w:rsidR="0073311C" w:rsidRPr="0073311C" w:rsidRDefault="0073311C" w:rsidP="0073311C">
      <w:pPr>
        <w:rPr>
          <w:b/>
          <w:bCs/>
          <w:lang w:val="hr-BA"/>
        </w:rPr>
      </w:pPr>
    </w:p>
    <w:p w14:paraId="74A6A4D8" w14:textId="77777777" w:rsidR="008C35A2" w:rsidRPr="00304AD9" w:rsidRDefault="008C35A2" w:rsidP="008C35A2">
      <w:pPr>
        <w:pStyle w:val="ListParagraph"/>
        <w:numPr>
          <w:ilvl w:val="0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>Dizajn:</w:t>
      </w:r>
    </w:p>
    <w:p w14:paraId="380EE75C" w14:textId="77777777" w:rsidR="008C35A2" w:rsidRPr="00304AD9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 xml:space="preserve">Vremensko trajanje: </w:t>
      </w:r>
      <w:r w:rsidRPr="00304AD9">
        <w:rPr>
          <w:lang w:val="hr-BA"/>
        </w:rPr>
        <w:t>2 tjedana</w:t>
      </w:r>
    </w:p>
    <w:p w14:paraId="2ECE75B0" w14:textId="77777777" w:rsidR="008C35A2" w:rsidRPr="00304AD9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>Koraci:</w:t>
      </w:r>
    </w:p>
    <w:p w14:paraId="41859C6E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b/>
          <w:bCs/>
          <w:lang w:val="hr-BA"/>
        </w:rPr>
      </w:pPr>
      <w:r w:rsidRPr="00304AD9">
        <w:rPr>
          <w:lang w:val="hr-BA"/>
        </w:rPr>
        <w:t>Dizajniranje korisničkog sučelja</w:t>
      </w:r>
    </w:p>
    <w:p w14:paraId="3DCF0A58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b/>
          <w:bCs/>
          <w:lang w:val="hr-BA"/>
        </w:rPr>
      </w:pPr>
      <w:r w:rsidRPr="00304AD9">
        <w:rPr>
          <w:lang w:val="hr-BA"/>
        </w:rPr>
        <w:t>Izrada prototipa korisničkog sučelja</w:t>
      </w:r>
    </w:p>
    <w:p w14:paraId="4ACC9867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b/>
          <w:bCs/>
          <w:lang w:val="hr-BA"/>
        </w:rPr>
      </w:pPr>
      <w:r w:rsidRPr="00304AD9">
        <w:rPr>
          <w:lang w:val="hr-BA"/>
        </w:rPr>
        <w:t>Ponavljanje prva dva koraka dok dizajn ne bude odobren</w:t>
      </w:r>
    </w:p>
    <w:p w14:paraId="25FF775E" w14:textId="77777777" w:rsidR="008C35A2" w:rsidRPr="00304AD9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 xml:space="preserve">Prekretnice: </w:t>
      </w:r>
      <w:r w:rsidRPr="00304AD9">
        <w:rPr>
          <w:lang w:val="hr-BA"/>
        </w:rPr>
        <w:t>Odobren dizajn korisničkog sučelja</w:t>
      </w:r>
    </w:p>
    <w:p w14:paraId="549323B8" w14:textId="2DD898C9" w:rsidR="008C35A2" w:rsidRPr="0073311C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 xml:space="preserve">Angažman: </w:t>
      </w:r>
      <w:r w:rsidRPr="00304AD9">
        <w:rPr>
          <w:lang w:val="hr-BA"/>
        </w:rPr>
        <w:t>UI/UX dizajner</w:t>
      </w:r>
      <w:r w:rsidR="00AD135A">
        <w:rPr>
          <w:lang w:val="hr-BA"/>
        </w:rPr>
        <w:t xml:space="preserve"> (80%)</w:t>
      </w:r>
      <w:r w:rsidRPr="00304AD9">
        <w:rPr>
          <w:lang w:val="hr-BA"/>
        </w:rPr>
        <w:t xml:space="preserve">, </w:t>
      </w:r>
      <w:proofErr w:type="spellStart"/>
      <w:r w:rsidRPr="00304AD9">
        <w:rPr>
          <w:lang w:val="hr-BA"/>
        </w:rPr>
        <w:t>frontend</w:t>
      </w:r>
      <w:proofErr w:type="spellEnd"/>
      <w:r w:rsidRPr="00304AD9">
        <w:rPr>
          <w:lang w:val="hr-BA"/>
        </w:rPr>
        <w:t xml:space="preserve"> developer</w:t>
      </w:r>
      <w:r w:rsidR="00AD135A">
        <w:rPr>
          <w:lang w:val="hr-BA"/>
        </w:rPr>
        <w:t>(10%)</w:t>
      </w:r>
      <w:r w:rsidRPr="00304AD9">
        <w:rPr>
          <w:lang w:val="hr-BA"/>
        </w:rPr>
        <w:t>, voditelj projekta</w:t>
      </w:r>
      <w:r w:rsidR="00AD135A">
        <w:rPr>
          <w:lang w:val="hr-BA"/>
        </w:rPr>
        <w:t>(10%)</w:t>
      </w:r>
    </w:p>
    <w:p w14:paraId="69723963" w14:textId="77777777" w:rsidR="0073311C" w:rsidRPr="0073311C" w:rsidRDefault="0073311C" w:rsidP="0073311C">
      <w:pPr>
        <w:rPr>
          <w:b/>
          <w:bCs/>
          <w:lang w:val="hr-BA"/>
        </w:rPr>
      </w:pPr>
    </w:p>
    <w:p w14:paraId="2BCE2A21" w14:textId="77777777" w:rsidR="008C35A2" w:rsidRPr="00304AD9" w:rsidRDefault="008C35A2" w:rsidP="008C35A2">
      <w:pPr>
        <w:pStyle w:val="ListParagraph"/>
        <w:numPr>
          <w:ilvl w:val="0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>Razvoj:</w:t>
      </w:r>
    </w:p>
    <w:p w14:paraId="1F32F720" w14:textId="77777777" w:rsidR="008C35A2" w:rsidRPr="00304AD9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 xml:space="preserve">Vremensko trajanje: </w:t>
      </w:r>
      <w:r w:rsidRPr="00304AD9">
        <w:rPr>
          <w:lang w:val="hr-BA"/>
        </w:rPr>
        <w:t>6 tjedana</w:t>
      </w:r>
    </w:p>
    <w:p w14:paraId="013F56E1" w14:textId="77777777" w:rsidR="008C35A2" w:rsidRPr="00304AD9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>Koraci:</w:t>
      </w:r>
    </w:p>
    <w:p w14:paraId="75F49774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>Razvoj baze podataka</w:t>
      </w:r>
    </w:p>
    <w:p w14:paraId="4363334E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 xml:space="preserve">Razvoj </w:t>
      </w:r>
      <w:proofErr w:type="spellStart"/>
      <w:r w:rsidRPr="00304AD9">
        <w:rPr>
          <w:b/>
          <w:bCs/>
          <w:lang w:val="hr-BA"/>
        </w:rPr>
        <w:t>backend</w:t>
      </w:r>
      <w:proofErr w:type="spellEnd"/>
      <w:r w:rsidRPr="00304AD9">
        <w:rPr>
          <w:b/>
          <w:bCs/>
          <w:lang w:val="hr-BA"/>
        </w:rPr>
        <w:t xml:space="preserve"> aplikacije</w:t>
      </w:r>
    </w:p>
    <w:p w14:paraId="4FB40795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 xml:space="preserve">Razvoj </w:t>
      </w:r>
      <w:proofErr w:type="spellStart"/>
      <w:r w:rsidRPr="00304AD9">
        <w:rPr>
          <w:b/>
          <w:bCs/>
          <w:lang w:val="hr-BA"/>
        </w:rPr>
        <w:t>frontend</w:t>
      </w:r>
      <w:proofErr w:type="spellEnd"/>
      <w:r w:rsidRPr="00304AD9">
        <w:rPr>
          <w:b/>
          <w:bCs/>
          <w:lang w:val="hr-BA"/>
        </w:rPr>
        <w:t xml:space="preserve"> aplikacije</w:t>
      </w:r>
    </w:p>
    <w:p w14:paraId="4893CD93" w14:textId="77777777" w:rsidR="008C35A2" w:rsidRDefault="008C35A2" w:rsidP="008C35A2">
      <w:pPr>
        <w:pStyle w:val="ListParagraph"/>
        <w:numPr>
          <w:ilvl w:val="2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 xml:space="preserve">Povezivanje </w:t>
      </w:r>
      <w:proofErr w:type="spellStart"/>
      <w:r w:rsidRPr="00304AD9">
        <w:rPr>
          <w:b/>
          <w:bCs/>
          <w:lang w:val="hr-BA"/>
        </w:rPr>
        <w:t>frontend</w:t>
      </w:r>
      <w:proofErr w:type="spellEnd"/>
      <w:r w:rsidRPr="00304AD9">
        <w:rPr>
          <w:b/>
          <w:bCs/>
          <w:lang w:val="hr-BA"/>
        </w:rPr>
        <w:t xml:space="preserve"> sučelja sa </w:t>
      </w:r>
      <w:proofErr w:type="spellStart"/>
      <w:r w:rsidRPr="00304AD9">
        <w:rPr>
          <w:b/>
          <w:bCs/>
          <w:lang w:val="hr-BA"/>
        </w:rPr>
        <w:t>backend</w:t>
      </w:r>
      <w:proofErr w:type="spellEnd"/>
      <w:r w:rsidRPr="00304AD9">
        <w:rPr>
          <w:b/>
          <w:bCs/>
          <w:lang w:val="hr-BA"/>
        </w:rPr>
        <w:t xml:space="preserve"> aplikacijom</w:t>
      </w:r>
    </w:p>
    <w:p w14:paraId="69425033" w14:textId="77777777" w:rsidR="008C35A2" w:rsidRPr="00304AD9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>Prekretnica:</w:t>
      </w:r>
      <w:r w:rsidRPr="00304AD9">
        <w:rPr>
          <w:lang w:val="hr-BA"/>
        </w:rPr>
        <w:t xml:space="preserve"> Završena implementacija zahtijeva projekta</w:t>
      </w:r>
    </w:p>
    <w:p w14:paraId="300B9F87" w14:textId="52BAB026" w:rsidR="008C35A2" w:rsidRPr="00304AD9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>
        <w:rPr>
          <w:b/>
          <w:bCs/>
          <w:lang w:val="hr-BA"/>
        </w:rPr>
        <w:t xml:space="preserve">Resursi: </w:t>
      </w:r>
      <w:r>
        <w:rPr>
          <w:lang w:val="hr-BA"/>
        </w:rPr>
        <w:t xml:space="preserve">dva </w:t>
      </w:r>
      <w:proofErr w:type="spellStart"/>
      <w:r>
        <w:rPr>
          <w:lang w:val="hr-BA"/>
        </w:rPr>
        <w:t>backend</w:t>
      </w:r>
      <w:proofErr w:type="spellEnd"/>
      <w:r>
        <w:rPr>
          <w:lang w:val="hr-BA"/>
        </w:rPr>
        <w:t xml:space="preserve"> developera</w:t>
      </w:r>
      <w:r w:rsidR="00AD135A">
        <w:rPr>
          <w:lang w:val="hr-BA"/>
        </w:rPr>
        <w:t xml:space="preserve"> (45%)</w:t>
      </w:r>
      <w:r>
        <w:rPr>
          <w:lang w:val="hr-BA"/>
        </w:rPr>
        <w:t xml:space="preserve">, </w:t>
      </w:r>
      <w:proofErr w:type="spellStart"/>
      <w:r>
        <w:rPr>
          <w:lang w:val="hr-BA"/>
        </w:rPr>
        <w:t>frontend</w:t>
      </w:r>
      <w:proofErr w:type="spellEnd"/>
      <w:r>
        <w:rPr>
          <w:lang w:val="hr-BA"/>
        </w:rPr>
        <w:t xml:space="preserve"> developer</w:t>
      </w:r>
      <w:r w:rsidR="00AD135A">
        <w:rPr>
          <w:lang w:val="hr-BA"/>
        </w:rPr>
        <w:t>(45%)</w:t>
      </w:r>
      <w:r>
        <w:rPr>
          <w:lang w:val="hr-BA"/>
        </w:rPr>
        <w:t>, voditelj projekta</w:t>
      </w:r>
      <w:r w:rsidR="00AD135A">
        <w:rPr>
          <w:lang w:val="hr-BA"/>
        </w:rPr>
        <w:t>(10%)</w:t>
      </w:r>
    </w:p>
    <w:p w14:paraId="48F3C034" w14:textId="77777777" w:rsidR="008C35A2" w:rsidRDefault="008C35A2" w:rsidP="008C35A2">
      <w:pPr>
        <w:rPr>
          <w:b/>
          <w:bCs/>
          <w:lang w:val="hr-BA"/>
        </w:rPr>
      </w:pPr>
    </w:p>
    <w:p w14:paraId="4A2173A4" w14:textId="77777777" w:rsidR="008C35A2" w:rsidRDefault="008C35A2" w:rsidP="008C35A2">
      <w:pPr>
        <w:rPr>
          <w:b/>
          <w:bCs/>
          <w:lang w:val="hr-BA"/>
        </w:rPr>
      </w:pPr>
    </w:p>
    <w:p w14:paraId="005E31E0" w14:textId="77777777" w:rsidR="008C35A2" w:rsidRDefault="008C35A2" w:rsidP="008C35A2">
      <w:pPr>
        <w:rPr>
          <w:b/>
          <w:bCs/>
          <w:lang w:val="hr-BA"/>
        </w:rPr>
      </w:pPr>
    </w:p>
    <w:p w14:paraId="38AC02F1" w14:textId="77777777" w:rsidR="008C35A2" w:rsidRDefault="008C35A2" w:rsidP="008C35A2">
      <w:pPr>
        <w:rPr>
          <w:b/>
          <w:bCs/>
          <w:lang w:val="hr-BA"/>
        </w:rPr>
      </w:pPr>
    </w:p>
    <w:p w14:paraId="1BF2E96C" w14:textId="77777777" w:rsidR="00AD135A" w:rsidRPr="00304AD9" w:rsidRDefault="00AD135A" w:rsidP="008C35A2">
      <w:pPr>
        <w:rPr>
          <w:b/>
          <w:bCs/>
          <w:lang w:val="hr-BA"/>
        </w:rPr>
      </w:pPr>
    </w:p>
    <w:p w14:paraId="3FFF73AD" w14:textId="77777777" w:rsidR="008C35A2" w:rsidRDefault="008C35A2" w:rsidP="008C35A2">
      <w:pPr>
        <w:pStyle w:val="ListParagraph"/>
        <w:numPr>
          <w:ilvl w:val="0"/>
          <w:numId w:val="23"/>
        </w:numPr>
        <w:rPr>
          <w:b/>
          <w:bCs/>
          <w:lang w:val="hr-BA"/>
        </w:rPr>
      </w:pPr>
      <w:r>
        <w:rPr>
          <w:b/>
          <w:bCs/>
          <w:lang w:val="hr-BA"/>
        </w:rPr>
        <w:t>Testiranje:</w:t>
      </w:r>
    </w:p>
    <w:p w14:paraId="46059840" w14:textId="77777777" w:rsidR="008C35A2" w:rsidRPr="00304AD9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>
        <w:rPr>
          <w:b/>
          <w:bCs/>
          <w:lang w:val="hr-BA"/>
        </w:rPr>
        <w:t xml:space="preserve">Vremensko trajanje: </w:t>
      </w:r>
      <w:r>
        <w:rPr>
          <w:lang w:val="hr-BA"/>
        </w:rPr>
        <w:t>2</w:t>
      </w:r>
      <w:r w:rsidRPr="00304AD9">
        <w:rPr>
          <w:lang w:val="hr-BA"/>
        </w:rPr>
        <w:t xml:space="preserve"> tjedan</w:t>
      </w:r>
    </w:p>
    <w:p w14:paraId="5FAEB85F" w14:textId="77777777" w:rsidR="008C35A2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>
        <w:rPr>
          <w:b/>
          <w:bCs/>
          <w:lang w:val="hr-BA"/>
        </w:rPr>
        <w:t xml:space="preserve">Koraci: </w:t>
      </w:r>
    </w:p>
    <w:p w14:paraId="4CE40EA5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b/>
          <w:bCs/>
          <w:lang w:val="hr-BA"/>
        </w:rPr>
      </w:pPr>
      <w:r>
        <w:rPr>
          <w:lang w:val="hr-BA"/>
        </w:rPr>
        <w:t>Unitarno testiranje – Testiranje pojedinih cjelina sustava</w:t>
      </w:r>
    </w:p>
    <w:p w14:paraId="6412ACA0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b/>
          <w:bCs/>
          <w:lang w:val="hr-BA"/>
        </w:rPr>
      </w:pPr>
      <w:r>
        <w:rPr>
          <w:lang w:val="hr-BA"/>
        </w:rPr>
        <w:t>Integracijsko Testiranje – Testiranje rada aplikacije kao cjeline</w:t>
      </w:r>
    </w:p>
    <w:p w14:paraId="3B756A6A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b/>
          <w:bCs/>
          <w:lang w:val="hr-BA"/>
        </w:rPr>
      </w:pPr>
      <w:r>
        <w:rPr>
          <w:lang w:val="hr-BA"/>
        </w:rPr>
        <w:t>Funkcionalno testiranje – Testiranje koje se sprovodi prema funkcionalnim zahtjevima projekta</w:t>
      </w:r>
    </w:p>
    <w:p w14:paraId="22803AC1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b/>
          <w:bCs/>
          <w:lang w:val="hr-BA"/>
        </w:rPr>
      </w:pPr>
      <w:r>
        <w:rPr>
          <w:lang w:val="hr-BA"/>
        </w:rPr>
        <w:t>Korisničko testiranje – Testiranje koje sprovodi klijent</w:t>
      </w:r>
    </w:p>
    <w:p w14:paraId="2C5AB437" w14:textId="77777777" w:rsidR="008C35A2" w:rsidRPr="00304AD9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>Prekretnice:</w:t>
      </w:r>
      <w:r>
        <w:rPr>
          <w:b/>
          <w:bCs/>
          <w:lang w:val="hr-BA"/>
        </w:rPr>
        <w:t xml:space="preserve"> </w:t>
      </w:r>
      <w:r w:rsidRPr="00304AD9">
        <w:rPr>
          <w:lang w:val="hr-BA"/>
        </w:rPr>
        <w:t>Rad aplikacije testiran</w:t>
      </w:r>
      <w:r>
        <w:rPr>
          <w:lang w:val="hr-BA"/>
        </w:rPr>
        <w:t xml:space="preserve"> i ispravljene greške koje su uočene</w:t>
      </w:r>
    </w:p>
    <w:p w14:paraId="2EC05B01" w14:textId="4F423642" w:rsidR="008C35A2" w:rsidRPr="0073311C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>
        <w:rPr>
          <w:b/>
          <w:bCs/>
          <w:lang w:val="hr-BA"/>
        </w:rPr>
        <w:t xml:space="preserve">Resursi: </w:t>
      </w:r>
      <w:r w:rsidRPr="00304AD9">
        <w:rPr>
          <w:lang w:val="hr-BA"/>
        </w:rPr>
        <w:t>Tester</w:t>
      </w:r>
      <w:r w:rsidR="00AD135A">
        <w:rPr>
          <w:lang w:val="hr-BA"/>
        </w:rPr>
        <w:t xml:space="preserve"> (70%)</w:t>
      </w:r>
      <w:r>
        <w:rPr>
          <w:lang w:val="hr-BA"/>
        </w:rPr>
        <w:t xml:space="preserve">, </w:t>
      </w:r>
      <w:proofErr w:type="spellStart"/>
      <w:r>
        <w:rPr>
          <w:lang w:val="hr-BA"/>
        </w:rPr>
        <w:t>frontend</w:t>
      </w:r>
      <w:proofErr w:type="spellEnd"/>
      <w:r>
        <w:rPr>
          <w:lang w:val="hr-BA"/>
        </w:rPr>
        <w:t xml:space="preserve"> programer</w:t>
      </w:r>
      <w:r w:rsidR="00AD135A">
        <w:rPr>
          <w:lang w:val="hr-BA"/>
        </w:rPr>
        <w:t xml:space="preserve"> (15%)</w:t>
      </w:r>
      <w:r>
        <w:rPr>
          <w:lang w:val="hr-BA"/>
        </w:rPr>
        <w:t xml:space="preserve">, </w:t>
      </w:r>
      <w:proofErr w:type="spellStart"/>
      <w:r>
        <w:rPr>
          <w:lang w:val="hr-BA"/>
        </w:rPr>
        <w:t>backend</w:t>
      </w:r>
      <w:proofErr w:type="spellEnd"/>
      <w:r>
        <w:rPr>
          <w:lang w:val="hr-BA"/>
        </w:rPr>
        <w:t xml:space="preserve"> programer</w:t>
      </w:r>
      <w:r w:rsidR="00AD135A">
        <w:rPr>
          <w:lang w:val="hr-BA"/>
        </w:rPr>
        <w:t xml:space="preserve"> (15%)</w:t>
      </w:r>
    </w:p>
    <w:p w14:paraId="0C91465C" w14:textId="77777777" w:rsidR="0073311C" w:rsidRPr="0073311C" w:rsidRDefault="0073311C" w:rsidP="0073311C">
      <w:pPr>
        <w:rPr>
          <w:b/>
          <w:bCs/>
          <w:lang w:val="hr-BA"/>
        </w:rPr>
      </w:pPr>
    </w:p>
    <w:p w14:paraId="246FF19C" w14:textId="77777777" w:rsidR="008C35A2" w:rsidRPr="00304AD9" w:rsidRDefault="008C35A2" w:rsidP="008C35A2">
      <w:pPr>
        <w:pStyle w:val="ListParagraph"/>
        <w:numPr>
          <w:ilvl w:val="0"/>
          <w:numId w:val="23"/>
        </w:numPr>
        <w:rPr>
          <w:b/>
          <w:bCs/>
          <w:lang w:val="hr-BA"/>
        </w:rPr>
      </w:pPr>
      <w:r w:rsidRPr="0073311C">
        <w:rPr>
          <w:b/>
          <w:bCs/>
          <w:lang w:val="hr-BA"/>
        </w:rPr>
        <w:t>Implementacija</w:t>
      </w:r>
      <w:r>
        <w:rPr>
          <w:lang w:val="hr-BA"/>
        </w:rPr>
        <w:t>:</w:t>
      </w:r>
    </w:p>
    <w:p w14:paraId="7594A2A5" w14:textId="77777777" w:rsidR="008C35A2" w:rsidRPr="00304AD9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>Vremensko trajanje:</w:t>
      </w:r>
      <w:r>
        <w:rPr>
          <w:lang w:val="hr-BA"/>
        </w:rPr>
        <w:t xml:space="preserve"> 1 tjedan</w:t>
      </w:r>
    </w:p>
    <w:p w14:paraId="62307DE3" w14:textId="77777777" w:rsidR="008C35A2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>
        <w:rPr>
          <w:b/>
          <w:bCs/>
          <w:lang w:val="hr-BA"/>
        </w:rPr>
        <w:t xml:space="preserve">Koraci: </w:t>
      </w:r>
    </w:p>
    <w:p w14:paraId="795A67AB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lang w:val="hr-BA"/>
        </w:rPr>
      </w:pPr>
      <w:r w:rsidRPr="00304AD9">
        <w:rPr>
          <w:lang w:val="hr-BA"/>
        </w:rPr>
        <w:t>Postavljanje aplikacije na live web server</w:t>
      </w:r>
    </w:p>
    <w:p w14:paraId="1C481524" w14:textId="77777777" w:rsidR="008C35A2" w:rsidRPr="00304AD9" w:rsidRDefault="008C35A2" w:rsidP="008C35A2">
      <w:pPr>
        <w:pStyle w:val="ListParagraph"/>
        <w:numPr>
          <w:ilvl w:val="2"/>
          <w:numId w:val="23"/>
        </w:numPr>
        <w:rPr>
          <w:lang w:val="hr-BA"/>
        </w:rPr>
      </w:pPr>
      <w:r w:rsidRPr="00304AD9">
        <w:rPr>
          <w:lang w:val="hr-BA"/>
        </w:rPr>
        <w:t>Testiranje funkcionalnosti aplikacije</w:t>
      </w:r>
    </w:p>
    <w:p w14:paraId="145FD009" w14:textId="77777777" w:rsidR="008C35A2" w:rsidRDefault="008C35A2" w:rsidP="008C35A2">
      <w:pPr>
        <w:pStyle w:val="ListParagraph"/>
        <w:numPr>
          <w:ilvl w:val="2"/>
          <w:numId w:val="23"/>
        </w:numPr>
        <w:rPr>
          <w:lang w:val="hr-BA"/>
        </w:rPr>
      </w:pPr>
      <w:r w:rsidRPr="00304AD9">
        <w:rPr>
          <w:lang w:val="hr-BA"/>
        </w:rPr>
        <w:t>Obuka korisnika</w:t>
      </w:r>
    </w:p>
    <w:p w14:paraId="3ABCA776" w14:textId="77777777" w:rsidR="008C35A2" w:rsidRDefault="008C35A2" w:rsidP="008C35A2">
      <w:pPr>
        <w:pStyle w:val="ListParagraph"/>
        <w:numPr>
          <w:ilvl w:val="1"/>
          <w:numId w:val="23"/>
        </w:numPr>
        <w:rPr>
          <w:lang w:val="hr-BA"/>
        </w:rPr>
      </w:pPr>
      <w:r w:rsidRPr="00AD135A">
        <w:rPr>
          <w:b/>
          <w:bCs/>
          <w:lang w:val="hr-BA"/>
        </w:rPr>
        <w:t>Prekretnice</w:t>
      </w:r>
      <w:r>
        <w:rPr>
          <w:lang w:val="hr-BA"/>
        </w:rPr>
        <w:t>: Web aplikacija dostupna na internetu</w:t>
      </w:r>
    </w:p>
    <w:p w14:paraId="72712A90" w14:textId="0F9D7C60" w:rsidR="008C35A2" w:rsidRPr="0073311C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304AD9">
        <w:rPr>
          <w:b/>
          <w:bCs/>
          <w:lang w:val="hr-BA"/>
        </w:rPr>
        <w:t>Resursi</w:t>
      </w:r>
      <w:r>
        <w:rPr>
          <w:b/>
          <w:bCs/>
          <w:lang w:val="hr-BA"/>
        </w:rPr>
        <w:t xml:space="preserve">: </w:t>
      </w:r>
      <w:r>
        <w:rPr>
          <w:lang w:val="hr-BA"/>
        </w:rPr>
        <w:t>Sistem administrator</w:t>
      </w:r>
      <w:r w:rsidR="00AD135A">
        <w:rPr>
          <w:lang w:val="hr-BA"/>
        </w:rPr>
        <w:t xml:space="preserve"> (80%)</w:t>
      </w:r>
      <w:r>
        <w:rPr>
          <w:lang w:val="hr-BA"/>
        </w:rPr>
        <w:t>, voditelj projekta</w:t>
      </w:r>
      <w:r w:rsidR="00AD135A">
        <w:rPr>
          <w:lang w:val="hr-BA"/>
        </w:rPr>
        <w:t xml:space="preserve"> (5%)</w:t>
      </w:r>
      <w:r>
        <w:rPr>
          <w:lang w:val="hr-BA"/>
        </w:rPr>
        <w:t>, tester</w:t>
      </w:r>
      <w:r w:rsidR="00AD135A">
        <w:rPr>
          <w:lang w:val="hr-BA"/>
        </w:rPr>
        <w:t xml:space="preserve"> (15%)</w:t>
      </w:r>
    </w:p>
    <w:p w14:paraId="1372DED1" w14:textId="77777777" w:rsidR="0073311C" w:rsidRPr="0073311C" w:rsidRDefault="0073311C" w:rsidP="0073311C">
      <w:pPr>
        <w:rPr>
          <w:b/>
          <w:bCs/>
          <w:lang w:val="hr-BA"/>
        </w:rPr>
      </w:pPr>
    </w:p>
    <w:p w14:paraId="7A7AC833" w14:textId="77777777" w:rsidR="008C35A2" w:rsidRDefault="008C35A2" w:rsidP="008C35A2">
      <w:pPr>
        <w:pStyle w:val="ListParagraph"/>
        <w:numPr>
          <w:ilvl w:val="0"/>
          <w:numId w:val="23"/>
        </w:numPr>
        <w:rPr>
          <w:b/>
          <w:bCs/>
          <w:lang w:val="hr-BA"/>
        </w:rPr>
      </w:pPr>
      <w:r w:rsidRPr="00D5761D">
        <w:rPr>
          <w:b/>
          <w:bCs/>
          <w:lang w:val="hr-BA"/>
        </w:rPr>
        <w:t xml:space="preserve">Održavanje: </w:t>
      </w:r>
    </w:p>
    <w:p w14:paraId="535F5053" w14:textId="77777777" w:rsidR="008C35A2" w:rsidRPr="00D5761D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D5761D">
        <w:rPr>
          <w:b/>
          <w:bCs/>
          <w:lang w:val="hr-BA"/>
        </w:rPr>
        <w:t xml:space="preserve">Vremensko trajanje: </w:t>
      </w:r>
      <w:r w:rsidRPr="00D5761D">
        <w:rPr>
          <w:lang w:val="hr-BA"/>
        </w:rPr>
        <w:t>kontinuirano</w:t>
      </w:r>
    </w:p>
    <w:p w14:paraId="0A996D7A" w14:textId="77777777" w:rsidR="008C35A2" w:rsidRPr="00D5761D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>
        <w:rPr>
          <w:b/>
          <w:bCs/>
          <w:lang w:val="hr-BA"/>
        </w:rPr>
        <w:t>Koraci:</w:t>
      </w:r>
      <w:r>
        <w:rPr>
          <w:lang w:val="hr-BA"/>
        </w:rPr>
        <w:t xml:space="preserve"> </w:t>
      </w:r>
    </w:p>
    <w:p w14:paraId="3B099552" w14:textId="77777777" w:rsidR="008C35A2" w:rsidRPr="00D5761D" w:rsidRDefault="008C35A2" w:rsidP="008C35A2">
      <w:pPr>
        <w:pStyle w:val="ListParagraph"/>
        <w:numPr>
          <w:ilvl w:val="2"/>
          <w:numId w:val="23"/>
        </w:numPr>
        <w:rPr>
          <w:b/>
          <w:bCs/>
          <w:lang w:val="hr-BA"/>
        </w:rPr>
      </w:pPr>
      <w:r>
        <w:rPr>
          <w:lang w:val="hr-BA"/>
        </w:rPr>
        <w:t>Pružanje korisničke podržke korisniku</w:t>
      </w:r>
    </w:p>
    <w:p w14:paraId="79B246DF" w14:textId="77777777" w:rsidR="008C35A2" w:rsidRPr="00D5761D" w:rsidRDefault="008C35A2" w:rsidP="008C35A2">
      <w:pPr>
        <w:pStyle w:val="ListParagraph"/>
        <w:numPr>
          <w:ilvl w:val="2"/>
          <w:numId w:val="23"/>
        </w:numPr>
        <w:rPr>
          <w:b/>
          <w:bCs/>
          <w:lang w:val="hr-BA"/>
        </w:rPr>
      </w:pPr>
      <w:r>
        <w:rPr>
          <w:lang w:val="hr-BA"/>
        </w:rPr>
        <w:t>Ukoliko se pojave, ispraviti greške u sustavu</w:t>
      </w:r>
    </w:p>
    <w:p w14:paraId="4755E248" w14:textId="77777777" w:rsidR="008C35A2" w:rsidRPr="00D5761D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D5761D">
        <w:rPr>
          <w:b/>
          <w:bCs/>
          <w:lang w:val="hr-BA"/>
        </w:rPr>
        <w:t xml:space="preserve">Prekretnica: </w:t>
      </w:r>
      <w:r w:rsidRPr="00D5761D">
        <w:rPr>
          <w:lang w:val="hr-BA"/>
        </w:rPr>
        <w:t>Nema</w:t>
      </w:r>
    </w:p>
    <w:p w14:paraId="44D6B501" w14:textId="795CED82" w:rsidR="008C35A2" w:rsidRPr="00D5761D" w:rsidRDefault="008C35A2" w:rsidP="008C35A2">
      <w:pPr>
        <w:pStyle w:val="ListParagraph"/>
        <w:numPr>
          <w:ilvl w:val="1"/>
          <w:numId w:val="23"/>
        </w:numPr>
        <w:rPr>
          <w:b/>
          <w:bCs/>
          <w:lang w:val="hr-BA"/>
        </w:rPr>
      </w:pPr>
      <w:r w:rsidRPr="00D5761D">
        <w:rPr>
          <w:b/>
          <w:bCs/>
          <w:lang w:val="hr-BA"/>
        </w:rPr>
        <w:t xml:space="preserve">Resursi: </w:t>
      </w:r>
      <w:r>
        <w:rPr>
          <w:lang w:val="hr-BA"/>
        </w:rPr>
        <w:t>Sistem administrator</w:t>
      </w:r>
      <w:r w:rsidR="00AD135A">
        <w:rPr>
          <w:lang w:val="hr-BA"/>
        </w:rPr>
        <w:t xml:space="preserve"> (80%)</w:t>
      </w:r>
      <w:r>
        <w:rPr>
          <w:lang w:val="hr-BA"/>
        </w:rPr>
        <w:t xml:space="preserve">, </w:t>
      </w:r>
      <w:proofErr w:type="spellStart"/>
      <w:r>
        <w:rPr>
          <w:lang w:val="hr-BA"/>
        </w:rPr>
        <w:t>frontend</w:t>
      </w:r>
      <w:proofErr w:type="spellEnd"/>
      <w:r>
        <w:rPr>
          <w:lang w:val="hr-BA"/>
        </w:rPr>
        <w:t xml:space="preserve"> programer</w:t>
      </w:r>
      <w:r w:rsidR="00AD135A">
        <w:rPr>
          <w:lang w:val="hr-BA"/>
        </w:rPr>
        <w:t xml:space="preserve"> (10%)</w:t>
      </w:r>
      <w:r>
        <w:rPr>
          <w:lang w:val="hr-BA"/>
        </w:rPr>
        <w:t xml:space="preserve">, </w:t>
      </w:r>
      <w:proofErr w:type="spellStart"/>
      <w:r>
        <w:rPr>
          <w:lang w:val="hr-BA"/>
        </w:rPr>
        <w:t>backend</w:t>
      </w:r>
      <w:proofErr w:type="spellEnd"/>
      <w:r>
        <w:rPr>
          <w:lang w:val="hr-BA"/>
        </w:rPr>
        <w:t xml:space="preserve"> programer</w:t>
      </w:r>
      <w:r w:rsidR="00AD135A">
        <w:rPr>
          <w:lang w:val="hr-BA"/>
        </w:rPr>
        <w:t xml:space="preserve"> (10%)</w:t>
      </w:r>
    </w:p>
    <w:p w14:paraId="33D165A8" w14:textId="77777777" w:rsidR="008C35A2" w:rsidRPr="00F84AD9" w:rsidRDefault="008C35A2" w:rsidP="00F84AD9"/>
    <w:sectPr w:rsidR="008C35A2" w:rsidRPr="00F84AD9" w:rsidSect="00FB3448">
      <w:footerReference w:type="even" r:id="rId17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B364E" w14:textId="77777777" w:rsidR="00AF12E9" w:rsidRDefault="00AF12E9">
      <w:r>
        <w:separator/>
      </w:r>
    </w:p>
    <w:p w14:paraId="291EFD05" w14:textId="77777777" w:rsidR="00AF12E9" w:rsidRDefault="00AF12E9"/>
  </w:endnote>
  <w:endnote w:type="continuationSeparator" w:id="0">
    <w:p w14:paraId="5C191BAF" w14:textId="77777777" w:rsidR="00AF12E9" w:rsidRDefault="00AF12E9">
      <w:r>
        <w:continuationSeparator/>
      </w:r>
    </w:p>
    <w:p w14:paraId="4A47F3D5" w14:textId="77777777" w:rsidR="00AF12E9" w:rsidRDefault="00AF12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F783A" w14:textId="77777777" w:rsidR="007F08DF" w:rsidRDefault="007F08DF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93FD86" w14:textId="77777777" w:rsidR="007F08DF" w:rsidRDefault="007F08DF" w:rsidP="00497761">
    <w:pPr>
      <w:pStyle w:val="Footer"/>
      <w:ind w:right="360"/>
    </w:pPr>
  </w:p>
  <w:p w14:paraId="0D71B6DA" w14:textId="77777777" w:rsidR="007F08DF" w:rsidRDefault="007F08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15AB3" w14:textId="77777777" w:rsidR="00AF12E9" w:rsidRDefault="00AF12E9">
      <w:r>
        <w:separator/>
      </w:r>
    </w:p>
    <w:p w14:paraId="7A013CC5" w14:textId="77777777" w:rsidR="00AF12E9" w:rsidRDefault="00AF12E9"/>
  </w:footnote>
  <w:footnote w:type="continuationSeparator" w:id="0">
    <w:p w14:paraId="426DBB00" w14:textId="77777777" w:rsidR="00AF12E9" w:rsidRDefault="00AF12E9">
      <w:r>
        <w:continuationSeparator/>
      </w:r>
    </w:p>
    <w:p w14:paraId="06ABD98D" w14:textId="77777777" w:rsidR="00AF12E9" w:rsidRDefault="00AF12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8184B13"/>
    <w:multiLevelType w:val="hybridMultilevel"/>
    <w:tmpl w:val="A3380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727FBD"/>
    <w:multiLevelType w:val="hybridMultilevel"/>
    <w:tmpl w:val="2158A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D709B"/>
    <w:multiLevelType w:val="multilevel"/>
    <w:tmpl w:val="B434A1C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E6F1359"/>
    <w:multiLevelType w:val="hybridMultilevel"/>
    <w:tmpl w:val="0C3CB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74420"/>
    <w:multiLevelType w:val="hybridMultilevel"/>
    <w:tmpl w:val="212A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3BA31FA4"/>
    <w:multiLevelType w:val="hybridMultilevel"/>
    <w:tmpl w:val="1AE8C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F976E3"/>
    <w:multiLevelType w:val="singleLevel"/>
    <w:tmpl w:val="6FBAB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DC02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0BD345C"/>
    <w:multiLevelType w:val="hybridMultilevel"/>
    <w:tmpl w:val="57AE4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160B71"/>
    <w:multiLevelType w:val="hybridMultilevel"/>
    <w:tmpl w:val="26D05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6D7D75"/>
    <w:multiLevelType w:val="hybridMultilevel"/>
    <w:tmpl w:val="74AE9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E307374"/>
    <w:multiLevelType w:val="hybridMultilevel"/>
    <w:tmpl w:val="12BAB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12E44"/>
    <w:multiLevelType w:val="hybridMultilevel"/>
    <w:tmpl w:val="9858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74F3F"/>
    <w:multiLevelType w:val="hybridMultilevel"/>
    <w:tmpl w:val="C1103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682BE8"/>
    <w:multiLevelType w:val="hybridMultilevel"/>
    <w:tmpl w:val="3CE45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0903058">
    <w:abstractNumId w:val="7"/>
  </w:num>
  <w:num w:numId="2" w16cid:durableId="1789424657">
    <w:abstractNumId w:val="4"/>
  </w:num>
  <w:num w:numId="3" w16cid:durableId="679894603">
    <w:abstractNumId w:val="1"/>
  </w:num>
  <w:num w:numId="4" w16cid:durableId="983924621">
    <w:abstractNumId w:val="13"/>
  </w:num>
  <w:num w:numId="5" w16cid:durableId="462770474">
    <w:abstractNumId w:val="18"/>
  </w:num>
  <w:num w:numId="6" w16cid:durableId="2073692082">
    <w:abstractNumId w:val="10"/>
  </w:num>
  <w:num w:numId="7" w16cid:durableId="710882046">
    <w:abstractNumId w:val="3"/>
  </w:num>
  <w:num w:numId="8" w16cid:durableId="38361209">
    <w:abstractNumId w:val="0"/>
  </w:num>
  <w:num w:numId="9" w16cid:durableId="162823">
    <w:abstractNumId w:val="17"/>
  </w:num>
  <w:num w:numId="10" w16cid:durableId="991908421">
    <w:abstractNumId w:val="21"/>
  </w:num>
  <w:num w:numId="11" w16cid:durableId="239220749">
    <w:abstractNumId w:val="22"/>
  </w:num>
  <w:num w:numId="12" w16cid:durableId="1736202520">
    <w:abstractNumId w:val="11"/>
  </w:num>
  <w:num w:numId="13" w16cid:durableId="752555489">
    <w:abstractNumId w:val="2"/>
  </w:num>
  <w:num w:numId="14" w16cid:durableId="1485395045">
    <w:abstractNumId w:val="14"/>
  </w:num>
  <w:num w:numId="15" w16cid:durableId="766080531">
    <w:abstractNumId w:val="12"/>
  </w:num>
  <w:num w:numId="16" w16cid:durableId="1937903736">
    <w:abstractNumId w:val="19"/>
  </w:num>
  <w:num w:numId="17" w16cid:durableId="1625773405">
    <w:abstractNumId w:val="9"/>
  </w:num>
  <w:num w:numId="18" w16cid:durableId="1884444912">
    <w:abstractNumId w:val="8"/>
  </w:num>
  <w:num w:numId="19" w16cid:durableId="1517384170">
    <w:abstractNumId w:val="20"/>
  </w:num>
  <w:num w:numId="20" w16cid:durableId="693766785">
    <w:abstractNumId w:val="6"/>
  </w:num>
  <w:num w:numId="21" w16cid:durableId="1164475531">
    <w:abstractNumId w:val="5"/>
  </w:num>
  <w:num w:numId="22" w16cid:durableId="1410422474">
    <w:abstractNumId w:val="15"/>
  </w:num>
  <w:num w:numId="23" w16cid:durableId="156638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21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1B3B"/>
    <w:rsid w:val="00063D80"/>
    <w:rsid w:val="00065D5E"/>
    <w:rsid w:val="00066B4C"/>
    <w:rsid w:val="000677E2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B02CA"/>
    <w:rsid w:val="000B2032"/>
    <w:rsid w:val="000B7FC8"/>
    <w:rsid w:val="000C2466"/>
    <w:rsid w:val="000C2AE6"/>
    <w:rsid w:val="000D1884"/>
    <w:rsid w:val="000D2D20"/>
    <w:rsid w:val="000D32F5"/>
    <w:rsid w:val="000D36A7"/>
    <w:rsid w:val="000D5413"/>
    <w:rsid w:val="000D62EC"/>
    <w:rsid w:val="000D7F6E"/>
    <w:rsid w:val="000E1CAF"/>
    <w:rsid w:val="000E4CAE"/>
    <w:rsid w:val="000E4FE9"/>
    <w:rsid w:val="000E609B"/>
    <w:rsid w:val="000E611C"/>
    <w:rsid w:val="000F1559"/>
    <w:rsid w:val="000F229A"/>
    <w:rsid w:val="000F2356"/>
    <w:rsid w:val="000F6EF8"/>
    <w:rsid w:val="000F70B7"/>
    <w:rsid w:val="001003F2"/>
    <w:rsid w:val="00101DF7"/>
    <w:rsid w:val="001053D0"/>
    <w:rsid w:val="00105A77"/>
    <w:rsid w:val="00114A11"/>
    <w:rsid w:val="00114FF2"/>
    <w:rsid w:val="0012119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1317"/>
    <w:rsid w:val="00152D31"/>
    <w:rsid w:val="0015407A"/>
    <w:rsid w:val="00155EC6"/>
    <w:rsid w:val="00163CF3"/>
    <w:rsid w:val="00164C72"/>
    <w:rsid w:val="00166200"/>
    <w:rsid w:val="001666B1"/>
    <w:rsid w:val="00174CB8"/>
    <w:rsid w:val="00177E93"/>
    <w:rsid w:val="00182A3C"/>
    <w:rsid w:val="0018339D"/>
    <w:rsid w:val="00185177"/>
    <w:rsid w:val="00186E8B"/>
    <w:rsid w:val="001872AB"/>
    <w:rsid w:val="00187458"/>
    <w:rsid w:val="00187957"/>
    <w:rsid w:val="00190FC8"/>
    <w:rsid w:val="0019498A"/>
    <w:rsid w:val="001A0711"/>
    <w:rsid w:val="001A0E3F"/>
    <w:rsid w:val="001A13F9"/>
    <w:rsid w:val="001B0FC6"/>
    <w:rsid w:val="001B4C3C"/>
    <w:rsid w:val="001B7830"/>
    <w:rsid w:val="001C1E8C"/>
    <w:rsid w:val="001C2131"/>
    <w:rsid w:val="001C23D7"/>
    <w:rsid w:val="001C7884"/>
    <w:rsid w:val="001C7F5C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631F"/>
    <w:rsid w:val="001F7614"/>
    <w:rsid w:val="001F7BC1"/>
    <w:rsid w:val="0020011F"/>
    <w:rsid w:val="00201CC2"/>
    <w:rsid w:val="002050CF"/>
    <w:rsid w:val="002069C0"/>
    <w:rsid w:val="0021774E"/>
    <w:rsid w:val="002238FD"/>
    <w:rsid w:val="002275EA"/>
    <w:rsid w:val="0023054B"/>
    <w:rsid w:val="00230DA7"/>
    <w:rsid w:val="00231F4B"/>
    <w:rsid w:val="002320EC"/>
    <w:rsid w:val="00234368"/>
    <w:rsid w:val="00236B53"/>
    <w:rsid w:val="0024012C"/>
    <w:rsid w:val="0024253F"/>
    <w:rsid w:val="00250708"/>
    <w:rsid w:val="002535E6"/>
    <w:rsid w:val="0027255D"/>
    <w:rsid w:val="002739C9"/>
    <w:rsid w:val="00280E8B"/>
    <w:rsid w:val="0028121C"/>
    <w:rsid w:val="00281D31"/>
    <w:rsid w:val="00281FE7"/>
    <w:rsid w:val="002863C3"/>
    <w:rsid w:val="002864C0"/>
    <w:rsid w:val="00291AC1"/>
    <w:rsid w:val="00293D56"/>
    <w:rsid w:val="002A060C"/>
    <w:rsid w:val="002A1F25"/>
    <w:rsid w:val="002A518A"/>
    <w:rsid w:val="002A7D2E"/>
    <w:rsid w:val="002B03BE"/>
    <w:rsid w:val="002B5F2A"/>
    <w:rsid w:val="002C00CB"/>
    <w:rsid w:val="002C44CE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3EC9"/>
    <w:rsid w:val="002F7613"/>
    <w:rsid w:val="00300D75"/>
    <w:rsid w:val="00302C34"/>
    <w:rsid w:val="003059B8"/>
    <w:rsid w:val="00315413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3CF5"/>
    <w:rsid w:val="00344D04"/>
    <w:rsid w:val="0034713A"/>
    <w:rsid w:val="0035692E"/>
    <w:rsid w:val="003604C8"/>
    <w:rsid w:val="003626B2"/>
    <w:rsid w:val="00363089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B6C3E"/>
    <w:rsid w:val="003B7C26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066EA"/>
    <w:rsid w:val="00411A69"/>
    <w:rsid w:val="00414967"/>
    <w:rsid w:val="00422833"/>
    <w:rsid w:val="004253F1"/>
    <w:rsid w:val="00425B96"/>
    <w:rsid w:val="0043235F"/>
    <w:rsid w:val="0043623E"/>
    <w:rsid w:val="004365AD"/>
    <w:rsid w:val="00444383"/>
    <w:rsid w:val="00444815"/>
    <w:rsid w:val="00445488"/>
    <w:rsid w:val="00450219"/>
    <w:rsid w:val="00455987"/>
    <w:rsid w:val="00456B07"/>
    <w:rsid w:val="00460214"/>
    <w:rsid w:val="00463CC2"/>
    <w:rsid w:val="00464168"/>
    <w:rsid w:val="004644E6"/>
    <w:rsid w:val="004651A3"/>
    <w:rsid w:val="00466ABD"/>
    <w:rsid w:val="00485D0B"/>
    <w:rsid w:val="004918A6"/>
    <w:rsid w:val="0049461F"/>
    <w:rsid w:val="00495A1C"/>
    <w:rsid w:val="00497761"/>
    <w:rsid w:val="004A1E38"/>
    <w:rsid w:val="004A2E2F"/>
    <w:rsid w:val="004B26DB"/>
    <w:rsid w:val="004B7F19"/>
    <w:rsid w:val="004C21A3"/>
    <w:rsid w:val="004C61AA"/>
    <w:rsid w:val="004C61DE"/>
    <w:rsid w:val="004C7567"/>
    <w:rsid w:val="004D394D"/>
    <w:rsid w:val="004D64EE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68A0"/>
    <w:rsid w:val="004F7B61"/>
    <w:rsid w:val="00500ADB"/>
    <w:rsid w:val="005048AC"/>
    <w:rsid w:val="00505107"/>
    <w:rsid w:val="00507128"/>
    <w:rsid w:val="00507873"/>
    <w:rsid w:val="00514084"/>
    <w:rsid w:val="00514D0B"/>
    <w:rsid w:val="005173D1"/>
    <w:rsid w:val="00517C87"/>
    <w:rsid w:val="00520D3B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5BD3"/>
    <w:rsid w:val="00565D22"/>
    <w:rsid w:val="00577A57"/>
    <w:rsid w:val="00582254"/>
    <w:rsid w:val="00582DE2"/>
    <w:rsid w:val="005849FB"/>
    <w:rsid w:val="00584F65"/>
    <w:rsid w:val="00587335"/>
    <w:rsid w:val="00591306"/>
    <w:rsid w:val="005A0878"/>
    <w:rsid w:val="005B1C3B"/>
    <w:rsid w:val="005C381B"/>
    <w:rsid w:val="005D48FF"/>
    <w:rsid w:val="005D6AAE"/>
    <w:rsid w:val="005E59DF"/>
    <w:rsid w:val="005E6A3E"/>
    <w:rsid w:val="005F238B"/>
    <w:rsid w:val="005F3113"/>
    <w:rsid w:val="00602B60"/>
    <w:rsid w:val="00603F53"/>
    <w:rsid w:val="006127BA"/>
    <w:rsid w:val="00612A14"/>
    <w:rsid w:val="0061423B"/>
    <w:rsid w:val="006159AD"/>
    <w:rsid w:val="006226A1"/>
    <w:rsid w:val="00625020"/>
    <w:rsid w:val="00626524"/>
    <w:rsid w:val="0062660F"/>
    <w:rsid w:val="00626F44"/>
    <w:rsid w:val="00626F9F"/>
    <w:rsid w:val="0062768A"/>
    <w:rsid w:val="00630C2A"/>
    <w:rsid w:val="00631BEE"/>
    <w:rsid w:val="00632A8B"/>
    <w:rsid w:val="0063726A"/>
    <w:rsid w:val="00637345"/>
    <w:rsid w:val="0064202A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29A7"/>
    <w:rsid w:val="006736B3"/>
    <w:rsid w:val="00673DE3"/>
    <w:rsid w:val="00674EA6"/>
    <w:rsid w:val="00675978"/>
    <w:rsid w:val="006773AD"/>
    <w:rsid w:val="006832AA"/>
    <w:rsid w:val="00685254"/>
    <w:rsid w:val="0068691C"/>
    <w:rsid w:val="00691B5F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04E5"/>
    <w:rsid w:val="006F48AF"/>
    <w:rsid w:val="006F49B8"/>
    <w:rsid w:val="006F54AD"/>
    <w:rsid w:val="006F630B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311C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11C"/>
    <w:rsid w:val="00760822"/>
    <w:rsid w:val="00764CFC"/>
    <w:rsid w:val="00765B36"/>
    <w:rsid w:val="00767D49"/>
    <w:rsid w:val="00773E01"/>
    <w:rsid w:val="00775968"/>
    <w:rsid w:val="00776BC5"/>
    <w:rsid w:val="00782A20"/>
    <w:rsid w:val="00790DE5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C3C28"/>
    <w:rsid w:val="007D0FB8"/>
    <w:rsid w:val="007D2D6A"/>
    <w:rsid w:val="007D2DE0"/>
    <w:rsid w:val="007D34A8"/>
    <w:rsid w:val="007D42F6"/>
    <w:rsid w:val="007E016B"/>
    <w:rsid w:val="007E3AA7"/>
    <w:rsid w:val="007E6DE0"/>
    <w:rsid w:val="007F08DF"/>
    <w:rsid w:val="007F0B3B"/>
    <w:rsid w:val="007F2DD8"/>
    <w:rsid w:val="007F6528"/>
    <w:rsid w:val="00803D38"/>
    <w:rsid w:val="008053AE"/>
    <w:rsid w:val="00806FF8"/>
    <w:rsid w:val="008118B9"/>
    <w:rsid w:val="00811C75"/>
    <w:rsid w:val="00812982"/>
    <w:rsid w:val="0081322A"/>
    <w:rsid w:val="0082123C"/>
    <w:rsid w:val="008218AB"/>
    <w:rsid w:val="00822887"/>
    <w:rsid w:val="00826875"/>
    <w:rsid w:val="00836C29"/>
    <w:rsid w:val="00843529"/>
    <w:rsid w:val="00846C94"/>
    <w:rsid w:val="00847440"/>
    <w:rsid w:val="008552F6"/>
    <w:rsid w:val="0085671E"/>
    <w:rsid w:val="00861E04"/>
    <w:rsid w:val="00865616"/>
    <w:rsid w:val="0086655E"/>
    <w:rsid w:val="00877704"/>
    <w:rsid w:val="00880B27"/>
    <w:rsid w:val="00881B3F"/>
    <w:rsid w:val="008825C8"/>
    <w:rsid w:val="00884B8B"/>
    <w:rsid w:val="00886CE7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238E"/>
    <w:rsid w:val="008B32C8"/>
    <w:rsid w:val="008B59EB"/>
    <w:rsid w:val="008B5B27"/>
    <w:rsid w:val="008C35A2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4C93"/>
    <w:rsid w:val="008E503B"/>
    <w:rsid w:val="008E5885"/>
    <w:rsid w:val="008E5A4B"/>
    <w:rsid w:val="008E6513"/>
    <w:rsid w:val="008E6580"/>
    <w:rsid w:val="008F07E0"/>
    <w:rsid w:val="008F39E8"/>
    <w:rsid w:val="00901A46"/>
    <w:rsid w:val="00903BD1"/>
    <w:rsid w:val="00906413"/>
    <w:rsid w:val="0091166A"/>
    <w:rsid w:val="00911CEC"/>
    <w:rsid w:val="00913680"/>
    <w:rsid w:val="0091377B"/>
    <w:rsid w:val="0091568E"/>
    <w:rsid w:val="00921156"/>
    <w:rsid w:val="00921D2D"/>
    <w:rsid w:val="0092475E"/>
    <w:rsid w:val="00924F83"/>
    <w:rsid w:val="00931F8B"/>
    <w:rsid w:val="0093258D"/>
    <w:rsid w:val="00936434"/>
    <w:rsid w:val="009375F0"/>
    <w:rsid w:val="009414EE"/>
    <w:rsid w:val="009427BE"/>
    <w:rsid w:val="00945AAA"/>
    <w:rsid w:val="00952AEF"/>
    <w:rsid w:val="00955D55"/>
    <w:rsid w:val="0096015C"/>
    <w:rsid w:val="00961619"/>
    <w:rsid w:val="009621CB"/>
    <w:rsid w:val="00962E2D"/>
    <w:rsid w:val="00964732"/>
    <w:rsid w:val="0096612C"/>
    <w:rsid w:val="00967F41"/>
    <w:rsid w:val="00973660"/>
    <w:rsid w:val="0097552E"/>
    <w:rsid w:val="00987D41"/>
    <w:rsid w:val="00991A2D"/>
    <w:rsid w:val="00995308"/>
    <w:rsid w:val="00997909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71FE"/>
    <w:rsid w:val="009E1132"/>
    <w:rsid w:val="009E2B74"/>
    <w:rsid w:val="009E53B9"/>
    <w:rsid w:val="009E6841"/>
    <w:rsid w:val="009F1AD9"/>
    <w:rsid w:val="009F6819"/>
    <w:rsid w:val="009F7611"/>
    <w:rsid w:val="00A00201"/>
    <w:rsid w:val="00A002F7"/>
    <w:rsid w:val="00A0384B"/>
    <w:rsid w:val="00A03E5B"/>
    <w:rsid w:val="00A07D55"/>
    <w:rsid w:val="00A1058B"/>
    <w:rsid w:val="00A108F8"/>
    <w:rsid w:val="00A1145F"/>
    <w:rsid w:val="00A14215"/>
    <w:rsid w:val="00A147C0"/>
    <w:rsid w:val="00A17042"/>
    <w:rsid w:val="00A17C41"/>
    <w:rsid w:val="00A20D0B"/>
    <w:rsid w:val="00A22BA0"/>
    <w:rsid w:val="00A31D05"/>
    <w:rsid w:val="00A328EE"/>
    <w:rsid w:val="00A345CB"/>
    <w:rsid w:val="00A35FE3"/>
    <w:rsid w:val="00A3710A"/>
    <w:rsid w:val="00A47B66"/>
    <w:rsid w:val="00A50A68"/>
    <w:rsid w:val="00A54A62"/>
    <w:rsid w:val="00A55486"/>
    <w:rsid w:val="00A560EF"/>
    <w:rsid w:val="00A57E65"/>
    <w:rsid w:val="00A63223"/>
    <w:rsid w:val="00A63644"/>
    <w:rsid w:val="00A72C80"/>
    <w:rsid w:val="00A82173"/>
    <w:rsid w:val="00A82D6C"/>
    <w:rsid w:val="00A84F5D"/>
    <w:rsid w:val="00A90705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D135A"/>
    <w:rsid w:val="00AD5CAC"/>
    <w:rsid w:val="00AE1B60"/>
    <w:rsid w:val="00AE2609"/>
    <w:rsid w:val="00AE2DFC"/>
    <w:rsid w:val="00AE4E34"/>
    <w:rsid w:val="00AE6F12"/>
    <w:rsid w:val="00AF12E9"/>
    <w:rsid w:val="00AF54B4"/>
    <w:rsid w:val="00B0231A"/>
    <w:rsid w:val="00B0692D"/>
    <w:rsid w:val="00B07DC7"/>
    <w:rsid w:val="00B10A8F"/>
    <w:rsid w:val="00B20CF3"/>
    <w:rsid w:val="00B23E07"/>
    <w:rsid w:val="00B26315"/>
    <w:rsid w:val="00B33721"/>
    <w:rsid w:val="00B33BA8"/>
    <w:rsid w:val="00B41563"/>
    <w:rsid w:val="00B4736D"/>
    <w:rsid w:val="00B50A13"/>
    <w:rsid w:val="00B50B41"/>
    <w:rsid w:val="00B53D46"/>
    <w:rsid w:val="00B54904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593"/>
    <w:rsid w:val="00B72EAE"/>
    <w:rsid w:val="00B7326A"/>
    <w:rsid w:val="00B74B2F"/>
    <w:rsid w:val="00B751F5"/>
    <w:rsid w:val="00B76B74"/>
    <w:rsid w:val="00B80CA5"/>
    <w:rsid w:val="00B83641"/>
    <w:rsid w:val="00B836D6"/>
    <w:rsid w:val="00B8482A"/>
    <w:rsid w:val="00B8732A"/>
    <w:rsid w:val="00B913B0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5A05"/>
    <w:rsid w:val="00BD63C0"/>
    <w:rsid w:val="00BE2CC3"/>
    <w:rsid w:val="00BE5F5F"/>
    <w:rsid w:val="00BF3D3C"/>
    <w:rsid w:val="00BF3F33"/>
    <w:rsid w:val="00BF7AF3"/>
    <w:rsid w:val="00C012BD"/>
    <w:rsid w:val="00C037B6"/>
    <w:rsid w:val="00C037EA"/>
    <w:rsid w:val="00C05A6E"/>
    <w:rsid w:val="00C05AD9"/>
    <w:rsid w:val="00C06127"/>
    <w:rsid w:val="00C06D7F"/>
    <w:rsid w:val="00C12A21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1403"/>
    <w:rsid w:val="00C942A9"/>
    <w:rsid w:val="00C954A3"/>
    <w:rsid w:val="00C9557B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421E"/>
    <w:rsid w:val="00CD68DE"/>
    <w:rsid w:val="00CE2EB8"/>
    <w:rsid w:val="00CF00F5"/>
    <w:rsid w:val="00CF15F9"/>
    <w:rsid w:val="00CF169C"/>
    <w:rsid w:val="00CF265F"/>
    <w:rsid w:val="00CF2AF6"/>
    <w:rsid w:val="00CF5AF3"/>
    <w:rsid w:val="00D03296"/>
    <w:rsid w:val="00D03B1E"/>
    <w:rsid w:val="00D041B7"/>
    <w:rsid w:val="00D055AA"/>
    <w:rsid w:val="00D06AC1"/>
    <w:rsid w:val="00D06FFA"/>
    <w:rsid w:val="00D07AA4"/>
    <w:rsid w:val="00D22787"/>
    <w:rsid w:val="00D316F9"/>
    <w:rsid w:val="00D32750"/>
    <w:rsid w:val="00D35B98"/>
    <w:rsid w:val="00D35E49"/>
    <w:rsid w:val="00D3728F"/>
    <w:rsid w:val="00D41C85"/>
    <w:rsid w:val="00D4265C"/>
    <w:rsid w:val="00D46E8E"/>
    <w:rsid w:val="00D52FD1"/>
    <w:rsid w:val="00D54FE2"/>
    <w:rsid w:val="00D61E8F"/>
    <w:rsid w:val="00D644AE"/>
    <w:rsid w:val="00D66DA5"/>
    <w:rsid w:val="00D73B2A"/>
    <w:rsid w:val="00D805E7"/>
    <w:rsid w:val="00D90879"/>
    <w:rsid w:val="00D940F2"/>
    <w:rsid w:val="00D97D6E"/>
    <w:rsid w:val="00DA2036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E6F3F"/>
    <w:rsid w:val="00DF2369"/>
    <w:rsid w:val="00DF5F94"/>
    <w:rsid w:val="00E06DEB"/>
    <w:rsid w:val="00E1427E"/>
    <w:rsid w:val="00E14A04"/>
    <w:rsid w:val="00E17AEF"/>
    <w:rsid w:val="00E20D5F"/>
    <w:rsid w:val="00E215EC"/>
    <w:rsid w:val="00E225F4"/>
    <w:rsid w:val="00E30AB6"/>
    <w:rsid w:val="00E314CB"/>
    <w:rsid w:val="00E34083"/>
    <w:rsid w:val="00E35A78"/>
    <w:rsid w:val="00E412A7"/>
    <w:rsid w:val="00E41768"/>
    <w:rsid w:val="00E45DF6"/>
    <w:rsid w:val="00E4610A"/>
    <w:rsid w:val="00E47D7D"/>
    <w:rsid w:val="00E5095F"/>
    <w:rsid w:val="00E5133A"/>
    <w:rsid w:val="00E51A11"/>
    <w:rsid w:val="00E521B2"/>
    <w:rsid w:val="00E6338C"/>
    <w:rsid w:val="00E6492E"/>
    <w:rsid w:val="00E65424"/>
    <w:rsid w:val="00E66170"/>
    <w:rsid w:val="00E67AE3"/>
    <w:rsid w:val="00E84B2B"/>
    <w:rsid w:val="00E84F8E"/>
    <w:rsid w:val="00E85437"/>
    <w:rsid w:val="00E86604"/>
    <w:rsid w:val="00E86D03"/>
    <w:rsid w:val="00E87914"/>
    <w:rsid w:val="00E952EA"/>
    <w:rsid w:val="00E96335"/>
    <w:rsid w:val="00EA1D39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26E5"/>
    <w:rsid w:val="00F73DAC"/>
    <w:rsid w:val="00F76024"/>
    <w:rsid w:val="00F7764A"/>
    <w:rsid w:val="00F8045D"/>
    <w:rsid w:val="00F84AD9"/>
    <w:rsid w:val="00F86383"/>
    <w:rsid w:val="00F92F46"/>
    <w:rsid w:val="00F941D5"/>
    <w:rsid w:val="00F96275"/>
    <w:rsid w:val="00FA3E2A"/>
    <w:rsid w:val="00FA43AE"/>
    <w:rsid w:val="00FB3448"/>
    <w:rsid w:val="00FB5230"/>
    <w:rsid w:val="00FB61B6"/>
    <w:rsid w:val="00FB7A0D"/>
    <w:rsid w:val="00FB7A19"/>
    <w:rsid w:val="00FC3DEE"/>
    <w:rsid w:val="00FC64CF"/>
    <w:rsid w:val="00FD2671"/>
    <w:rsid w:val="00FD3F9E"/>
    <w:rsid w:val="00FD4282"/>
    <w:rsid w:val="00FD6F71"/>
    <w:rsid w:val="00FD7113"/>
    <w:rsid w:val="00FE22B9"/>
    <w:rsid w:val="00FE22D1"/>
    <w:rsid w:val="00FE494C"/>
    <w:rsid w:val="00FE6C6F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2CF866"/>
  <w15:chartTrackingRefBased/>
  <w15:docId w15:val="{C3A39F76-2E0F-4DF8-A835-831CA00B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95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97552E"/>
    <w:rPr>
      <w:rFonts w:ascii="Arial" w:hAnsi="Arial"/>
      <w:color w:val="0000FF"/>
      <w:sz w:val="20"/>
    </w:rPr>
  </w:style>
  <w:style w:type="character" w:customStyle="1" w:styleId="CharChar">
    <w:name w:val="Char Char"/>
    <w:basedOn w:val="DefaultParagraphFont"/>
    <w:rsid w:val="00936434"/>
    <w:rPr>
      <w:rFonts w:cs="Arial"/>
      <w:b/>
      <w:i/>
      <w:sz w:val="24"/>
      <w:szCs w:val="22"/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773E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4A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E4610A"/>
    <w:rPr>
      <w:b/>
      <w:kern w:val="28"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E4610A"/>
    <w:rPr>
      <w:b/>
      <w:sz w:val="24"/>
      <w:szCs w:val="24"/>
      <w:lang w:eastAsia="en-US"/>
    </w:rPr>
  </w:style>
  <w:style w:type="paragraph" w:customStyle="1" w:styleId="doctext">
    <w:name w:val="doctext"/>
    <w:basedOn w:val="Normal"/>
    <w:rsid w:val="00E4610A"/>
    <w:pPr>
      <w:spacing w:before="100" w:beforeAutospacing="1" w:after="100" w:afterAutospacing="1"/>
    </w:pPr>
    <w:rPr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4488D55-4BA6-4E66-8FC7-41B4ED7ECE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26163F-DE9B-4CB7-8B85-296B4B6D2F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0C929-BF10-4C24-9B9F-CB1D33B03262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4.xml><?xml version="1.0" encoding="utf-8"?>
<ds:datastoreItem xmlns:ds="http://schemas.openxmlformats.org/officeDocument/2006/customXml" ds:itemID="{82B1E188-F130-464A-AD22-220C77D11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Spranca.dot</Template>
  <TotalTime>383</TotalTime>
  <Pages>25</Pages>
  <Words>4169</Words>
  <Characters>23767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</vt:lpstr>
    </vt:vector>
  </TitlesOfParts>
  <Company>FER</Company>
  <LinksUpToDate>false</LinksUpToDate>
  <CharactersWithSpaces>27881</CharactersWithSpaces>
  <SharedDoc>false</SharedDoc>
  <HLinks>
    <vt:vector size="654" baseType="variant">
      <vt:variant>
        <vt:i4>1900593</vt:i4>
      </vt:variant>
      <vt:variant>
        <vt:i4>661</vt:i4>
      </vt:variant>
      <vt:variant>
        <vt:i4>0</vt:i4>
      </vt:variant>
      <vt:variant>
        <vt:i4>5</vt:i4>
      </vt:variant>
      <vt:variant>
        <vt:lpwstr/>
      </vt:variant>
      <vt:variant>
        <vt:lpwstr>_Toc222897879</vt:lpwstr>
      </vt:variant>
      <vt:variant>
        <vt:i4>1900593</vt:i4>
      </vt:variant>
      <vt:variant>
        <vt:i4>655</vt:i4>
      </vt:variant>
      <vt:variant>
        <vt:i4>0</vt:i4>
      </vt:variant>
      <vt:variant>
        <vt:i4>5</vt:i4>
      </vt:variant>
      <vt:variant>
        <vt:lpwstr/>
      </vt:variant>
      <vt:variant>
        <vt:lpwstr>_Toc222897878</vt:lpwstr>
      </vt:variant>
      <vt:variant>
        <vt:i4>1900593</vt:i4>
      </vt:variant>
      <vt:variant>
        <vt:i4>649</vt:i4>
      </vt:variant>
      <vt:variant>
        <vt:i4>0</vt:i4>
      </vt:variant>
      <vt:variant>
        <vt:i4>5</vt:i4>
      </vt:variant>
      <vt:variant>
        <vt:lpwstr/>
      </vt:variant>
      <vt:variant>
        <vt:lpwstr>_Toc222897877</vt:lpwstr>
      </vt:variant>
      <vt:variant>
        <vt:i4>1900593</vt:i4>
      </vt:variant>
      <vt:variant>
        <vt:i4>643</vt:i4>
      </vt:variant>
      <vt:variant>
        <vt:i4>0</vt:i4>
      </vt:variant>
      <vt:variant>
        <vt:i4>5</vt:i4>
      </vt:variant>
      <vt:variant>
        <vt:lpwstr/>
      </vt:variant>
      <vt:variant>
        <vt:lpwstr>_Toc222897876</vt:lpwstr>
      </vt:variant>
      <vt:variant>
        <vt:i4>1900593</vt:i4>
      </vt:variant>
      <vt:variant>
        <vt:i4>637</vt:i4>
      </vt:variant>
      <vt:variant>
        <vt:i4>0</vt:i4>
      </vt:variant>
      <vt:variant>
        <vt:i4>5</vt:i4>
      </vt:variant>
      <vt:variant>
        <vt:lpwstr/>
      </vt:variant>
      <vt:variant>
        <vt:lpwstr>_Toc222897875</vt:lpwstr>
      </vt:variant>
      <vt:variant>
        <vt:i4>1900593</vt:i4>
      </vt:variant>
      <vt:variant>
        <vt:i4>631</vt:i4>
      </vt:variant>
      <vt:variant>
        <vt:i4>0</vt:i4>
      </vt:variant>
      <vt:variant>
        <vt:i4>5</vt:i4>
      </vt:variant>
      <vt:variant>
        <vt:lpwstr/>
      </vt:variant>
      <vt:variant>
        <vt:lpwstr>_Toc222897874</vt:lpwstr>
      </vt:variant>
      <vt:variant>
        <vt:i4>1900593</vt:i4>
      </vt:variant>
      <vt:variant>
        <vt:i4>625</vt:i4>
      </vt:variant>
      <vt:variant>
        <vt:i4>0</vt:i4>
      </vt:variant>
      <vt:variant>
        <vt:i4>5</vt:i4>
      </vt:variant>
      <vt:variant>
        <vt:lpwstr/>
      </vt:variant>
      <vt:variant>
        <vt:lpwstr>_Toc222897873</vt:lpwstr>
      </vt:variant>
      <vt:variant>
        <vt:i4>1900593</vt:i4>
      </vt:variant>
      <vt:variant>
        <vt:i4>619</vt:i4>
      </vt:variant>
      <vt:variant>
        <vt:i4>0</vt:i4>
      </vt:variant>
      <vt:variant>
        <vt:i4>5</vt:i4>
      </vt:variant>
      <vt:variant>
        <vt:lpwstr/>
      </vt:variant>
      <vt:variant>
        <vt:lpwstr>_Toc222897872</vt:lpwstr>
      </vt:variant>
      <vt:variant>
        <vt:i4>1900593</vt:i4>
      </vt:variant>
      <vt:variant>
        <vt:i4>613</vt:i4>
      </vt:variant>
      <vt:variant>
        <vt:i4>0</vt:i4>
      </vt:variant>
      <vt:variant>
        <vt:i4>5</vt:i4>
      </vt:variant>
      <vt:variant>
        <vt:lpwstr/>
      </vt:variant>
      <vt:variant>
        <vt:lpwstr>_Toc222897871</vt:lpwstr>
      </vt:variant>
      <vt:variant>
        <vt:i4>1900593</vt:i4>
      </vt:variant>
      <vt:variant>
        <vt:i4>607</vt:i4>
      </vt:variant>
      <vt:variant>
        <vt:i4>0</vt:i4>
      </vt:variant>
      <vt:variant>
        <vt:i4>5</vt:i4>
      </vt:variant>
      <vt:variant>
        <vt:lpwstr/>
      </vt:variant>
      <vt:variant>
        <vt:lpwstr>_Toc222897870</vt:lpwstr>
      </vt:variant>
      <vt:variant>
        <vt:i4>1835057</vt:i4>
      </vt:variant>
      <vt:variant>
        <vt:i4>601</vt:i4>
      </vt:variant>
      <vt:variant>
        <vt:i4>0</vt:i4>
      </vt:variant>
      <vt:variant>
        <vt:i4>5</vt:i4>
      </vt:variant>
      <vt:variant>
        <vt:lpwstr/>
      </vt:variant>
      <vt:variant>
        <vt:lpwstr>_Toc222897869</vt:lpwstr>
      </vt:variant>
      <vt:variant>
        <vt:i4>1835057</vt:i4>
      </vt:variant>
      <vt:variant>
        <vt:i4>595</vt:i4>
      </vt:variant>
      <vt:variant>
        <vt:i4>0</vt:i4>
      </vt:variant>
      <vt:variant>
        <vt:i4>5</vt:i4>
      </vt:variant>
      <vt:variant>
        <vt:lpwstr/>
      </vt:variant>
      <vt:variant>
        <vt:lpwstr>_Toc222897868</vt:lpwstr>
      </vt:variant>
      <vt:variant>
        <vt:i4>1835057</vt:i4>
      </vt:variant>
      <vt:variant>
        <vt:i4>589</vt:i4>
      </vt:variant>
      <vt:variant>
        <vt:i4>0</vt:i4>
      </vt:variant>
      <vt:variant>
        <vt:i4>5</vt:i4>
      </vt:variant>
      <vt:variant>
        <vt:lpwstr/>
      </vt:variant>
      <vt:variant>
        <vt:lpwstr>_Toc222897867</vt:lpwstr>
      </vt:variant>
      <vt:variant>
        <vt:i4>1835057</vt:i4>
      </vt:variant>
      <vt:variant>
        <vt:i4>583</vt:i4>
      </vt:variant>
      <vt:variant>
        <vt:i4>0</vt:i4>
      </vt:variant>
      <vt:variant>
        <vt:i4>5</vt:i4>
      </vt:variant>
      <vt:variant>
        <vt:lpwstr/>
      </vt:variant>
      <vt:variant>
        <vt:lpwstr>_Toc222897866</vt:lpwstr>
      </vt:variant>
      <vt:variant>
        <vt:i4>1835057</vt:i4>
      </vt:variant>
      <vt:variant>
        <vt:i4>577</vt:i4>
      </vt:variant>
      <vt:variant>
        <vt:i4>0</vt:i4>
      </vt:variant>
      <vt:variant>
        <vt:i4>5</vt:i4>
      </vt:variant>
      <vt:variant>
        <vt:lpwstr/>
      </vt:variant>
      <vt:variant>
        <vt:lpwstr>_Toc222897865</vt:lpwstr>
      </vt:variant>
      <vt:variant>
        <vt:i4>1835057</vt:i4>
      </vt:variant>
      <vt:variant>
        <vt:i4>571</vt:i4>
      </vt:variant>
      <vt:variant>
        <vt:i4>0</vt:i4>
      </vt:variant>
      <vt:variant>
        <vt:i4>5</vt:i4>
      </vt:variant>
      <vt:variant>
        <vt:lpwstr/>
      </vt:variant>
      <vt:variant>
        <vt:lpwstr>_Toc222897864</vt:lpwstr>
      </vt:variant>
      <vt:variant>
        <vt:i4>1835057</vt:i4>
      </vt:variant>
      <vt:variant>
        <vt:i4>565</vt:i4>
      </vt:variant>
      <vt:variant>
        <vt:i4>0</vt:i4>
      </vt:variant>
      <vt:variant>
        <vt:i4>5</vt:i4>
      </vt:variant>
      <vt:variant>
        <vt:lpwstr/>
      </vt:variant>
      <vt:variant>
        <vt:lpwstr>_Toc222897863</vt:lpwstr>
      </vt:variant>
      <vt:variant>
        <vt:i4>1835057</vt:i4>
      </vt:variant>
      <vt:variant>
        <vt:i4>559</vt:i4>
      </vt:variant>
      <vt:variant>
        <vt:i4>0</vt:i4>
      </vt:variant>
      <vt:variant>
        <vt:i4>5</vt:i4>
      </vt:variant>
      <vt:variant>
        <vt:lpwstr/>
      </vt:variant>
      <vt:variant>
        <vt:lpwstr>_Toc222897862</vt:lpwstr>
      </vt:variant>
      <vt:variant>
        <vt:i4>1835057</vt:i4>
      </vt:variant>
      <vt:variant>
        <vt:i4>553</vt:i4>
      </vt:variant>
      <vt:variant>
        <vt:i4>0</vt:i4>
      </vt:variant>
      <vt:variant>
        <vt:i4>5</vt:i4>
      </vt:variant>
      <vt:variant>
        <vt:lpwstr/>
      </vt:variant>
      <vt:variant>
        <vt:lpwstr>_Toc222897861</vt:lpwstr>
      </vt:variant>
      <vt:variant>
        <vt:i4>1835057</vt:i4>
      </vt:variant>
      <vt:variant>
        <vt:i4>547</vt:i4>
      </vt:variant>
      <vt:variant>
        <vt:i4>0</vt:i4>
      </vt:variant>
      <vt:variant>
        <vt:i4>5</vt:i4>
      </vt:variant>
      <vt:variant>
        <vt:lpwstr/>
      </vt:variant>
      <vt:variant>
        <vt:lpwstr>_Toc222897860</vt:lpwstr>
      </vt:variant>
      <vt:variant>
        <vt:i4>2031665</vt:i4>
      </vt:variant>
      <vt:variant>
        <vt:i4>541</vt:i4>
      </vt:variant>
      <vt:variant>
        <vt:i4>0</vt:i4>
      </vt:variant>
      <vt:variant>
        <vt:i4>5</vt:i4>
      </vt:variant>
      <vt:variant>
        <vt:lpwstr/>
      </vt:variant>
      <vt:variant>
        <vt:lpwstr>_Toc222897859</vt:lpwstr>
      </vt:variant>
      <vt:variant>
        <vt:i4>2031665</vt:i4>
      </vt:variant>
      <vt:variant>
        <vt:i4>535</vt:i4>
      </vt:variant>
      <vt:variant>
        <vt:i4>0</vt:i4>
      </vt:variant>
      <vt:variant>
        <vt:i4>5</vt:i4>
      </vt:variant>
      <vt:variant>
        <vt:lpwstr/>
      </vt:variant>
      <vt:variant>
        <vt:lpwstr>_Toc222897858</vt:lpwstr>
      </vt:variant>
      <vt:variant>
        <vt:i4>2031665</vt:i4>
      </vt:variant>
      <vt:variant>
        <vt:i4>529</vt:i4>
      </vt:variant>
      <vt:variant>
        <vt:i4>0</vt:i4>
      </vt:variant>
      <vt:variant>
        <vt:i4>5</vt:i4>
      </vt:variant>
      <vt:variant>
        <vt:lpwstr/>
      </vt:variant>
      <vt:variant>
        <vt:lpwstr>_Toc222897857</vt:lpwstr>
      </vt:variant>
      <vt:variant>
        <vt:i4>2031665</vt:i4>
      </vt:variant>
      <vt:variant>
        <vt:i4>523</vt:i4>
      </vt:variant>
      <vt:variant>
        <vt:i4>0</vt:i4>
      </vt:variant>
      <vt:variant>
        <vt:i4>5</vt:i4>
      </vt:variant>
      <vt:variant>
        <vt:lpwstr/>
      </vt:variant>
      <vt:variant>
        <vt:lpwstr>_Toc222897856</vt:lpwstr>
      </vt:variant>
      <vt:variant>
        <vt:i4>2031665</vt:i4>
      </vt:variant>
      <vt:variant>
        <vt:i4>517</vt:i4>
      </vt:variant>
      <vt:variant>
        <vt:i4>0</vt:i4>
      </vt:variant>
      <vt:variant>
        <vt:i4>5</vt:i4>
      </vt:variant>
      <vt:variant>
        <vt:lpwstr/>
      </vt:variant>
      <vt:variant>
        <vt:lpwstr>_Toc222897855</vt:lpwstr>
      </vt:variant>
      <vt:variant>
        <vt:i4>2031665</vt:i4>
      </vt:variant>
      <vt:variant>
        <vt:i4>511</vt:i4>
      </vt:variant>
      <vt:variant>
        <vt:i4>0</vt:i4>
      </vt:variant>
      <vt:variant>
        <vt:i4>5</vt:i4>
      </vt:variant>
      <vt:variant>
        <vt:lpwstr/>
      </vt:variant>
      <vt:variant>
        <vt:lpwstr>_Toc222897854</vt:lpwstr>
      </vt:variant>
      <vt:variant>
        <vt:i4>2031665</vt:i4>
      </vt:variant>
      <vt:variant>
        <vt:i4>505</vt:i4>
      </vt:variant>
      <vt:variant>
        <vt:i4>0</vt:i4>
      </vt:variant>
      <vt:variant>
        <vt:i4>5</vt:i4>
      </vt:variant>
      <vt:variant>
        <vt:lpwstr/>
      </vt:variant>
      <vt:variant>
        <vt:lpwstr>_Toc222897853</vt:lpwstr>
      </vt:variant>
      <vt:variant>
        <vt:i4>2031665</vt:i4>
      </vt:variant>
      <vt:variant>
        <vt:i4>499</vt:i4>
      </vt:variant>
      <vt:variant>
        <vt:i4>0</vt:i4>
      </vt:variant>
      <vt:variant>
        <vt:i4>5</vt:i4>
      </vt:variant>
      <vt:variant>
        <vt:lpwstr/>
      </vt:variant>
      <vt:variant>
        <vt:lpwstr>_Toc222897852</vt:lpwstr>
      </vt:variant>
      <vt:variant>
        <vt:i4>2031665</vt:i4>
      </vt:variant>
      <vt:variant>
        <vt:i4>493</vt:i4>
      </vt:variant>
      <vt:variant>
        <vt:i4>0</vt:i4>
      </vt:variant>
      <vt:variant>
        <vt:i4>5</vt:i4>
      </vt:variant>
      <vt:variant>
        <vt:lpwstr/>
      </vt:variant>
      <vt:variant>
        <vt:lpwstr>_Toc222897851</vt:lpwstr>
      </vt:variant>
      <vt:variant>
        <vt:i4>2031665</vt:i4>
      </vt:variant>
      <vt:variant>
        <vt:i4>487</vt:i4>
      </vt:variant>
      <vt:variant>
        <vt:i4>0</vt:i4>
      </vt:variant>
      <vt:variant>
        <vt:i4>5</vt:i4>
      </vt:variant>
      <vt:variant>
        <vt:lpwstr/>
      </vt:variant>
      <vt:variant>
        <vt:lpwstr>_Toc222897850</vt:lpwstr>
      </vt:variant>
      <vt:variant>
        <vt:i4>1966129</vt:i4>
      </vt:variant>
      <vt:variant>
        <vt:i4>481</vt:i4>
      </vt:variant>
      <vt:variant>
        <vt:i4>0</vt:i4>
      </vt:variant>
      <vt:variant>
        <vt:i4>5</vt:i4>
      </vt:variant>
      <vt:variant>
        <vt:lpwstr/>
      </vt:variant>
      <vt:variant>
        <vt:lpwstr>_Toc222897849</vt:lpwstr>
      </vt:variant>
      <vt:variant>
        <vt:i4>1966129</vt:i4>
      </vt:variant>
      <vt:variant>
        <vt:i4>475</vt:i4>
      </vt:variant>
      <vt:variant>
        <vt:i4>0</vt:i4>
      </vt:variant>
      <vt:variant>
        <vt:i4>5</vt:i4>
      </vt:variant>
      <vt:variant>
        <vt:lpwstr/>
      </vt:variant>
      <vt:variant>
        <vt:lpwstr>_Toc222897848</vt:lpwstr>
      </vt:variant>
      <vt:variant>
        <vt:i4>1966129</vt:i4>
      </vt:variant>
      <vt:variant>
        <vt:i4>469</vt:i4>
      </vt:variant>
      <vt:variant>
        <vt:i4>0</vt:i4>
      </vt:variant>
      <vt:variant>
        <vt:i4>5</vt:i4>
      </vt:variant>
      <vt:variant>
        <vt:lpwstr/>
      </vt:variant>
      <vt:variant>
        <vt:lpwstr>_Toc222897847</vt:lpwstr>
      </vt:variant>
      <vt:variant>
        <vt:i4>1966129</vt:i4>
      </vt:variant>
      <vt:variant>
        <vt:i4>463</vt:i4>
      </vt:variant>
      <vt:variant>
        <vt:i4>0</vt:i4>
      </vt:variant>
      <vt:variant>
        <vt:i4>5</vt:i4>
      </vt:variant>
      <vt:variant>
        <vt:lpwstr/>
      </vt:variant>
      <vt:variant>
        <vt:lpwstr>_Toc222897846</vt:lpwstr>
      </vt:variant>
      <vt:variant>
        <vt:i4>1966129</vt:i4>
      </vt:variant>
      <vt:variant>
        <vt:i4>457</vt:i4>
      </vt:variant>
      <vt:variant>
        <vt:i4>0</vt:i4>
      </vt:variant>
      <vt:variant>
        <vt:i4>5</vt:i4>
      </vt:variant>
      <vt:variant>
        <vt:lpwstr/>
      </vt:variant>
      <vt:variant>
        <vt:lpwstr>_Toc222897845</vt:lpwstr>
      </vt:variant>
      <vt:variant>
        <vt:i4>1966129</vt:i4>
      </vt:variant>
      <vt:variant>
        <vt:i4>451</vt:i4>
      </vt:variant>
      <vt:variant>
        <vt:i4>0</vt:i4>
      </vt:variant>
      <vt:variant>
        <vt:i4>5</vt:i4>
      </vt:variant>
      <vt:variant>
        <vt:lpwstr/>
      </vt:variant>
      <vt:variant>
        <vt:lpwstr>_Toc222897844</vt:lpwstr>
      </vt:variant>
      <vt:variant>
        <vt:i4>1966129</vt:i4>
      </vt:variant>
      <vt:variant>
        <vt:i4>445</vt:i4>
      </vt:variant>
      <vt:variant>
        <vt:i4>0</vt:i4>
      </vt:variant>
      <vt:variant>
        <vt:i4>5</vt:i4>
      </vt:variant>
      <vt:variant>
        <vt:lpwstr/>
      </vt:variant>
      <vt:variant>
        <vt:lpwstr>_Toc222897843</vt:lpwstr>
      </vt:variant>
      <vt:variant>
        <vt:i4>1966129</vt:i4>
      </vt:variant>
      <vt:variant>
        <vt:i4>439</vt:i4>
      </vt:variant>
      <vt:variant>
        <vt:i4>0</vt:i4>
      </vt:variant>
      <vt:variant>
        <vt:i4>5</vt:i4>
      </vt:variant>
      <vt:variant>
        <vt:lpwstr/>
      </vt:variant>
      <vt:variant>
        <vt:lpwstr>_Toc222897842</vt:lpwstr>
      </vt:variant>
      <vt:variant>
        <vt:i4>1966129</vt:i4>
      </vt:variant>
      <vt:variant>
        <vt:i4>433</vt:i4>
      </vt:variant>
      <vt:variant>
        <vt:i4>0</vt:i4>
      </vt:variant>
      <vt:variant>
        <vt:i4>5</vt:i4>
      </vt:variant>
      <vt:variant>
        <vt:lpwstr/>
      </vt:variant>
      <vt:variant>
        <vt:lpwstr>_Toc222897841</vt:lpwstr>
      </vt:variant>
      <vt:variant>
        <vt:i4>1966129</vt:i4>
      </vt:variant>
      <vt:variant>
        <vt:i4>427</vt:i4>
      </vt:variant>
      <vt:variant>
        <vt:i4>0</vt:i4>
      </vt:variant>
      <vt:variant>
        <vt:i4>5</vt:i4>
      </vt:variant>
      <vt:variant>
        <vt:lpwstr/>
      </vt:variant>
      <vt:variant>
        <vt:lpwstr>_Toc222897840</vt:lpwstr>
      </vt:variant>
      <vt:variant>
        <vt:i4>1638449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_Toc222897839</vt:lpwstr>
      </vt:variant>
      <vt:variant>
        <vt:i4>1638449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_Toc222897838</vt:lpwstr>
      </vt:variant>
      <vt:variant>
        <vt:i4>1638449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_Toc222897837</vt:lpwstr>
      </vt:variant>
      <vt:variant>
        <vt:i4>1638449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_Toc222897836</vt:lpwstr>
      </vt:variant>
      <vt:variant>
        <vt:i4>1638449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_Toc222897835</vt:lpwstr>
      </vt:variant>
      <vt:variant>
        <vt:i4>1638449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_Toc222897834</vt:lpwstr>
      </vt:variant>
      <vt:variant>
        <vt:i4>1638449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_Toc222897833</vt:lpwstr>
      </vt:variant>
      <vt:variant>
        <vt:i4>1638449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_Toc222897832</vt:lpwstr>
      </vt:variant>
      <vt:variant>
        <vt:i4>1638449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_Toc222897831</vt:lpwstr>
      </vt:variant>
      <vt:variant>
        <vt:i4>1638449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_Toc222897830</vt:lpwstr>
      </vt:variant>
      <vt:variant>
        <vt:i4>1572913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_Toc222897829</vt:lpwstr>
      </vt:variant>
      <vt:variant>
        <vt:i4>1572913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_Toc222897828</vt:lpwstr>
      </vt:variant>
      <vt:variant>
        <vt:i4>1572913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_Toc222897827</vt:lpwstr>
      </vt:variant>
      <vt:variant>
        <vt:i4>1572913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_Toc222897826</vt:lpwstr>
      </vt:variant>
      <vt:variant>
        <vt:i4>1572913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_Toc222897825</vt:lpwstr>
      </vt:variant>
      <vt:variant>
        <vt:i4>1572913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_Toc222897824</vt:lpwstr>
      </vt:variant>
      <vt:variant>
        <vt:i4>1572913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_Toc222897823</vt:lpwstr>
      </vt:variant>
      <vt:variant>
        <vt:i4>1572913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_Toc222897822</vt:lpwstr>
      </vt:variant>
      <vt:variant>
        <vt:i4>1572913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_Toc222897821</vt:lpwstr>
      </vt:variant>
      <vt:variant>
        <vt:i4>1572913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_Toc222897820</vt:lpwstr>
      </vt:variant>
      <vt:variant>
        <vt:i4>1769521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_Toc222897819</vt:lpwstr>
      </vt:variant>
      <vt:variant>
        <vt:i4>1769521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_Toc222897818</vt:lpwstr>
      </vt:variant>
      <vt:variant>
        <vt:i4>1769521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_Toc222897817</vt:lpwstr>
      </vt:variant>
      <vt:variant>
        <vt:i4>1769521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_Toc222897816</vt:lpwstr>
      </vt:variant>
      <vt:variant>
        <vt:i4>1769521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_Toc222897815</vt:lpwstr>
      </vt:variant>
      <vt:variant>
        <vt:i4>1769521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_Toc222897814</vt:lpwstr>
      </vt:variant>
      <vt:variant>
        <vt:i4>1769521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_Toc222897813</vt:lpwstr>
      </vt:variant>
      <vt:variant>
        <vt:i4>1769521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_Toc222897812</vt:lpwstr>
      </vt:variant>
      <vt:variant>
        <vt:i4>1769521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_Toc222897811</vt:lpwstr>
      </vt:variant>
      <vt:variant>
        <vt:i4>1769521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_Toc222897810</vt:lpwstr>
      </vt:variant>
      <vt:variant>
        <vt:i4>1703985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_Toc222897809</vt:lpwstr>
      </vt:variant>
      <vt:variant>
        <vt:i4>1703985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_Toc222897808</vt:lpwstr>
      </vt:variant>
      <vt:variant>
        <vt:i4>1703985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_Toc222897807</vt:lpwstr>
      </vt:variant>
      <vt:variant>
        <vt:i4>1703985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_Toc222897806</vt:lpwstr>
      </vt:variant>
      <vt:variant>
        <vt:i4>1703985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_Toc222897805</vt:lpwstr>
      </vt:variant>
      <vt:variant>
        <vt:i4>1703985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_Toc222897804</vt:lpwstr>
      </vt:variant>
      <vt:variant>
        <vt:i4>1703985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_Toc222897803</vt:lpwstr>
      </vt:variant>
      <vt:variant>
        <vt:i4>1703985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_Toc222897802</vt:lpwstr>
      </vt:variant>
      <vt:variant>
        <vt:i4>1703985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_Toc222897801</vt:lpwstr>
      </vt:variant>
      <vt:variant>
        <vt:i4>1703985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_Toc222897800</vt:lpwstr>
      </vt:variant>
      <vt:variant>
        <vt:i4>1245246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_Toc222897799</vt:lpwstr>
      </vt:variant>
      <vt:variant>
        <vt:i4>1245246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_Toc222897798</vt:lpwstr>
      </vt:variant>
      <vt:variant>
        <vt:i4>1245246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_Toc222897797</vt:lpwstr>
      </vt:variant>
      <vt:variant>
        <vt:i4>1245246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_Toc222897796</vt:lpwstr>
      </vt:variant>
      <vt:variant>
        <vt:i4>1245246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_Toc222897795</vt:lpwstr>
      </vt:variant>
      <vt:variant>
        <vt:i4>1245246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_Toc222897794</vt:lpwstr>
      </vt:variant>
      <vt:variant>
        <vt:i4>1245246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_Toc222897793</vt:lpwstr>
      </vt:variant>
      <vt:variant>
        <vt:i4>1245246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_Toc222897792</vt:lpwstr>
      </vt:variant>
      <vt:variant>
        <vt:i4>1245246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_Toc222897791</vt:lpwstr>
      </vt:variant>
      <vt:variant>
        <vt:i4>1245246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_Toc222897790</vt:lpwstr>
      </vt:variant>
      <vt:variant>
        <vt:i4>1179710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_Toc222897789</vt:lpwstr>
      </vt:variant>
      <vt:variant>
        <vt:i4>1179710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_Toc222897788</vt:lpwstr>
      </vt:variant>
      <vt:variant>
        <vt:i4>1179710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_Toc222897787</vt:lpwstr>
      </vt:variant>
      <vt:variant>
        <vt:i4>1179710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_Toc222897786</vt:lpwstr>
      </vt:variant>
      <vt:variant>
        <vt:i4>1179710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_Toc222897785</vt:lpwstr>
      </vt:variant>
      <vt:variant>
        <vt:i4>1179710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_Toc222897784</vt:lpwstr>
      </vt:variant>
      <vt:variant>
        <vt:i4>1179710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_Toc222897783</vt:lpwstr>
      </vt:variant>
      <vt:variant>
        <vt:i4>1179710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_Toc222897782</vt:lpwstr>
      </vt:variant>
      <vt:variant>
        <vt:i4>1179710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_Toc222897781</vt:lpwstr>
      </vt:variant>
      <vt:variant>
        <vt:i4>1179710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_Toc222897780</vt:lpwstr>
      </vt:variant>
      <vt:variant>
        <vt:i4>1900606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_Toc222897779</vt:lpwstr>
      </vt:variant>
      <vt:variant>
        <vt:i4>1900606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_Toc222897778</vt:lpwstr>
      </vt:variant>
      <vt:variant>
        <vt:i4>1900606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_Toc222897777</vt:lpwstr>
      </vt:variant>
      <vt:variant>
        <vt:i4>1900606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_Toc222897776</vt:lpwstr>
      </vt:variant>
      <vt:variant>
        <vt:i4>1900606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_Toc222897775</vt:lpwstr>
      </vt:variant>
      <vt:variant>
        <vt:i4>1900606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_Toc222897774</vt:lpwstr>
      </vt:variant>
      <vt:variant>
        <vt:i4>3997787</vt:i4>
      </vt:variant>
      <vt:variant>
        <vt:i4>26</vt:i4>
      </vt:variant>
      <vt:variant>
        <vt:i4>0</vt:i4>
      </vt:variant>
      <vt:variant>
        <vt:i4>5</vt:i4>
      </vt:variant>
      <vt:variant>
        <vt:lpwstr>mailto:kresimir.fertalj@fer.hr?subject=Poslovni%20informacijski%20sustav</vt:lpwstr>
      </vt:variant>
      <vt:variant>
        <vt:lpwstr/>
      </vt:variant>
      <vt:variant>
        <vt:i4>7209017</vt:i4>
      </vt:variant>
      <vt:variant>
        <vt:i4>3</vt:i4>
      </vt:variant>
      <vt:variant>
        <vt:i4>0</vt:i4>
      </vt:variant>
      <vt:variant>
        <vt:i4>5</vt:i4>
      </vt:variant>
      <vt:variant>
        <vt:lpwstr>http://www.zpm.fer.hr/kreso</vt:lpwstr>
      </vt:variant>
      <vt:variant>
        <vt:lpwstr/>
      </vt:variant>
      <vt:variant>
        <vt:i4>4587575</vt:i4>
      </vt:variant>
      <vt:variant>
        <vt:i4>0</vt:i4>
      </vt:variant>
      <vt:variant>
        <vt:i4>0</vt:i4>
      </vt:variant>
      <vt:variant>
        <vt:i4>5</vt:i4>
      </vt:variant>
      <vt:variant>
        <vt:lpwstr>mailto:kresimir.fertalj@fer.hr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Razvoj informacijskih sustava</dc:subject>
  <dc:creator>Krešimir Fertalj</dc:creator>
  <cp:keywords/>
  <cp:lastModifiedBy>NameHere LastHere</cp:lastModifiedBy>
  <cp:revision>53</cp:revision>
  <cp:lastPrinted>2024-09-09T20:49:00Z</cp:lastPrinted>
  <dcterms:created xsi:type="dcterms:W3CDTF">2024-09-06T11:27:00Z</dcterms:created>
  <dcterms:modified xsi:type="dcterms:W3CDTF">2024-09-09T21:57:00Z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